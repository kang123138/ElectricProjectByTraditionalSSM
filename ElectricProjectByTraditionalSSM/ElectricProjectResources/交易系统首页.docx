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A09" w:rsidRDefault="0076007E" w:rsidP="0076007E">
      <w:pPr>
        <w:pStyle w:val="a3"/>
      </w:pPr>
      <w:r>
        <w:t>交易系统首页</w:t>
      </w:r>
    </w:p>
    <w:p w:rsidR="0076007E" w:rsidRDefault="0076007E" w:rsidP="0076007E">
      <w:pPr>
        <w:pStyle w:val="1"/>
        <w:rPr>
          <w:rFonts w:hint="eastAsia"/>
        </w:rPr>
      </w:pPr>
      <w:r>
        <w:t xml:space="preserve">1 </w:t>
      </w:r>
      <w:r>
        <w:t>介绍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76007E" w:rsidTr="0076007E">
        <w:tc>
          <w:tcPr>
            <w:tcW w:w="11272" w:type="dxa"/>
          </w:tcPr>
          <w:p w:rsidR="0076007E" w:rsidRDefault="0076007E" w:rsidP="0076007E">
            <w:r>
              <w:t xml:space="preserve">1 </w:t>
            </w:r>
            <w:r>
              <w:t>导航栏</w:t>
            </w:r>
          </w:p>
          <w:p w:rsidR="0076007E" w:rsidRDefault="0076007E" w:rsidP="0076007E">
            <w:r>
              <w:t xml:space="preserve">2 </w:t>
            </w:r>
            <w:r>
              <w:t>搜索区域</w:t>
            </w:r>
          </w:p>
          <w:p w:rsidR="0076007E" w:rsidRDefault="0076007E" w:rsidP="0076007E">
            <w:r>
              <w:t xml:space="preserve">3 </w:t>
            </w:r>
            <w:r>
              <w:t>类目区域</w:t>
            </w:r>
          </w:p>
          <w:p w:rsidR="0076007E" w:rsidRDefault="0076007E" w:rsidP="0076007E">
            <w:pPr>
              <w:rPr>
                <w:rFonts w:hint="eastAsia"/>
              </w:rPr>
            </w:pPr>
            <w:r>
              <w:t xml:space="preserve">4 </w:t>
            </w:r>
            <w:r>
              <w:t>首页区域</w:t>
            </w:r>
          </w:p>
        </w:tc>
      </w:tr>
    </w:tbl>
    <w:p w:rsidR="0076007E" w:rsidRDefault="0076007E" w:rsidP="0076007E"/>
    <w:p w:rsidR="0076007E" w:rsidRDefault="005C2091" w:rsidP="005C2091">
      <w:pPr>
        <w:pStyle w:val="1"/>
      </w:pPr>
      <w:r>
        <w:rPr>
          <w:rFonts w:hint="eastAsia"/>
        </w:rPr>
        <w:t>2</w:t>
      </w:r>
      <w:r>
        <w:t xml:space="preserve"> </w:t>
      </w:r>
      <w:r>
        <w:t>任务</w:t>
      </w:r>
    </w:p>
    <w:p w:rsidR="005C2091" w:rsidRDefault="005C2091" w:rsidP="005C2091">
      <w:r>
        <w:t xml:space="preserve">1 </w:t>
      </w:r>
      <w:r>
        <w:t>分类检索</w:t>
      </w:r>
      <w:r w:rsidR="0097113D">
        <w:rPr>
          <w:rFonts w:hint="eastAsia"/>
        </w:rPr>
        <w:t>(</w:t>
      </w:r>
      <w:r w:rsidR="0097113D">
        <w:rPr>
          <w:rFonts w:hint="eastAsia"/>
        </w:rPr>
        <w:t>分类检索</w:t>
      </w:r>
      <w:proofErr w:type="spellStart"/>
      <w:r w:rsidR="00B46AA5">
        <w:rPr>
          <w:rFonts w:hint="eastAsia"/>
        </w:rPr>
        <w:t>mysql</w:t>
      </w:r>
      <w:proofErr w:type="spellEnd"/>
      <w:r w:rsidR="0097113D">
        <w:rPr>
          <w:rFonts w:hint="eastAsia"/>
        </w:rPr>
        <w:t>/</w:t>
      </w:r>
      <w:r w:rsidR="0097113D">
        <w:rPr>
          <w:rFonts w:hint="eastAsia"/>
        </w:rPr>
        <w:t>关键词搜索</w:t>
      </w:r>
      <w:r w:rsidR="0097113D">
        <w:rPr>
          <w:rFonts w:hint="eastAsia"/>
        </w:rPr>
        <w:t>)</w:t>
      </w:r>
    </w:p>
    <w:p w:rsidR="005C2091" w:rsidRDefault="005C2091" w:rsidP="005C2091"/>
    <w:p w:rsidR="005C2091" w:rsidRDefault="007C359B" w:rsidP="005C2091">
      <w:r>
        <w:t xml:space="preserve">2 </w:t>
      </w:r>
      <w:r>
        <w:t>商品详情</w:t>
      </w:r>
      <w:r>
        <w:rPr>
          <w:rFonts w:hint="eastAsia"/>
        </w:rPr>
        <w:t>(</w:t>
      </w:r>
      <w:r>
        <w:rPr>
          <w:rFonts w:hint="eastAsia"/>
        </w:rPr>
        <w:t>详情的结构</w:t>
      </w:r>
      <w:r>
        <w:rPr>
          <w:rFonts w:hint="eastAsia"/>
        </w:rPr>
        <w:t>/</w:t>
      </w:r>
      <w:r>
        <w:rPr>
          <w:rFonts w:hint="eastAsia"/>
        </w:rPr>
        <w:t>商品销售属性</w:t>
      </w:r>
      <w:r>
        <w:rPr>
          <w:rFonts w:hint="eastAsia"/>
        </w:rPr>
        <w:t>)</w:t>
      </w:r>
    </w:p>
    <w:p w:rsidR="007C359B" w:rsidRDefault="007C359B" w:rsidP="005C2091"/>
    <w:p w:rsidR="007C359B" w:rsidRDefault="00D300DF" w:rsidP="005C2091">
      <w:r>
        <w:rPr>
          <w:rFonts w:hint="eastAsia"/>
        </w:rPr>
        <w:t>3</w:t>
      </w:r>
      <w:r>
        <w:t xml:space="preserve"> </w:t>
      </w:r>
      <w:r>
        <w:t>购物车</w:t>
      </w:r>
      <w:r w:rsidR="00090CE8">
        <w:rPr>
          <w:rFonts w:hint="eastAsia"/>
        </w:rPr>
        <w:t>(</w:t>
      </w:r>
      <w:r w:rsidR="00090CE8">
        <w:rPr>
          <w:rFonts w:hint="eastAsia"/>
        </w:rPr>
        <w:t>购物车</w:t>
      </w:r>
      <w:proofErr w:type="gramStart"/>
      <w:r w:rsidR="00090CE8">
        <w:rPr>
          <w:rFonts w:hint="eastAsia"/>
        </w:rPr>
        <w:t>增删改查</w:t>
      </w:r>
      <w:proofErr w:type="gramEnd"/>
      <w:r w:rsidR="00090CE8">
        <w:rPr>
          <w:rFonts w:hint="eastAsia"/>
        </w:rPr>
        <w:t>/</w:t>
      </w:r>
      <w:r w:rsidR="00090CE8">
        <w:rPr>
          <w:rFonts w:hint="eastAsia"/>
        </w:rPr>
        <w:t>购物车和缓存的使用</w:t>
      </w:r>
      <w:r w:rsidR="00090CE8">
        <w:rPr>
          <w:rFonts w:hint="eastAsia"/>
        </w:rPr>
        <w:t>)</w:t>
      </w:r>
    </w:p>
    <w:p w:rsidR="006C1D29" w:rsidRDefault="006C1D29" w:rsidP="005C2091"/>
    <w:p w:rsidR="006C1D29" w:rsidRDefault="006C1D29" w:rsidP="005C2091">
      <w:r>
        <w:rPr>
          <w:rFonts w:hint="eastAsia"/>
        </w:rPr>
        <w:t>4</w:t>
      </w:r>
      <w:r>
        <w:t xml:space="preserve"> </w:t>
      </w:r>
      <w:r>
        <w:t>用户系统</w:t>
      </w:r>
    </w:p>
    <w:p w:rsidR="001A2E27" w:rsidRDefault="001A2E27" w:rsidP="005C2091"/>
    <w:p w:rsidR="001A2E27" w:rsidRDefault="001A2E27" w:rsidP="005C2091">
      <w:r>
        <w:t xml:space="preserve">5 </w:t>
      </w:r>
      <w:r>
        <w:t>订单和支付</w:t>
      </w:r>
    </w:p>
    <w:p w:rsidR="00185309" w:rsidRDefault="00185309" w:rsidP="005C2091"/>
    <w:p w:rsidR="00185309" w:rsidRDefault="00185309" w:rsidP="005C2091">
      <w:r>
        <w:t xml:space="preserve">6 </w:t>
      </w:r>
      <w:r>
        <w:t>搜索</w:t>
      </w:r>
      <w:r>
        <w:rPr>
          <w:rFonts w:hint="eastAsia"/>
        </w:rPr>
        <w:t>-&gt;</w:t>
      </w:r>
      <w:r>
        <w:rPr>
          <w:rFonts w:hint="eastAsia"/>
        </w:rPr>
        <w:t>缓存和搜索引擎</w:t>
      </w:r>
    </w:p>
    <w:p w:rsidR="004B3C99" w:rsidRDefault="004B3C99" w:rsidP="005C2091"/>
    <w:p w:rsidR="004B3C99" w:rsidRDefault="004B3C99" w:rsidP="005C2091">
      <w:r>
        <w:t xml:space="preserve">7 </w:t>
      </w:r>
      <w:r>
        <w:t>分布式部署</w:t>
      </w:r>
    </w:p>
    <w:p w:rsidR="00E63140" w:rsidRDefault="00E63140" w:rsidP="005C2091"/>
    <w:p w:rsidR="00E63140" w:rsidRDefault="00E63140" w:rsidP="005C2091"/>
    <w:p w:rsidR="00E63140" w:rsidRDefault="00E63140" w:rsidP="005C2091">
      <w:r>
        <w:t>作业：</w:t>
      </w:r>
    </w:p>
    <w:p w:rsidR="00E63140" w:rsidRDefault="00E63140" w:rsidP="005C2091">
      <w:pPr>
        <w:rPr>
          <w:rFonts w:hint="eastAsia"/>
        </w:rPr>
      </w:pPr>
      <w:r>
        <w:t xml:space="preserve">1 </w:t>
      </w:r>
      <w:r>
        <w:t>后台管理系统整合</w:t>
      </w:r>
    </w:p>
    <w:p w:rsidR="00E63140" w:rsidRDefault="00E63140" w:rsidP="005C2091"/>
    <w:p w:rsidR="00E63140" w:rsidRPr="005C2091" w:rsidRDefault="007E47B0" w:rsidP="005C2091">
      <w:pPr>
        <w:rPr>
          <w:rFonts w:hint="eastAsia"/>
        </w:rPr>
      </w:pPr>
      <w:r>
        <w:rPr>
          <w:rFonts w:hint="eastAsia"/>
        </w:rPr>
        <w:t>2</w:t>
      </w:r>
      <w:r>
        <w:t xml:space="preserve"> </w:t>
      </w:r>
      <w:r>
        <w:t>交易系统的初始化</w:t>
      </w:r>
      <w:r>
        <w:t>/</w:t>
      </w:r>
      <w:r>
        <w:t>样式、首页、个性化登陆功能</w:t>
      </w:r>
      <w:bookmarkStart w:id="0" w:name="_GoBack"/>
      <w:bookmarkEnd w:id="0"/>
    </w:p>
    <w:sectPr w:rsidR="00E63140" w:rsidRPr="005C2091" w:rsidSect="002C2640">
      <w:pgSz w:w="11906" w:h="16838"/>
      <w:pgMar w:top="1440" w:right="425" w:bottom="1440" w:left="425" w:header="851" w:footer="992" w:gutter="0"/>
      <w:cols w:space="425"/>
      <w:docGrid w:type="lines"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07E"/>
    <w:rsid w:val="00090CE8"/>
    <w:rsid w:val="00185309"/>
    <w:rsid w:val="001A2E27"/>
    <w:rsid w:val="002C2640"/>
    <w:rsid w:val="003B42E1"/>
    <w:rsid w:val="004B3C99"/>
    <w:rsid w:val="00535DAA"/>
    <w:rsid w:val="005C2091"/>
    <w:rsid w:val="006C1D29"/>
    <w:rsid w:val="00736991"/>
    <w:rsid w:val="0076007E"/>
    <w:rsid w:val="007B32A1"/>
    <w:rsid w:val="007C359B"/>
    <w:rsid w:val="007E47B0"/>
    <w:rsid w:val="00906818"/>
    <w:rsid w:val="0097113D"/>
    <w:rsid w:val="00990BD0"/>
    <w:rsid w:val="009E4FCA"/>
    <w:rsid w:val="00B46AA5"/>
    <w:rsid w:val="00D300DF"/>
    <w:rsid w:val="00D71B38"/>
    <w:rsid w:val="00DF5788"/>
    <w:rsid w:val="00E63140"/>
    <w:rsid w:val="00F4161D"/>
    <w:rsid w:val="00F5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E0F343-6CE3-4AA5-A225-F48A5E351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4FCA"/>
    <w:pPr>
      <w:widowControl w:val="0"/>
      <w:jc w:val="both"/>
    </w:pPr>
    <w:rPr>
      <w:rFonts w:eastAsia="华文细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3B42E1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42E1"/>
    <w:rPr>
      <w:rFonts w:eastAsia="华文细黑"/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3B42E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3B42E1"/>
    <w:rPr>
      <w:rFonts w:asciiTheme="majorHAnsi" w:eastAsia="华文细黑" w:hAnsiTheme="majorHAnsi" w:cstheme="majorBidi"/>
      <w:b/>
      <w:bCs/>
      <w:sz w:val="44"/>
      <w:szCs w:val="32"/>
    </w:rPr>
  </w:style>
  <w:style w:type="table" w:styleId="a4">
    <w:name w:val="Table Grid"/>
    <w:basedOn w:val="a1"/>
    <w:uiPriority w:val="59"/>
    <w:rsid w:val="007600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demo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demo.dotm</Template>
  <TotalTime>64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18</cp:revision>
  <dcterms:created xsi:type="dcterms:W3CDTF">2018-03-27T03:14:00Z</dcterms:created>
  <dcterms:modified xsi:type="dcterms:W3CDTF">2018-03-27T04:18:00Z</dcterms:modified>
</cp:coreProperties>
</file>