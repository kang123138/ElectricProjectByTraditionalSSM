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A09" w:rsidRDefault="00C76733" w:rsidP="00C76733">
      <w:pPr>
        <w:pStyle w:val="a3"/>
      </w:pPr>
      <w:r>
        <w:t>后台管理系统</w:t>
      </w:r>
    </w:p>
    <w:p w:rsidR="00C76733" w:rsidRDefault="006D3DF2" w:rsidP="006D3DF2">
      <w:pPr>
        <w:pStyle w:val="1"/>
      </w:pPr>
      <w:r>
        <w:t xml:space="preserve">1 </w:t>
      </w:r>
      <w:r>
        <w:t>搭建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E02EA2" w:rsidTr="00E02EA2">
        <w:tc>
          <w:tcPr>
            <w:tcW w:w="11046" w:type="dxa"/>
          </w:tcPr>
          <w:p w:rsidR="00E02EA2" w:rsidRDefault="00E02EA2" w:rsidP="00C76733">
            <w:r>
              <w:rPr>
                <w:rFonts w:hint="eastAsia"/>
              </w:rPr>
              <w:t>1</w:t>
            </w:r>
            <w:r>
              <w:t xml:space="preserve"> </w:t>
            </w:r>
            <w:proofErr w:type="spellStart"/>
            <w:r>
              <w:t>pom</w:t>
            </w:r>
            <w:proofErr w:type="spellEnd"/>
            <w:r>
              <w:t>依赖</w:t>
            </w:r>
          </w:p>
          <w:p w:rsidR="00E02EA2" w:rsidRDefault="00E02EA2" w:rsidP="00C76733">
            <w:r>
              <w:t>2 web</w:t>
            </w:r>
            <w:r>
              <w:t>配置</w:t>
            </w:r>
          </w:p>
          <w:p w:rsidR="00E02EA2" w:rsidRDefault="00E02EA2" w:rsidP="00C76733">
            <w:r>
              <w:t>3 spring</w:t>
            </w:r>
            <w:r>
              <w:t>配置</w:t>
            </w:r>
          </w:p>
          <w:p w:rsidR="00E02EA2" w:rsidRDefault="00E02EA2" w:rsidP="00C76733">
            <w:r>
              <w:t xml:space="preserve">4 </w:t>
            </w:r>
            <w:proofErr w:type="spellStart"/>
            <w:r>
              <w:t>mvc</w:t>
            </w:r>
            <w:proofErr w:type="spellEnd"/>
            <w:r>
              <w:t>配置</w:t>
            </w:r>
          </w:p>
          <w:p w:rsidR="00E02EA2" w:rsidRDefault="00E02EA2" w:rsidP="00C76733">
            <w:r>
              <w:t>5</w:t>
            </w:r>
            <w:r>
              <w:t>其他配置</w:t>
            </w:r>
          </w:p>
        </w:tc>
      </w:tr>
    </w:tbl>
    <w:p w:rsidR="00C76733" w:rsidRDefault="00C76733" w:rsidP="00C76733"/>
    <w:p w:rsidR="00E02EA2" w:rsidRDefault="00E02EA2" w:rsidP="00E02EA2">
      <w:pPr>
        <w:pStyle w:val="1"/>
      </w:pPr>
      <w:r>
        <w:t xml:space="preserve">2 </w:t>
      </w:r>
      <w:r>
        <w:t>管理系统开发步骤</w:t>
      </w:r>
    </w:p>
    <w:p w:rsidR="000B18FC" w:rsidRDefault="000B18FC" w:rsidP="000B18F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CD318F" w:rsidTr="00CD318F">
        <w:tc>
          <w:tcPr>
            <w:tcW w:w="11046" w:type="dxa"/>
          </w:tcPr>
          <w:p w:rsidR="00CD318F" w:rsidRDefault="00CD318F" w:rsidP="000B18FC">
            <w:r>
              <w:t xml:space="preserve">1 </w:t>
            </w:r>
            <w:r>
              <w:t>了解业务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)</w:t>
            </w:r>
          </w:p>
          <w:p w:rsidR="00E53C28" w:rsidRDefault="00E53C28" w:rsidP="000B18FC">
            <w:r>
              <w:t>完成商品信息，属性信息，库存单元信息的增删改查</w:t>
            </w:r>
          </w:p>
          <w:p w:rsidR="00C22908" w:rsidRDefault="00C22908" w:rsidP="000B18FC">
            <w:r>
              <w:t xml:space="preserve">2 </w:t>
            </w:r>
            <w:r>
              <w:t>技术方案</w:t>
            </w:r>
          </w:p>
          <w:p w:rsidR="00E53C28" w:rsidRDefault="00E53C28" w:rsidP="000B18FC">
            <w:proofErr w:type="spellStart"/>
            <w:r>
              <w:t>Ssm</w:t>
            </w:r>
            <w:proofErr w:type="spellEnd"/>
          </w:p>
          <w:p w:rsidR="00C22908" w:rsidRDefault="00C22908" w:rsidP="000B18FC">
            <w:proofErr w:type="spellStart"/>
            <w:r>
              <w:t>Jquery-E</w:t>
            </w:r>
            <w:r>
              <w:rPr>
                <w:rFonts w:hint="eastAsia"/>
              </w:rPr>
              <w:t>asyui</w:t>
            </w:r>
            <w:proofErr w:type="spellEnd"/>
            <w:r>
              <w:rPr>
                <w:rFonts w:hint="eastAsia"/>
              </w:rPr>
              <w:t>后台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的样式框架</w:t>
            </w:r>
          </w:p>
          <w:p w:rsidR="0003520D" w:rsidRDefault="0003520D" w:rsidP="000B18FC">
            <w:r>
              <w:t xml:space="preserve">3 </w:t>
            </w:r>
            <w:r w:rsidR="00086B01">
              <w:t>具体实现步骤</w:t>
            </w:r>
          </w:p>
          <w:p w:rsidR="00DF52CA" w:rsidRDefault="00C11826" w:rsidP="000B18FC">
            <w:r>
              <w:t>先做页面跳转</w:t>
            </w:r>
            <w:r>
              <w:rPr>
                <w:rFonts w:hint="eastAsia"/>
              </w:rPr>
              <w:t>(</w:t>
            </w:r>
            <w:r>
              <w:t>controller</w:t>
            </w:r>
            <w:r>
              <w:rPr>
                <w:rFonts w:hint="eastAsia"/>
              </w:rPr>
              <w:t>)</w:t>
            </w:r>
          </w:p>
          <w:p w:rsidR="00C82A2D" w:rsidRDefault="00C82A2D" w:rsidP="000B18FC">
            <w:r>
              <w:t>在完成业务层代码</w:t>
            </w:r>
          </w:p>
        </w:tc>
      </w:tr>
    </w:tbl>
    <w:p w:rsidR="000B18FC" w:rsidRDefault="000B18FC" w:rsidP="000B18FC"/>
    <w:p w:rsidR="00645842" w:rsidRDefault="00645842" w:rsidP="000B18FC"/>
    <w:p w:rsidR="00645842" w:rsidRDefault="00645842" w:rsidP="000B18FC"/>
    <w:p w:rsidR="00645842" w:rsidRDefault="00645842" w:rsidP="000B18FC"/>
    <w:p w:rsidR="00645842" w:rsidRDefault="00645842" w:rsidP="000B18FC"/>
    <w:p w:rsidR="00645842" w:rsidRDefault="00645842" w:rsidP="000B18FC"/>
    <w:p w:rsidR="00645842" w:rsidRDefault="00645842" w:rsidP="000B18FC"/>
    <w:p w:rsidR="00645842" w:rsidRDefault="00645842" w:rsidP="000B18FC"/>
    <w:p w:rsidR="00645842" w:rsidRDefault="00645842" w:rsidP="000B18FC"/>
    <w:p w:rsidR="00645842" w:rsidRDefault="00645842" w:rsidP="000B18FC"/>
    <w:p w:rsidR="00645842" w:rsidRDefault="00645842" w:rsidP="000B18FC"/>
    <w:p w:rsidR="00645842" w:rsidRDefault="00645842" w:rsidP="000B18FC"/>
    <w:p w:rsidR="00645842" w:rsidRDefault="00645842" w:rsidP="000B18FC"/>
    <w:p w:rsidR="000B18FC" w:rsidRDefault="00645842" w:rsidP="000B18F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2500803</wp:posOffset>
                </wp:positionH>
                <wp:positionV relativeFrom="paragraph">
                  <wp:posOffset>152515</wp:posOffset>
                </wp:positionV>
                <wp:extent cx="2168236" cy="533400"/>
                <wp:effectExtent l="0" t="0" r="2286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236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42" w:rsidRDefault="00645842" w:rsidP="006458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196.9pt;margin-top:12pt;width:170.7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" fillcolor="#4f81bd [3204]" strokecolor="#243f60 [1604]" strokeweight="2pt">
                <v:textbox>
                  <w:txbxContent>
                    <w:p w:rsidR="00645842" w:rsidRDefault="00645842" w:rsidP="006458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商品分类</w:t>
                      </w:r>
                    </w:p>
                  </w:txbxContent>
                </v:textbox>
              </v:rect>
            </w:pict>
          </mc:Fallback>
        </mc:AlternateContent>
      </w:r>
    </w:p>
    <w:p w:rsidR="00645842" w:rsidRDefault="00645842" w:rsidP="000B18FC"/>
    <w:p w:rsidR="00645842" w:rsidRDefault="00645842" w:rsidP="000B18F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4094306</wp:posOffset>
                </wp:positionH>
                <wp:positionV relativeFrom="paragraph">
                  <wp:posOffset>223000</wp:posOffset>
                </wp:positionV>
                <wp:extent cx="921327" cy="180110"/>
                <wp:effectExtent l="0" t="0" r="69850" b="8699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327" cy="180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0643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322.4pt;margin-top:17.55pt;width:72.55pt;height:1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2168525</wp:posOffset>
                </wp:positionH>
                <wp:positionV relativeFrom="paragraph">
                  <wp:posOffset>216073</wp:posOffset>
                </wp:positionV>
                <wp:extent cx="789709" cy="131618"/>
                <wp:effectExtent l="38100" t="0" r="29845" b="7810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9709" cy="131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5D9EF" id="直接箭头连接符 2" o:spid="_x0000_s1026" type="#_x0000_t32" style="position:absolute;left:0;text-align:left;margin-left:170.75pt;margin-top:17pt;width:62.2pt;height:10.3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" strokecolor="#4579b8 [3044]">
                <v:stroke endarrow="block"/>
              </v:shape>
            </w:pict>
          </mc:Fallback>
        </mc:AlternateContent>
      </w:r>
    </w:p>
    <w:p w:rsidR="00645842" w:rsidRDefault="00645842" w:rsidP="000B18F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4523798</wp:posOffset>
                </wp:positionH>
                <wp:positionV relativeFrom="paragraph">
                  <wp:posOffset>175029</wp:posOffset>
                </wp:positionV>
                <wp:extent cx="1863436" cy="325582"/>
                <wp:effectExtent l="0" t="0" r="22860" b="1778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436" cy="325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42" w:rsidRDefault="00645842" w:rsidP="006458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7" style="position:absolute;left:0;text-align:left;margin-left:356.2pt;margin-top:13.8pt;width:146.75pt;height:2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" fillcolor="#4f81bd [3204]" strokecolor="#243f60 [1604]" strokeweight="2pt">
                <v:textbox>
                  <w:txbxContent>
                    <w:p w:rsidR="00645842" w:rsidRDefault="00645842" w:rsidP="006458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属性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609831</wp:posOffset>
                </wp:positionH>
                <wp:positionV relativeFrom="paragraph">
                  <wp:posOffset>105468</wp:posOffset>
                </wp:positionV>
                <wp:extent cx="1724891" cy="422564"/>
                <wp:effectExtent l="0" t="0" r="27940" b="158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891" cy="422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42" w:rsidRDefault="00645842" w:rsidP="00645842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pu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8" style="position:absolute;left:0;text-align:left;margin-left:48pt;margin-top:8.3pt;width:135.8pt;height:3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" fillcolor="#4f81bd [3204]" strokecolor="#243f60 [1604]" strokeweight="2pt">
                <v:textbox>
                  <w:txbxContent>
                    <w:p w:rsidR="00645842" w:rsidRDefault="00645842" w:rsidP="00645842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pu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45842" w:rsidRDefault="00645842" w:rsidP="000B18FC"/>
    <w:p w:rsidR="00645842" w:rsidRDefault="00645842" w:rsidP="000B18F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4752398</wp:posOffset>
                </wp:positionH>
                <wp:positionV relativeFrom="paragraph">
                  <wp:posOffset>110836</wp:posOffset>
                </wp:positionV>
                <wp:extent cx="415636" cy="304800"/>
                <wp:effectExtent l="38100" t="0" r="22860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636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FCC19" id="直接箭头连接符 11" o:spid="_x0000_s1026" type="#_x0000_t32" style="position:absolute;left:0;text-align:left;margin-left:374.2pt;margin-top:8.75pt;width:32.75pt;height:24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5722216</wp:posOffset>
                </wp:positionH>
                <wp:positionV relativeFrom="paragraph">
                  <wp:posOffset>55418</wp:posOffset>
                </wp:positionV>
                <wp:extent cx="692727" cy="270164"/>
                <wp:effectExtent l="0" t="0" r="69850" b="730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27" cy="270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F6EB7" id="直接箭头连接符 10" o:spid="_x0000_s1026" type="#_x0000_t32" style="position:absolute;left:0;text-align:left;margin-left:450.55pt;margin-top:4.35pt;width:54.55pt;height:2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1780598</wp:posOffset>
                </wp:positionH>
                <wp:positionV relativeFrom="paragraph">
                  <wp:posOffset>55418</wp:posOffset>
                </wp:positionV>
                <wp:extent cx="491836" cy="318135"/>
                <wp:effectExtent l="0" t="0" r="99060" b="6286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836" cy="318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809A9" id="直接箭头连接符 7" o:spid="_x0000_s1026" type="#_x0000_t32" style="position:absolute;left:0;text-align:left;margin-left:140.2pt;margin-top:4.35pt;width:38.75pt;height:2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623743</wp:posOffset>
                </wp:positionH>
                <wp:positionV relativeFrom="paragraph">
                  <wp:posOffset>55418</wp:posOffset>
                </wp:positionV>
                <wp:extent cx="498764" cy="318655"/>
                <wp:effectExtent l="38100" t="0" r="15875" b="6286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318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9ECAE" id="直接箭头连接符 6" o:spid="_x0000_s1026" type="#_x0000_t32" style="position:absolute;left:0;text-align:left;margin-left:49.1pt;margin-top:4.35pt;width:39.25pt;height:25.1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" strokecolor="#4579b8 [3044]">
                <v:stroke endarrow="block"/>
              </v:shape>
            </w:pict>
          </mc:Fallback>
        </mc:AlternateContent>
      </w:r>
    </w:p>
    <w:p w:rsidR="00645842" w:rsidRDefault="00645842" w:rsidP="000B18F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FC24A6" wp14:editId="6616D629">
                <wp:simplePos x="0" y="0"/>
                <wp:positionH relativeFrom="column">
                  <wp:posOffset>5881255</wp:posOffset>
                </wp:positionH>
                <wp:positionV relativeFrom="paragraph">
                  <wp:posOffset>222135</wp:posOffset>
                </wp:positionV>
                <wp:extent cx="1059873" cy="505691"/>
                <wp:effectExtent l="0" t="0" r="26035" b="279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73" cy="505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42" w:rsidRDefault="00645842" w:rsidP="006458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属性值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C24A6" id="矩形 13" o:spid="_x0000_s1029" style="position:absolute;left:0;text-align:left;margin-left:463.1pt;margin-top:17.5pt;width:83.45pt;height:39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" fillcolor="#4f81bd [3204]" strokecolor="#243f60 [1604]" strokeweight="2pt">
                <v:textbox>
                  <w:txbxContent>
                    <w:p w:rsidR="00645842" w:rsidRDefault="00645842" w:rsidP="006458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属性值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4204739</wp:posOffset>
                </wp:positionH>
                <wp:positionV relativeFrom="paragraph">
                  <wp:posOffset>235585</wp:posOffset>
                </wp:positionV>
                <wp:extent cx="1059873" cy="505691"/>
                <wp:effectExtent l="0" t="0" r="26035" b="2794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73" cy="505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42" w:rsidRDefault="00645842" w:rsidP="006458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属性值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0" style="position:absolute;left:0;text-align:left;margin-left:331.1pt;margin-top:18.55pt;width:83.45pt;height:3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" fillcolor="#4f81bd [3204]" strokecolor="#243f60 [1604]" strokeweight="2pt">
                <v:textbox>
                  <w:txbxContent>
                    <w:p w:rsidR="00645842" w:rsidRDefault="00645842" w:rsidP="006458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属性值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96849C" wp14:editId="7B6A3F11">
                <wp:simplePos x="0" y="0"/>
                <wp:positionH relativeFrom="column">
                  <wp:posOffset>103505</wp:posOffset>
                </wp:positionH>
                <wp:positionV relativeFrom="paragraph">
                  <wp:posOffset>236220</wp:posOffset>
                </wp:positionV>
                <wp:extent cx="1010920" cy="512445"/>
                <wp:effectExtent l="0" t="0" r="17780" b="2095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920" cy="512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42" w:rsidRDefault="00645842" w:rsidP="00645842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ku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6849C" id="矩形 9" o:spid="_x0000_s1031" style="position:absolute;left:0;text-align:left;margin-left:8.15pt;margin-top:18.6pt;width:79.6pt;height:40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" fillcolor="#4f81bd [3204]" strokecolor="#243f60 [1604]" strokeweight="2pt">
                <v:textbox>
                  <w:txbxContent>
                    <w:p w:rsidR="00645842" w:rsidRDefault="00645842" w:rsidP="00645842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ku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1731645</wp:posOffset>
                </wp:positionH>
                <wp:positionV relativeFrom="paragraph">
                  <wp:posOffset>235643</wp:posOffset>
                </wp:positionV>
                <wp:extent cx="1011382" cy="512618"/>
                <wp:effectExtent l="0" t="0" r="17780" b="2095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382" cy="5126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42" w:rsidRDefault="00645842" w:rsidP="00645842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ku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32" style="position:absolute;left:0;text-align:left;margin-left:136.35pt;margin-top:18.55pt;width:79.65pt;height:40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" fillcolor="#4f81bd [3204]" strokecolor="#243f60 [1604]" strokeweight="2pt">
                <v:textbox>
                  <w:txbxContent>
                    <w:p w:rsidR="00645842" w:rsidRDefault="00645842" w:rsidP="00645842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ku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45842" w:rsidRDefault="00645842" w:rsidP="000B18FC"/>
    <w:p w:rsidR="00645842" w:rsidRDefault="00645842" w:rsidP="000B18FC"/>
    <w:p w:rsidR="00645842" w:rsidRDefault="00645842" w:rsidP="000B18F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3470852</wp:posOffset>
                </wp:positionH>
                <wp:positionV relativeFrom="paragraph">
                  <wp:posOffset>22687</wp:posOffset>
                </wp:positionV>
                <wp:extent cx="2957946" cy="810260"/>
                <wp:effectExtent l="0" t="57150" r="0" b="279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7946" cy="810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2C12E" id="直接箭头连接符 17" o:spid="_x0000_s1026" type="#_x0000_t32" style="position:absolute;left:0;text-align:left;margin-left:273.3pt;margin-top:1.8pt;width:232.9pt;height:63.8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3477780</wp:posOffset>
                </wp:positionH>
                <wp:positionV relativeFrom="paragraph">
                  <wp:posOffset>43642</wp:posOffset>
                </wp:positionV>
                <wp:extent cx="1080654" cy="789709"/>
                <wp:effectExtent l="0" t="38100" r="62865" b="2984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654" cy="789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9BCB0" id="直接箭头连接符 16" o:spid="_x0000_s1026" type="#_x0000_t32" style="position:absolute;left:0;text-align:left;margin-left:273.85pt;margin-top:3.45pt;width:85.1pt;height:62.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2286289</wp:posOffset>
                </wp:positionH>
                <wp:positionV relativeFrom="paragraph">
                  <wp:posOffset>50569</wp:posOffset>
                </wp:positionV>
                <wp:extent cx="471054" cy="810491"/>
                <wp:effectExtent l="0" t="0" r="81915" b="4699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054" cy="810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75B97" id="直接箭头连接符 15" o:spid="_x0000_s1026" type="#_x0000_t32" style="position:absolute;left:0;text-align:left;margin-left:180pt;margin-top:4pt;width:37.1pt;height:6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" strokecolor="#4579b8 [3044]">
                <v:stroke endarrow="block"/>
              </v:shape>
            </w:pict>
          </mc:Fallback>
        </mc:AlternateContent>
      </w:r>
    </w:p>
    <w:p w:rsidR="00645842" w:rsidRDefault="00645842" w:rsidP="000B18FC"/>
    <w:p w:rsidR="00645842" w:rsidRDefault="00645842" w:rsidP="000B18FC"/>
    <w:p w:rsidR="00645842" w:rsidRDefault="00645842" w:rsidP="000B18F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2742507</wp:posOffset>
                </wp:positionH>
                <wp:positionV relativeFrom="paragraph">
                  <wp:posOffset>135024</wp:posOffset>
                </wp:positionV>
                <wp:extent cx="1177636" cy="561109"/>
                <wp:effectExtent l="0" t="0" r="22860" b="1079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36" cy="5611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42" w:rsidRDefault="00645842" w:rsidP="00645842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ku</w:t>
                            </w:r>
                            <w:proofErr w:type="spellEnd"/>
                            <w:r>
                              <w:t>-</w:t>
                            </w:r>
                            <w:r>
                              <w:t>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3" style="position:absolute;left:0;text-align:left;margin-left:215.95pt;margin-top:10.65pt;width:92.75pt;height:44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" fillcolor="#4f81bd [3204]" strokecolor="#243f60 [1604]" strokeweight="2pt">
                <v:textbox>
                  <w:txbxContent>
                    <w:p w:rsidR="00645842" w:rsidRDefault="00645842" w:rsidP="00645842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ku</w:t>
                      </w:r>
                      <w:proofErr w:type="spellEnd"/>
                      <w:r>
                        <w:t>-</w:t>
                      </w:r>
                      <w:r>
                        <w:t>属性</w:t>
                      </w:r>
                    </w:p>
                  </w:txbxContent>
                </v:textbox>
              </v:rect>
            </w:pict>
          </mc:Fallback>
        </mc:AlternateContent>
      </w:r>
    </w:p>
    <w:p w:rsidR="00645842" w:rsidRDefault="00645842" w:rsidP="000B18FC"/>
    <w:p w:rsidR="00645842" w:rsidRPr="000B18FC" w:rsidRDefault="00645842" w:rsidP="000B18FC"/>
    <w:p w:rsidR="00E02EA2" w:rsidRDefault="00E02EA2" w:rsidP="00C76733"/>
    <w:p w:rsidR="00645842" w:rsidRDefault="00645842" w:rsidP="00645842">
      <w:pPr>
        <w:pStyle w:val="1"/>
      </w:pPr>
      <w:r>
        <w:t xml:space="preserve">3 </w:t>
      </w:r>
      <w:r>
        <w:t>页面加载静态分类数据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31099D" w:rsidTr="0031099D">
        <w:tc>
          <w:tcPr>
            <w:tcW w:w="11046" w:type="dxa"/>
          </w:tcPr>
          <w:p w:rsidR="00A02439" w:rsidRDefault="00A02439" w:rsidP="00645842">
            <w:r>
              <w:t>用</w:t>
            </w:r>
            <w:proofErr w:type="spellStart"/>
            <w:r>
              <w:t>jquery</w:t>
            </w:r>
            <w:proofErr w:type="spellEnd"/>
            <w:r>
              <w:t>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脚本客户端进行加载</w:t>
            </w:r>
          </w:p>
          <w:p w:rsidR="0031099D" w:rsidRDefault="0031099D" w:rsidP="00645842">
            <w:r>
              <w:t xml:space="preserve">1 </w:t>
            </w:r>
            <w:r>
              <w:t>选择一级分类后</w:t>
            </w:r>
          </w:p>
          <w:p w:rsidR="0031099D" w:rsidRDefault="0031099D" w:rsidP="00645842">
            <w:r>
              <w:t xml:space="preserve">2 </w:t>
            </w:r>
            <w:r>
              <w:t>触发二级分类列表</w:t>
            </w:r>
          </w:p>
          <w:p w:rsidR="0031099D" w:rsidRDefault="0031099D" w:rsidP="00645842">
            <w:r>
              <w:t xml:space="preserve">3 </w:t>
            </w:r>
            <w:r>
              <w:t>触发品牌列表</w:t>
            </w:r>
          </w:p>
        </w:tc>
      </w:tr>
    </w:tbl>
    <w:p w:rsidR="00645842" w:rsidRDefault="00645842" w:rsidP="00645842"/>
    <w:p w:rsidR="00645842" w:rsidRDefault="000D1451" w:rsidP="000D1451">
      <w:pPr>
        <w:pStyle w:val="1"/>
      </w:pPr>
      <w:r>
        <w:t xml:space="preserve">4 </w:t>
      </w:r>
      <w:r>
        <w:t>存储服务器</w:t>
      </w:r>
    </w:p>
    <w:p w:rsidR="00616438" w:rsidRDefault="00616438" w:rsidP="00616438"/>
    <w:p w:rsidR="00616438" w:rsidRDefault="00616438" w:rsidP="00616438"/>
    <w:p w:rsidR="00616438" w:rsidRDefault="00616438" w:rsidP="00616438"/>
    <w:p w:rsidR="00616438" w:rsidRDefault="00616438" w:rsidP="00616438"/>
    <w:p w:rsidR="00616438" w:rsidRDefault="00616438" w:rsidP="00616438"/>
    <w:p w:rsidR="00616438" w:rsidRDefault="00C15BAA" w:rsidP="0061643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2CFA07" wp14:editId="3680D7B4">
                <wp:simplePos x="0" y="0"/>
                <wp:positionH relativeFrom="column">
                  <wp:posOffset>4225175</wp:posOffset>
                </wp:positionH>
                <wp:positionV relativeFrom="paragraph">
                  <wp:posOffset>207760</wp:posOffset>
                </wp:positionV>
                <wp:extent cx="969818" cy="803564"/>
                <wp:effectExtent l="0" t="0" r="20955" b="1587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8035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BAA" w:rsidRDefault="00C15BAA" w:rsidP="00C15BAA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2CFA07" id="椭圆 21" o:spid="_x0000_s1034" style="position:absolute;left:0;text-align:left;margin-left:332.7pt;margin-top:16.35pt;width:76.35pt;height:6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" fillcolor="#4f81bd [3204]" strokecolor="#243f60 [1604]" strokeweight="2pt">
                <v:textbox>
                  <w:txbxContent>
                    <w:p w:rsidR="00C15BAA" w:rsidRDefault="00C15BAA" w:rsidP="00C15BAA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187325</wp:posOffset>
                </wp:positionH>
                <wp:positionV relativeFrom="paragraph">
                  <wp:posOffset>24072</wp:posOffset>
                </wp:positionV>
                <wp:extent cx="6781800" cy="2313709"/>
                <wp:effectExtent l="0" t="0" r="19050" b="1079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23137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9AADD" id="矩形 18" o:spid="_x0000_s1026" style="position:absolute;left:0;text-align:left;margin-left:14.75pt;margin-top:1.9pt;width:534pt;height:182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" fillcolor="white [3201]" strokecolor="#f79646 [3209]" strokeweight="2pt"/>
            </w:pict>
          </mc:Fallback>
        </mc:AlternateContent>
      </w:r>
    </w:p>
    <w:p w:rsidR="00616438" w:rsidRDefault="00C15BAA" w:rsidP="0061643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1164071</wp:posOffset>
                </wp:positionH>
                <wp:positionV relativeFrom="paragraph">
                  <wp:posOffset>10621</wp:posOffset>
                </wp:positionV>
                <wp:extent cx="969818" cy="803564"/>
                <wp:effectExtent l="0" t="0" r="20955" b="1587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8035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BAA" w:rsidRDefault="00C15BAA" w:rsidP="00C15B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9" o:spid="_x0000_s1035" style="position:absolute;left:0;text-align:left;margin-left:91.65pt;margin-top:.85pt;width:76.35pt;height:6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" fillcolor="#4f81bd [3204]" strokecolor="#243f60 [1604]" strokeweight="2pt">
                <v:textbox>
                  <w:txbxContent>
                    <w:p w:rsidR="00C15BAA" w:rsidRDefault="00C15BAA" w:rsidP="00C15B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616438" w:rsidRDefault="00BE465D" w:rsidP="0061643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3955761</wp:posOffset>
                </wp:positionH>
                <wp:positionV relativeFrom="paragraph">
                  <wp:posOffset>184439</wp:posOffset>
                </wp:positionV>
                <wp:extent cx="256309" cy="436418"/>
                <wp:effectExtent l="38100" t="0" r="29845" b="5905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309" cy="436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AA11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6" o:spid="_x0000_s1026" type="#_x0000_t32" style="position:absolute;left:0;text-align:left;margin-left:311.5pt;margin-top:14.5pt;width:20.2pt;height:34.3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" strokecolor="#4579b8 [3044]">
                <v:stroke endarrow="block"/>
              </v:shape>
            </w:pict>
          </mc:Fallback>
        </mc:AlternateContent>
      </w:r>
    </w:p>
    <w:p w:rsidR="00616438" w:rsidRDefault="00BE465D" w:rsidP="0061643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2140643</wp:posOffset>
                </wp:positionH>
                <wp:positionV relativeFrom="paragraph">
                  <wp:posOffset>18704</wp:posOffset>
                </wp:positionV>
                <wp:extent cx="374246" cy="436418"/>
                <wp:effectExtent l="0" t="0" r="83185" b="5905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246" cy="436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6F121" id="直接箭头连接符 24" o:spid="_x0000_s1026" type="#_x0000_t32" style="position:absolute;left:0;text-align:left;margin-left:168.55pt;margin-top:1.45pt;width:29.45pt;height:34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" strokecolor="#4579b8 [3044]">
                <v:stroke endarrow="block"/>
              </v:shape>
            </w:pict>
          </mc:Fallback>
        </mc:AlternateContent>
      </w:r>
      <w:r w:rsidR="00C15BA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2549121</wp:posOffset>
                </wp:positionH>
                <wp:positionV relativeFrom="paragraph">
                  <wp:posOffset>94673</wp:posOffset>
                </wp:positionV>
                <wp:extent cx="1371600" cy="775854"/>
                <wp:effectExtent l="0" t="0" r="19050" b="2476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758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BAA" w:rsidRDefault="00C15BAA" w:rsidP="00C15B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共享存储</w:t>
                            </w:r>
                          </w:p>
                          <w:p w:rsidR="00C15BAA" w:rsidRDefault="00C15BAA" w:rsidP="00C15BA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36" style="position:absolute;left:0;text-align:left;margin-left:200.7pt;margin-top:7.45pt;width:108pt;height:61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" fillcolor="#c0504d [3205]" strokecolor="#622423 [1605]" strokeweight="2pt">
                <v:textbox>
                  <w:txbxContent>
                    <w:p w:rsidR="00C15BAA" w:rsidRDefault="00C15BAA" w:rsidP="00C15B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共享存储</w:t>
                      </w:r>
                    </w:p>
                    <w:p w:rsidR="00C15BAA" w:rsidRDefault="00C15BAA" w:rsidP="00C15BA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服务器</w:t>
                      </w:r>
                    </w:p>
                  </w:txbxContent>
                </v:textbox>
              </v:rect>
            </w:pict>
          </mc:Fallback>
        </mc:AlternateContent>
      </w:r>
    </w:p>
    <w:p w:rsidR="00616438" w:rsidRDefault="00BE465D" w:rsidP="00616438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3948834</wp:posOffset>
                </wp:positionH>
                <wp:positionV relativeFrom="paragraph">
                  <wp:posOffset>185478</wp:posOffset>
                </wp:positionV>
                <wp:extent cx="277091" cy="554182"/>
                <wp:effectExtent l="38100" t="38100" r="27940" b="1778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7091" cy="554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D2E00" id="直接箭头连接符 27" o:spid="_x0000_s1026" type="#_x0000_t32" style="position:absolute;left:0;text-align:left;margin-left:310.95pt;margin-top:14.6pt;width:21.8pt;height:43.6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" strokecolor="#4579b8 [3044]">
                <v:stroke endarrow="block"/>
              </v:shape>
            </w:pict>
          </mc:Fallback>
        </mc:AlternateContent>
      </w:r>
    </w:p>
    <w:p w:rsidR="00616438" w:rsidRDefault="00BE465D" w:rsidP="0061643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2161598</wp:posOffset>
                </wp:positionH>
                <wp:positionV relativeFrom="paragraph">
                  <wp:posOffset>12815</wp:posOffset>
                </wp:positionV>
                <wp:extent cx="374072" cy="512619"/>
                <wp:effectExtent l="0" t="38100" r="64135" b="2095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072" cy="512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A12D6" id="直接箭头连接符 25" o:spid="_x0000_s1026" type="#_x0000_t32" style="position:absolute;left:0;text-align:left;margin-left:170.2pt;margin-top:1pt;width:29.45pt;height:40.3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" strokecolor="#4579b8 [3044]">
                <v:stroke endarrow="block"/>
              </v:shape>
            </w:pict>
          </mc:Fallback>
        </mc:AlternateContent>
      </w:r>
      <w:r w:rsidR="00C15BA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BE59A3" wp14:editId="3A81A4E5">
                <wp:simplePos x="0" y="0"/>
                <wp:positionH relativeFrom="column">
                  <wp:posOffset>1169958</wp:posOffset>
                </wp:positionH>
                <wp:positionV relativeFrom="paragraph">
                  <wp:posOffset>120535</wp:posOffset>
                </wp:positionV>
                <wp:extent cx="969818" cy="803564"/>
                <wp:effectExtent l="0" t="0" r="20955" b="1587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8035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BAA" w:rsidRDefault="00C15BAA" w:rsidP="00C15BA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BE59A3" id="椭圆 20" o:spid="_x0000_s1037" style="position:absolute;left:0;text-align:left;margin-left:92.1pt;margin-top:9.5pt;width:76.35pt;height:6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" fillcolor="#4f81bd [3204]" strokecolor="#243f60 [1604]" strokeweight="2pt">
                <v:textbox>
                  <w:txbxContent>
                    <w:p w:rsidR="00C15BAA" w:rsidRDefault="00C15BAA" w:rsidP="00C15BAA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C15BA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5CD1D2" wp14:editId="47EA12EC">
                <wp:simplePos x="0" y="0"/>
                <wp:positionH relativeFrom="column">
                  <wp:posOffset>4246303</wp:posOffset>
                </wp:positionH>
                <wp:positionV relativeFrom="paragraph">
                  <wp:posOffset>99580</wp:posOffset>
                </wp:positionV>
                <wp:extent cx="969818" cy="803564"/>
                <wp:effectExtent l="0" t="0" r="20955" b="1587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8035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BAA" w:rsidRDefault="00C15BAA" w:rsidP="00C15BAA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5CD1D2" id="椭圆 22" o:spid="_x0000_s1038" style="position:absolute;left:0;text-align:left;margin-left:334.35pt;margin-top:7.85pt;width:76.35pt;height:6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" fillcolor="#4f81bd [3204]" strokecolor="#243f60 [1604]" strokeweight="2pt">
                <v:textbox>
                  <w:txbxContent>
                    <w:p w:rsidR="00C15BAA" w:rsidRDefault="00C15BAA" w:rsidP="00C15BAA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:rsidR="00616438" w:rsidRDefault="00616438" w:rsidP="00616438">
      <w:pPr>
        <w:rPr>
          <w:rFonts w:hint="eastAsia"/>
        </w:rPr>
      </w:pPr>
    </w:p>
    <w:p w:rsidR="00616438" w:rsidRDefault="00616438" w:rsidP="00616438"/>
    <w:p w:rsidR="00616438" w:rsidRPr="00616438" w:rsidRDefault="00616438" w:rsidP="00616438">
      <w:pPr>
        <w:rPr>
          <w:rFonts w:hint="eastAsia"/>
        </w:rPr>
      </w:pPr>
    </w:p>
    <w:p w:rsidR="00645842" w:rsidRDefault="00645842" w:rsidP="0064584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BE465D" w:rsidTr="00BE465D">
        <w:tc>
          <w:tcPr>
            <w:tcW w:w="11046" w:type="dxa"/>
          </w:tcPr>
          <w:p w:rsidR="00BE465D" w:rsidRDefault="00BE465D" w:rsidP="00645842">
            <w:r>
              <w:t xml:space="preserve">1 </w:t>
            </w:r>
            <w:r>
              <w:t>软件共享</w:t>
            </w:r>
          </w:p>
          <w:p w:rsidR="004B4A96" w:rsidRDefault="00397F10" w:rsidP="00645842">
            <w:proofErr w:type="spellStart"/>
            <w:r>
              <w:t>T</w:t>
            </w:r>
            <w:r>
              <w:rPr>
                <w:rFonts w:hint="eastAsia"/>
              </w:rPr>
              <w:t>omcat</w:t>
            </w:r>
            <w:r>
              <w:t>+web</w:t>
            </w:r>
            <w:proofErr w:type="spellEnd"/>
            <w:r>
              <w:t>项目</w:t>
            </w:r>
          </w:p>
          <w:p w:rsidR="00397F10" w:rsidRDefault="00397F10" w:rsidP="00645842">
            <w:pPr>
              <w:rPr>
                <w:rFonts w:hint="eastAsia"/>
              </w:rPr>
            </w:pPr>
            <w:proofErr w:type="spellStart"/>
            <w:r>
              <w:t>Fastdfs</w:t>
            </w:r>
            <w:proofErr w:type="spellEnd"/>
          </w:p>
          <w:p w:rsidR="00BE465D" w:rsidRDefault="00BE465D" w:rsidP="00645842">
            <w:r>
              <w:rPr>
                <w:rFonts w:hint="eastAsia"/>
              </w:rPr>
              <w:t>2</w:t>
            </w:r>
            <w:r>
              <w:t xml:space="preserve"> </w:t>
            </w:r>
            <w:r>
              <w:t>硬件共享</w:t>
            </w:r>
          </w:p>
          <w:p w:rsidR="004B4A96" w:rsidRDefault="004B4A96" w:rsidP="00645842">
            <w:pPr>
              <w:rPr>
                <w:rFonts w:hint="eastAsia"/>
              </w:rPr>
            </w:pPr>
          </w:p>
        </w:tc>
      </w:tr>
    </w:tbl>
    <w:p w:rsidR="00645842" w:rsidRPr="00645842" w:rsidRDefault="00645842" w:rsidP="00645842"/>
    <w:p w:rsidR="00645842" w:rsidRDefault="00C13068" w:rsidP="00C13068">
      <w:pPr>
        <w:pStyle w:val="1"/>
      </w:pPr>
      <w:r>
        <w:t xml:space="preserve">5 </w:t>
      </w:r>
      <w:r>
        <w:t>图片上传预览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3F6278" w:rsidTr="003F6278">
        <w:tc>
          <w:tcPr>
            <w:tcW w:w="11046" w:type="dxa"/>
          </w:tcPr>
          <w:p w:rsidR="003F6278" w:rsidRDefault="003A6331" w:rsidP="00C13068">
            <w:r>
              <w:t xml:space="preserve">1 </w:t>
            </w:r>
            <w:r>
              <w:t>上传按钮代替</w:t>
            </w:r>
            <w:r>
              <w:t>file</w:t>
            </w:r>
            <w:r>
              <w:t>对象</w:t>
            </w:r>
          </w:p>
          <w:p w:rsidR="003A6331" w:rsidRDefault="003A6331" w:rsidP="00C13068">
            <w:r>
              <w:t xml:space="preserve">2 </w:t>
            </w:r>
            <w:r>
              <w:t>点击上传按钮触发</w:t>
            </w:r>
            <w:r>
              <w:t>file</w:t>
            </w:r>
            <w:r>
              <w:t>对象的点击事件</w:t>
            </w:r>
          </w:p>
          <w:p w:rsidR="003A6331" w:rsidRDefault="003A6331" w:rsidP="00C13068">
            <w:r>
              <w:t xml:space="preserve">3 </w:t>
            </w:r>
            <w:r>
              <w:t>选择图片后</w:t>
            </w:r>
            <w:r w:rsidR="00EA4952">
              <w:t>，在浏览器加载</w:t>
            </w:r>
            <w:proofErr w:type="gramStart"/>
            <w:r w:rsidR="00EA4952">
              <w:t>完图片</w:t>
            </w:r>
            <w:proofErr w:type="gramEnd"/>
            <w:r w:rsidR="00EA4952">
              <w:t>的</w:t>
            </w:r>
            <w:r w:rsidR="00EA4952">
              <w:t>blob</w:t>
            </w:r>
            <w:r w:rsidR="00EA4952">
              <w:t>对象后，</w:t>
            </w:r>
            <w:r>
              <w:t>获得预览图对象</w:t>
            </w:r>
          </w:p>
          <w:p w:rsidR="003A6331" w:rsidRDefault="003A6331" w:rsidP="00C13068">
            <w:r>
              <w:t xml:space="preserve">4 </w:t>
            </w:r>
            <w:r>
              <w:t>将预览</w:t>
            </w:r>
            <w:proofErr w:type="gramStart"/>
            <w:r>
              <w:t>图对象</w:t>
            </w:r>
            <w:proofErr w:type="gramEnd"/>
            <w:r>
              <w:t>替换上传按钮</w:t>
            </w:r>
          </w:p>
          <w:p w:rsidR="003A6331" w:rsidRDefault="003A6331" w:rsidP="00C13068">
            <w:pPr>
              <w:rPr>
                <w:rFonts w:hint="eastAsia"/>
              </w:rPr>
            </w:pPr>
            <w:r>
              <w:t xml:space="preserve">5 </w:t>
            </w:r>
            <w:r>
              <w:t>显示预览图后追加新的上传按钮</w:t>
            </w:r>
          </w:p>
        </w:tc>
      </w:tr>
    </w:tbl>
    <w:p w:rsidR="00C13068" w:rsidRDefault="00C13068" w:rsidP="00C13068"/>
    <w:p w:rsidR="00C13068" w:rsidRDefault="00665DB6" w:rsidP="00665DB6">
      <w:pPr>
        <w:pStyle w:val="1"/>
      </w:pPr>
      <w:r>
        <w:t xml:space="preserve">6 </w:t>
      </w:r>
      <w:r>
        <w:t>商品属性管理</w:t>
      </w:r>
      <w:r>
        <w:rPr>
          <w:rFonts w:hint="eastAsia"/>
        </w:rPr>
        <w:t>()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665DB6" w:rsidTr="00665DB6">
        <w:tc>
          <w:tcPr>
            <w:tcW w:w="11046" w:type="dxa"/>
          </w:tcPr>
          <w:p w:rsidR="00665DB6" w:rsidRDefault="00665DB6" w:rsidP="00C13068">
            <w:r>
              <w:rPr>
                <w:rFonts w:hint="eastAsia"/>
              </w:rPr>
              <w:t>1</w:t>
            </w:r>
            <w:r>
              <w:t xml:space="preserve"> </w:t>
            </w:r>
            <w:r>
              <w:t>选择添加或者查询属性时，需要选择分类列表</w:t>
            </w:r>
          </w:p>
          <w:p w:rsidR="00FE740A" w:rsidRDefault="00FE740A" w:rsidP="00C13068">
            <w:r>
              <w:t xml:space="preserve">2 </w:t>
            </w:r>
            <w:r>
              <w:t>查询商品</w:t>
            </w:r>
            <w:r>
              <w:rPr>
                <w:rFonts w:hint="eastAsia"/>
              </w:rPr>
              <w:t>属性列表</w:t>
            </w:r>
          </w:p>
          <w:p w:rsidR="00FE740A" w:rsidRDefault="00FE740A" w:rsidP="00C13068">
            <w:r>
              <w:t xml:space="preserve">3 </w:t>
            </w:r>
            <w:r>
              <w:t>添加</w:t>
            </w:r>
            <w:r w:rsidR="00532389">
              <w:t>平台</w:t>
            </w:r>
            <w:r>
              <w:t>分类属性</w:t>
            </w:r>
          </w:p>
          <w:p w:rsidR="004B157A" w:rsidRDefault="004B157A" w:rsidP="00C13068">
            <w:r>
              <w:t>多重对象的同步表单参数</w:t>
            </w:r>
            <w:r w:rsidR="00A879DA">
              <w:t>提交</w:t>
            </w:r>
          </w:p>
          <w:p w:rsidR="0067095C" w:rsidRDefault="0067095C" w:rsidP="00C13068"/>
          <w:p w:rsidR="0067095C" w:rsidRDefault="0067095C" w:rsidP="00C13068">
            <w:r>
              <w:lastRenderedPageBreak/>
              <w:t>A</w:t>
            </w:r>
            <w:r>
              <w:t>页面表达式</w:t>
            </w:r>
            <w:proofErr w:type="spellStart"/>
            <w:r w:rsidR="0036417B">
              <w:rPr>
                <w:rFonts w:hint="eastAsia"/>
              </w:rPr>
              <w:t>ognl</w:t>
            </w:r>
            <w:proofErr w:type="spellEnd"/>
            <w:r w:rsidR="0036417B">
              <w:rPr>
                <w:rFonts w:hint="eastAsia"/>
              </w:rPr>
              <w:t>(</w:t>
            </w:r>
            <w:r w:rsidR="0036417B">
              <w:t>object gram navigation language</w:t>
            </w:r>
            <w:r w:rsidR="0036417B">
              <w:rPr>
                <w:rFonts w:hint="eastAsia"/>
              </w:rPr>
              <w:t>)</w:t>
            </w:r>
          </w:p>
          <w:p w:rsidR="0067095C" w:rsidRDefault="0036417B" w:rsidP="00C13068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ist_attr</w:t>
            </w:r>
            <w:proofErr w:type="spellEnd"/>
            <w:r>
              <w:rPr>
                <w:rFonts w:hint="eastAsia"/>
              </w:rPr>
              <w:t>[</w:t>
            </w:r>
            <w:r>
              <w:t>0</w:t>
            </w:r>
            <w:r>
              <w:rPr>
                <w:rFonts w:hint="eastAsia"/>
              </w:rPr>
              <w:t>]</w:t>
            </w:r>
            <w:r>
              <w:t>.</w:t>
            </w:r>
            <w:proofErr w:type="spellStart"/>
            <w:r>
              <w:t>list_value</w:t>
            </w:r>
            <w:proofErr w:type="spellEnd"/>
            <w:r>
              <w:t>[0].</w:t>
            </w:r>
            <w:proofErr w:type="spellStart"/>
            <w:r>
              <w:t>shxzh</w:t>
            </w:r>
            <w:proofErr w:type="spellEnd"/>
          </w:p>
          <w:p w:rsidR="0067095C" w:rsidRDefault="004849FF" w:rsidP="00C13068">
            <w:r>
              <w:rPr>
                <w:rFonts w:hint="eastAsia"/>
              </w:rPr>
              <w:t xml:space="preserve">B </w:t>
            </w:r>
            <w:proofErr w:type="spellStart"/>
            <w:r>
              <w:rPr>
                <w:rFonts w:hint="eastAsia"/>
              </w:rPr>
              <w:t>mvc</w:t>
            </w:r>
            <w:proofErr w:type="spellEnd"/>
            <w:r>
              <w:rPr>
                <w:rFonts w:hint="eastAsia"/>
              </w:rPr>
              <w:t>如何封装</w:t>
            </w:r>
          </w:p>
          <w:p w:rsidR="004849FF" w:rsidRDefault="00861C7A" w:rsidP="00C13068">
            <w:r>
              <w:t>S</w:t>
            </w:r>
            <w:r w:rsidR="004849FF">
              <w:t>etter</w:t>
            </w:r>
          </w:p>
          <w:p w:rsidR="00861C7A" w:rsidRDefault="00861C7A" w:rsidP="00C13068">
            <w:pPr>
              <w:rPr>
                <w:rFonts w:hint="eastAsia"/>
              </w:rPr>
            </w:pPr>
          </w:p>
        </w:tc>
      </w:tr>
    </w:tbl>
    <w:p w:rsidR="00C13068" w:rsidRDefault="00C13068" w:rsidP="00C13068"/>
    <w:p w:rsidR="00C13068" w:rsidRDefault="006B1035" w:rsidP="006B1035">
      <w:pPr>
        <w:pStyle w:val="1"/>
      </w:pPr>
      <w:r>
        <w:rPr>
          <w:rFonts w:hint="eastAsia"/>
        </w:rPr>
        <w:t>7</w:t>
      </w:r>
      <w:r>
        <w:t xml:space="preserve"> </w:t>
      </w:r>
      <w:r>
        <w:t>主键返回策略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8D2516" w:rsidTr="008D2516">
        <w:tc>
          <w:tcPr>
            <w:tcW w:w="11046" w:type="dxa"/>
          </w:tcPr>
          <w:p w:rsidR="008D2516" w:rsidRDefault="008D2516" w:rsidP="006B1035">
            <w:r>
              <w:t xml:space="preserve">1 </w:t>
            </w:r>
            <w:r>
              <w:t>单独参数</w:t>
            </w:r>
          </w:p>
          <w:p w:rsidR="004439D4" w:rsidRDefault="004439D4" w:rsidP="006B1035">
            <w:pPr>
              <w:rPr>
                <w:rFonts w:hint="eastAsia"/>
              </w:rPr>
            </w:pPr>
            <w:r>
              <w:t>直接用</w:t>
            </w:r>
            <w:r>
              <w:t>set</w:t>
            </w:r>
            <w:r>
              <w:t>方法</w:t>
            </w:r>
          </w:p>
          <w:p w:rsidR="008D2516" w:rsidRDefault="008D2516" w:rsidP="006B1035">
            <w:r>
              <w:t>2  map</w:t>
            </w:r>
          </w:p>
          <w:p w:rsidR="007A5158" w:rsidRDefault="007A5158" w:rsidP="006B1035">
            <w:r>
              <w:t>对象名</w:t>
            </w:r>
            <w:r>
              <w:rPr>
                <w:rFonts w:hint="eastAsia"/>
              </w:rPr>
              <w:t>.id</w:t>
            </w:r>
          </w:p>
          <w:p w:rsidR="008D2516" w:rsidRDefault="008D2516" w:rsidP="006B1035">
            <w:r>
              <w:t xml:space="preserve">3 </w:t>
            </w:r>
            <w:r>
              <w:t>多参数列表</w:t>
            </w:r>
          </w:p>
          <w:p w:rsidR="007A5158" w:rsidRDefault="007A5158" w:rsidP="006B1035">
            <w:pPr>
              <w:rPr>
                <w:rFonts w:hint="eastAsia"/>
              </w:rPr>
            </w:pPr>
            <w:r>
              <w:t>对象名</w:t>
            </w:r>
            <w:r>
              <w:rPr>
                <w:rFonts w:hint="eastAsia"/>
              </w:rPr>
              <w:t>.id</w:t>
            </w:r>
          </w:p>
        </w:tc>
      </w:tr>
    </w:tbl>
    <w:p w:rsidR="006B1035" w:rsidRDefault="006B1035" w:rsidP="006B1035"/>
    <w:p w:rsidR="006B1035" w:rsidRDefault="004D5B97" w:rsidP="004D5B97">
      <w:pPr>
        <w:pStyle w:val="1"/>
      </w:pPr>
      <w:r>
        <w:rPr>
          <w:rFonts w:hint="eastAsia"/>
        </w:rPr>
        <w:t>8</w:t>
      </w:r>
      <w:r>
        <w:t xml:space="preserve"> </w:t>
      </w:r>
      <w:r>
        <w:t>任务</w:t>
      </w:r>
    </w:p>
    <w:p w:rsidR="004D5B97" w:rsidRDefault="004D5B97" w:rsidP="004D5B97">
      <w:r>
        <w:t xml:space="preserve">1 </w:t>
      </w:r>
      <w:proofErr w:type="spellStart"/>
      <w:r>
        <w:t>spu</w:t>
      </w:r>
      <w:proofErr w:type="spellEnd"/>
      <w:r>
        <w:t>添加的时候指定封面图片</w:t>
      </w:r>
    </w:p>
    <w:p w:rsidR="004D5B97" w:rsidRDefault="004D5B97" w:rsidP="004D5B97">
      <w:r>
        <w:t>2</w:t>
      </w:r>
      <w:r>
        <w:t>测试主键返回的三种情况</w:t>
      </w:r>
    </w:p>
    <w:p w:rsidR="007D5A1A" w:rsidRDefault="007D5A1A" w:rsidP="004D5B97">
      <w:r>
        <w:t xml:space="preserve">3 </w:t>
      </w:r>
      <w:r w:rsidR="003C487E">
        <w:t>属性添加</w:t>
      </w:r>
      <w:r w:rsidR="003C487E">
        <w:rPr>
          <w:rFonts w:hint="eastAsia"/>
        </w:rPr>
        <w:t>页面加入动态追加的效果</w:t>
      </w:r>
    </w:p>
    <w:p w:rsidR="00336603" w:rsidRPr="004D5B97" w:rsidRDefault="00336603" w:rsidP="004D5B97">
      <w:pPr>
        <w:rPr>
          <w:rFonts w:hint="eastAsia"/>
        </w:rPr>
      </w:pPr>
      <w:r>
        <w:t xml:space="preserve">4 </w:t>
      </w:r>
      <w:r>
        <w:t>属性集合查询语句</w:t>
      </w:r>
      <w:bookmarkStart w:id="0" w:name="_GoBack"/>
      <w:bookmarkEnd w:id="0"/>
    </w:p>
    <w:sectPr w:rsidR="00336603" w:rsidRPr="004D5B97" w:rsidSect="002C2640">
      <w:pgSz w:w="11906" w:h="16838"/>
      <w:pgMar w:top="1440" w:right="425" w:bottom="1440" w:left="425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733"/>
    <w:rsid w:val="0003520D"/>
    <w:rsid w:val="00086B01"/>
    <w:rsid w:val="000B18FC"/>
    <w:rsid w:val="000D1451"/>
    <w:rsid w:val="00124B05"/>
    <w:rsid w:val="001D1160"/>
    <w:rsid w:val="00220C03"/>
    <w:rsid w:val="002C2640"/>
    <w:rsid w:val="0031099D"/>
    <w:rsid w:val="00336603"/>
    <w:rsid w:val="0036417B"/>
    <w:rsid w:val="00397F10"/>
    <w:rsid w:val="003A6331"/>
    <w:rsid w:val="003B42E1"/>
    <w:rsid w:val="003C487E"/>
    <w:rsid w:val="003F6278"/>
    <w:rsid w:val="004439D4"/>
    <w:rsid w:val="004849FF"/>
    <w:rsid w:val="0049120C"/>
    <w:rsid w:val="004B157A"/>
    <w:rsid w:val="004B49EE"/>
    <w:rsid w:val="004B4A96"/>
    <w:rsid w:val="004D5B97"/>
    <w:rsid w:val="00532389"/>
    <w:rsid w:val="00616438"/>
    <w:rsid w:val="00645842"/>
    <w:rsid w:val="00665DB6"/>
    <w:rsid w:val="0067095C"/>
    <w:rsid w:val="006B1035"/>
    <w:rsid w:val="006D3DF2"/>
    <w:rsid w:val="00736991"/>
    <w:rsid w:val="007A5158"/>
    <w:rsid w:val="007B32A1"/>
    <w:rsid w:val="007C11CC"/>
    <w:rsid w:val="007D5A1A"/>
    <w:rsid w:val="00861C7A"/>
    <w:rsid w:val="008D2516"/>
    <w:rsid w:val="008D636C"/>
    <w:rsid w:val="00906818"/>
    <w:rsid w:val="0098648C"/>
    <w:rsid w:val="00990BD0"/>
    <w:rsid w:val="009E4FCA"/>
    <w:rsid w:val="00A02439"/>
    <w:rsid w:val="00A879DA"/>
    <w:rsid w:val="00BE465D"/>
    <w:rsid w:val="00C11826"/>
    <w:rsid w:val="00C13068"/>
    <w:rsid w:val="00C15BAA"/>
    <w:rsid w:val="00C22908"/>
    <w:rsid w:val="00C76733"/>
    <w:rsid w:val="00C82A2D"/>
    <w:rsid w:val="00CD318F"/>
    <w:rsid w:val="00DF52CA"/>
    <w:rsid w:val="00DF5788"/>
    <w:rsid w:val="00E02CC7"/>
    <w:rsid w:val="00E02EA2"/>
    <w:rsid w:val="00E53C28"/>
    <w:rsid w:val="00EA4952"/>
    <w:rsid w:val="00F4161D"/>
    <w:rsid w:val="00FE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173AEC-909D-4B48-AD1A-8AD0C0BD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FCA"/>
    <w:pPr>
      <w:widowControl w:val="0"/>
      <w:jc w:val="both"/>
    </w:pPr>
    <w:rPr>
      <w:rFonts w:eastAsia="华文细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B42E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42E1"/>
    <w:rPr>
      <w:rFonts w:eastAsia="华文细黑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3B42E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3B42E1"/>
    <w:rPr>
      <w:rFonts w:asciiTheme="majorHAnsi" w:eastAsia="华文细黑" w:hAnsiTheme="majorHAnsi" w:cstheme="majorBidi"/>
      <w:b/>
      <w:bCs/>
      <w:sz w:val="44"/>
      <w:szCs w:val="32"/>
    </w:rPr>
  </w:style>
  <w:style w:type="table" w:styleId="a4">
    <w:name w:val="Table Grid"/>
    <w:basedOn w:val="a1"/>
    <w:uiPriority w:val="59"/>
    <w:rsid w:val="00E02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emo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demo.dotm</Template>
  <TotalTime>299</TotalTime>
  <Pages>4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68</cp:revision>
  <dcterms:created xsi:type="dcterms:W3CDTF">2018-03-23T02:44:00Z</dcterms:created>
  <dcterms:modified xsi:type="dcterms:W3CDTF">2018-03-24T04:33:00Z</dcterms:modified>
</cp:coreProperties>
</file>