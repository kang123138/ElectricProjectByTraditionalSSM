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5000AA" w:rsidP="005000AA">
      <w:pPr>
        <w:pStyle w:val="a3"/>
      </w:pPr>
      <w:r>
        <w:t>结算和订单</w:t>
      </w:r>
    </w:p>
    <w:p w:rsidR="00A74FDF" w:rsidRDefault="00A74FDF" w:rsidP="00A74FDF">
      <w:pPr>
        <w:pStyle w:val="1"/>
      </w:pPr>
      <w:r>
        <w:t xml:space="preserve">1 </w:t>
      </w:r>
      <w:r>
        <w:t>介绍</w:t>
      </w:r>
    </w:p>
    <w:p w:rsidR="00A74FDF" w:rsidRDefault="004763C8" w:rsidP="00A74F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4641562</wp:posOffset>
                </wp:positionH>
                <wp:positionV relativeFrom="paragraph">
                  <wp:posOffset>242339</wp:posOffset>
                </wp:positionV>
                <wp:extent cx="1191491" cy="699655"/>
                <wp:effectExtent l="0" t="0" r="2794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69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365.5pt;margin-top:19.1pt;width:93.8pt;height:5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" fillcolor="#4f81bd [3204]" strokecolor="#243f60 [1604]" strokeweight="2pt">
                <v:textbox>
                  <w:txbxContent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</w:t>
                      </w:r>
                    </w:p>
                  </w:txbxContent>
                </v:textbox>
              </v:rect>
            </w:pict>
          </mc:Fallback>
        </mc:AlternateContent>
      </w:r>
    </w:p>
    <w:p w:rsidR="0097283F" w:rsidRDefault="004763C8" w:rsidP="00A74F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2397009</wp:posOffset>
                </wp:positionH>
                <wp:positionV relativeFrom="paragraph">
                  <wp:posOffset>20955</wp:posOffset>
                </wp:positionV>
                <wp:extent cx="1239982" cy="644236"/>
                <wp:effectExtent l="0" t="0" r="1778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188.75pt;margin-top:1.65pt;width:97.65pt;height: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" fillcolor="#4f81bd [3204]" strokecolor="#243f60 [1604]" strokeweight="2pt">
                <v:textbox>
                  <w:txbxContent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332683</wp:posOffset>
                </wp:positionH>
                <wp:positionV relativeFrom="paragraph">
                  <wp:posOffset>41679</wp:posOffset>
                </wp:positionV>
                <wp:extent cx="1288473" cy="665018"/>
                <wp:effectExtent l="0" t="0" r="2603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26.2pt;margin-top:3.3pt;width:101.45pt;height: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" fillcolor="#4f81bd [3204]" strokecolor="#243f60 [1604]" strokeweight="2pt">
                <v:textbox>
                  <w:txbxContent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</w:t>
                      </w:r>
                    </w:p>
                  </w:txbxContent>
                </v:textbox>
              </v:rect>
            </w:pict>
          </mc:Fallback>
        </mc:AlternateContent>
      </w:r>
    </w:p>
    <w:p w:rsidR="0097283F" w:rsidRDefault="004763C8" w:rsidP="00A74F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3678498</wp:posOffset>
                </wp:positionH>
                <wp:positionV relativeFrom="paragraph">
                  <wp:posOffset>118110</wp:posOffset>
                </wp:positionV>
                <wp:extent cx="865909" cy="0"/>
                <wp:effectExtent l="0" t="76200" r="1079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6A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89.65pt;margin-top:9.3pt;width:6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1642052</wp:posOffset>
                </wp:positionH>
                <wp:positionV relativeFrom="paragraph">
                  <wp:posOffset>125615</wp:posOffset>
                </wp:positionV>
                <wp:extent cx="768928" cy="6927"/>
                <wp:effectExtent l="0" t="57150" r="31750" b="889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2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53193" id="直接箭头连接符 2" o:spid="_x0000_s1026" type="#_x0000_t32" style="position:absolute;left:0;text-align:left;margin-left:129.3pt;margin-top:9.9pt;width:60.5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</w:p>
    <w:p w:rsidR="0097283F" w:rsidRDefault="004763C8" w:rsidP="00A74F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3062143</wp:posOffset>
                </wp:positionH>
                <wp:positionV relativeFrom="paragraph">
                  <wp:posOffset>195407</wp:posOffset>
                </wp:positionV>
                <wp:extent cx="13855" cy="526473"/>
                <wp:effectExtent l="57150" t="0" r="62865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3F97D" id="直接箭头连接符 8" o:spid="_x0000_s1026" type="#_x0000_t32" style="position:absolute;left:0;text-align:left;margin-left:241.1pt;margin-top:15.4pt;width:1.1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956252</wp:posOffset>
                </wp:positionH>
                <wp:positionV relativeFrom="paragraph">
                  <wp:posOffset>243898</wp:posOffset>
                </wp:positionV>
                <wp:extent cx="6928" cy="512618"/>
                <wp:effectExtent l="76200" t="0" r="69850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3291" id="直接箭头连接符 6" o:spid="_x0000_s1026" type="#_x0000_t32" style="position:absolute;left:0;text-align:left;margin-left:75.3pt;margin-top:19.2pt;width:.55pt;height:4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97283F" w:rsidRDefault="004763C8" w:rsidP="00A74F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5285798</wp:posOffset>
                </wp:positionH>
                <wp:positionV relativeFrom="paragraph">
                  <wp:posOffset>8890</wp:posOffset>
                </wp:positionV>
                <wp:extent cx="6927" cy="554182"/>
                <wp:effectExtent l="76200" t="0" r="69850" b="558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1F60" id="直接箭头连接符 10" o:spid="_x0000_s1026" type="#_x0000_t32" style="position:absolute;left:0;text-align:left;margin-left:416.2pt;margin-top:.7pt;width:.55pt;height:43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A74FDF" w:rsidRDefault="00A74FDF" w:rsidP="00A74FDF"/>
    <w:p w:rsidR="00A74FDF" w:rsidRDefault="004763C8" w:rsidP="00A74F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4385252</wp:posOffset>
                </wp:positionH>
                <wp:positionV relativeFrom="paragraph">
                  <wp:posOffset>58420</wp:posOffset>
                </wp:positionV>
                <wp:extent cx="1932709" cy="845127"/>
                <wp:effectExtent l="0" t="0" r="1079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09" cy="84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支付服务系统</w:t>
                            </w:r>
                          </w:p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支付后续</w:t>
                            </w:r>
                          </w:p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订单、</w:t>
                            </w:r>
                            <w:r>
                              <w:t>sku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物流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345.3pt;margin-top:4.6pt;width:152.2pt;height:6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" fillcolor="white [3201]" strokecolor="#f79646 [3209]" strokeweight="2pt">
                <v:textbox>
                  <w:txbxContent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支付服务系统</w:t>
                      </w:r>
                    </w:p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支付后续</w:t>
                      </w:r>
                    </w:p>
                    <w:p w:rsidR="004763C8" w:rsidRDefault="004763C8" w:rsidP="004763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订单、</w:t>
                      </w:r>
                      <w:proofErr w:type="spellStart"/>
                      <w:r>
                        <w:t>sku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t>物流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58419</wp:posOffset>
                </wp:positionV>
                <wp:extent cx="1752600" cy="831273"/>
                <wp:effectExtent l="0" t="0" r="1905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订单信息持久化</w:t>
                            </w:r>
                          </w:p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重定向调用支付</w:t>
                            </w:r>
                          </w:p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0" style="position:absolute;left:0;text-align:left;margin-left:170.75pt;margin-top:4.6pt;width:138pt;height:6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YWdwIAACE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" fillcolor="white [3201]" strokecolor="#f79646 [3209]" strokeweight="2pt">
                <v:textbox>
                  <w:txbxContent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订单信息持久化</w:t>
                      </w:r>
                    </w:p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重定向调用支付</w:t>
                      </w:r>
                    </w:p>
                    <w:p w:rsidR="004763C8" w:rsidRDefault="004763C8" w:rsidP="004763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21070</wp:posOffset>
                </wp:positionH>
                <wp:positionV relativeFrom="paragraph">
                  <wp:posOffset>58420</wp:posOffset>
                </wp:positionV>
                <wp:extent cx="1801091" cy="824345"/>
                <wp:effectExtent l="0" t="0" r="2794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1" cy="82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:rsidR="004763C8" w:rsidRDefault="004763C8" w:rsidP="00476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订单拆分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拆单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1" style="position:absolute;left:0;text-align:left;margin-left:1.65pt;margin-top:4.6pt;width:141.8pt;height:6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" fillcolor="white [3201]" strokecolor="#f79646 [3209]" strokeweight="2pt">
                <v:textbox>
                  <w:txbxContent>
                    <w:p w:rsidR="004763C8" w:rsidRDefault="004763C8" w:rsidP="00476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:rsidR="004763C8" w:rsidRDefault="004763C8" w:rsidP="004763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订单拆分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t>拆单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763C8" w:rsidRDefault="004763C8" w:rsidP="00A74FDF"/>
    <w:p w:rsidR="004763C8" w:rsidRDefault="004763C8" w:rsidP="00A74FDF"/>
    <w:p w:rsidR="004763C8" w:rsidRDefault="004763C8" w:rsidP="00A74FDF"/>
    <w:p w:rsidR="004763C8" w:rsidRDefault="004763C8" w:rsidP="00A74FDF"/>
    <w:p w:rsidR="00A74FDF" w:rsidRDefault="00460164" w:rsidP="00460164">
      <w:pPr>
        <w:pStyle w:val="1"/>
      </w:pPr>
      <w:r>
        <w:rPr>
          <w:rFonts w:hint="eastAsia"/>
        </w:rPr>
        <w:t>2</w:t>
      </w:r>
      <w:r>
        <w:t xml:space="preserve"> </w:t>
      </w:r>
      <w:r>
        <w:t>结算</w:t>
      </w:r>
    </w:p>
    <w:p w:rsidR="00460164" w:rsidRDefault="00460164" w:rsidP="004601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47491" w:rsidTr="00C47491">
        <w:tc>
          <w:tcPr>
            <w:tcW w:w="11046" w:type="dxa"/>
          </w:tcPr>
          <w:p w:rsidR="00C47491" w:rsidRDefault="00C47491" w:rsidP="00460164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确认收货地址和支付方式</w:t>
            </w:r>
          </w:p>
          <w:p w:rsidR="00C47491" w:rsidRDefault="00C47491" w:rsidP="00460164">
            <w:r>
              <w:t xml:space="preserve">2 </w:t>
            </w:r>
            <w:r w:rsidR="008A3689">
              <w:t>送货</w:t>
            </w:r>
            <w:r w:rsidR="008A3689">
              <w:rPr>
                <w:rFonts w:hint="eastAsia"/>
              </w:rPr>
              <w:t>清单</w:t>
            </w:r>
          </w:p>
          <w:p w:rsidR="00634F51" w:rsidRDefault="00634F51" w:rsidP="00460164">
            <w:r>
              <w:t>结算的拆单</w:t>
            </w:r>
          </w:p>
          <w:p w:rsidR="00634F51" w:rsidRDefault="00634F51" w:rsidP="00460164">
            <w:r>
              <w:t>收货地址和出货地址</w:t>
            </w:r>
          </w:p>
          <w:p w:rsidR="00634F51" w:rsidRDefault="00634F51" w:rsidP="00460164">
            <w:r>
              <w:t>哪些商品放在一个物流中</w:t>
            </w:r>
          </w:p>
        </w:tc>
      </w:tr>
    </w:tbl>
    <w:p w:rsidR="00460164" w:rsidRDefault="00460164" w:rsidP="00460164"/>
    <w:p w:rsidR="00460164" w:rsidRDefault="00460164" w:rsidP="004601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A0800" w:rsidTr="009A0800">
        <w:tc>
          <w:tcPr>
            <w:tcW w:w="11046" w:type="dxa"/>
          </w:tcPr>
          <w:p w:rsidR="009A0800" w:rsidRDefault="009A0800" w:rsidP="00460164">
            <w:r>
              <w:t xml:space="preserve">1 </w:t>
            </w:r>
            <w:r>
              <w:t>点结算时，购物车数据不发生变化</w:t>
            </w:r>
          </w:p>
          <w:p w:rsidR="009A0800" w:rsidRPr="009A0800" w:rsidRDefault="009A0800" w:rsidP="00460164">
            <w:r>
              <w:t xml:space="preserve">2 </w:t>
            </w:r>
            <w:r>
              <w:t>点击结算是，订单数据不生成</w:t>
            </w:r>
          </w:p>
        </w:tc>
      </w:tr>
    </w:tbl>
    <w:p w:rsidR="00460164" w:rsidRDefault="00460164" w:rsidP="00460164"/>
    <w:p w:rsidR="00451EA8" w:rsidRDefault="00451EA8" w:rsidP="00460164"/>
    <w:p w:rsidR="00451EA8" w:rsidRDefault="00451EA8" w:rsidP="00460164"/>
    <w:p w:rsidR="00451EA8" w:rsidRDefault="00451EA8" w:rsidP="00460164"/>
    <w:p w:rsidR="00451EA8" w:rsidRDefault="00451EA8" w:rsidP="00460164"/>
    <w:p w:rsidR="00451EA8" w:rsidRDefault="00451EA8" w:rsidP="00460164"/>
    <w:p w:rsidR="00451EA8" w:rsidRDefault="00B1311F" w:rsidP="00460164"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 xml:space="preserve">                             </w:t>
      </w:r>
      <w:r>
        <w:t xml:space="preserve">                     </w:t>
      </w:r>
      <w:r>
        <w:t>订单</w:t>
      </w:r>
    </w:p>
    <w:p w:rsidR="00B1311F" w:rsidRDefault="00B1311F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4343342</wp:posOffset>
                </wp:positionH>
                <wp:positionV relativeFrom="paragraph">
                  <wp:posOffset>93172</wp:posOffset>
                </wp:positionV>
                <wp:extent cx="2750128" cy="2424546"/>
                <wp:effectExtent l="0" t="0" r="1270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28" cy="2424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9E2A4" id="矩形 19" o:spid="_x0000_s1026" style="position:absolute;left:0;text-align:left;margin-left:342pt;margin-top:7.35pt;width:216.55pt;height:19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166543</wp:posOffset>
                </wp:positionH>
                <wp:positionV relativeFrom="paragraph">
                  <wp:posOffset>169545</wp:posOffset>
                </wp:positionV>
                <wp:extent cx="2286000" cy="22860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71A8A" id="矩形 12" o:spid="_x0000_s1026" style="position:absolute;left:0;text-align:left;margin-left:13.1pt;margin-top:13.35pt;width:180pt;height:18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B1311F" w:rsidRDefault="00B1311F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4509943</wp:posOffset>
                </wp:positionH>
                <wp:positionV relativeFrom="paragraph">
                  <wp:posOffset>80010</wp:posOffset>
                </wp:positionV>
                <wp:extent cx="2369127" cy="803564"/>
                <wp:effectExtent l="0" t="0" r="12700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803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465F5" id="矩形 20" o:spid="_x0000_s1026" style="position:absolute;left:0;text-align:left;margin-left:355.1pt;margin-top:6.3pt;width:186.55pt;height:6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526761</wp:posOffset>
                </wp:positionH>
                <wp:positionV relativeFrom="paragraph">
                  <wp:posOffset>128501</wp:posOffset>
                </wp:positionV>
                <wp:extent cx="782782" cy="519545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51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6836" id="矩形 13" o:spid="_x0000_s1026" style="position:absolute;left:0;text-align:left;margin-left:41.5pt;margin-top:10.1pt;width:61.65pt;height:4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" fillcolor="#4f81bd [3204]" strokecolor="#243f60 [1604]" strokeweight="2pt"/>
            </w:pict>
          </mc:Fallback>
        </mc:AlternateContent>
      </w:r>
    </w:p>
    <w:p w:rsidR="00B1311F" w:rsidRDefault="00B1311F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880E62" wp14:editId="389C6B24">
                <wp:simplePos x="0" y="0"/>
                <wp:positionH relativeFrom="column">
                  <wp:posOffset>5964208</wp:posOffset>
                </wp:positionH>
                <wp:positionV relativeFrom="paragraph">
                  <wp:posOffset>8659</wp:posOffset>
                </wp:positionV>
                <wp:extent cx="484909" cy="394739"/>
                <wp:effectExtent l="0" t="0" r="10795" b="247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394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AB5BA" id="椭圆 23" o:spid="_x0000_s1026" style="position:absolute;left:0;text-align:left;margin-left:469.6pt;margin-top:.7pt;width:38.2pt;height:3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A1E71" wp14:editId="098EC06D">
                <wp:simplePos x="0" y="0"/>
                <wp:positionH relativeFrom="column">
                  <wp:posOffset>4696691</wp:posOffset>
                </wp:positionH>
                <wp:positionV relativeFrom="paragraph">
                  <wp:posOffset>8948</wp:posOffset>
                </wp:positionV>
                <wp:extent cx="782782" cy="519545"/>
                <wp:effectExtent l="0" t="0" r="17780" b="139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51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84A21" id="矩形 22" o:spid="_x0000_s1026" style="position:absolute;left:0;text-align:left;margin-left:369.8pt;margin-top:.7pt;width:61.65pt;height:4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1808307</wp:posOffset>
                </wp:positionH>
                <wp:positionV relativeFrom="paragraph">
                  <wp:posOffset>11257</wp:posOffset>
                </wp:positionV>
                <wp:extent cx="484909" cy="394739"/>
                <wp:effectExtent l="0" t="0" r="10795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394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43027" id="椭圆 14" o:spid="_x0000_s1026" style="position:absolute;left:0;text-align:left;margin-left:142.4pt;margin-top:.9pt;width:38.2pt;height:3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" fillcolor="#9bbb59 [3206]" strokecolor="#4e6128 [1606]" strokeweight="2pt"/>
            </w:pict>
          </mc:Fallback>
        </mc:AlternateContent>
      </w:r>
    </w:p>
    <w:p w:rsidR="00B1311F" w:rsidRDefault="00B1311F" w:rsidP="00460164"/>
    <w:p w:rsidR="00B1311F" w:rsidRDefault="00B1311F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2971627</wp:posOffset>
                </wp:positionH>
                <wp:positionV relativeFrom="paragraph">
                  <wp:posOffset>81396</wp:posOffset>
                </wp:positionV>
                <wp:extent cx="845127" cy="381000"/>
                <wp:effectExtent l="0" t="0" r="1270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11F" w:rsidRDefault="00B1311F" w:rsidP="00B13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拆单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2" style="position:absolute;left:0;text-align:left;margin-left:234pt;margin-top:6.4pt;width:66.5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" fillcolor="#4f81bd [3204]" strokecolor="#243f60 [1604]" strokeweight="2pt">
                <v:textbox>
                  <w:txbxContent>
                    <w:p w:rsidR="00B1311F" w:rsidRDefault="00B1311F" w:rsidP="00B13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拆单</w:t>
                      </w:r>
                    </w:p>
                  </w:txbxContent>
                </v:textbox>
              </v:rect>
            </w:pict>
          </mc:Fallback>
        </mc:AlternateContent>
      </w:r>
    </w:p>
    <w:p w:rsidR="00B1311F" w:rsidRDefault="00B1311F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2466397</wp:posOffset>
                </wp:positionH>
                <wp:positionV relativeFrom="paragraph">
                  <wp:posOffset>19743</wp:posOffset>
                </wp:positionV>
                <wp:extent cx="1801091" cy="0"/>
                <wp:effectExtent l="0" t="76200" r="2794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5A93" id="直接箭头连接符 17" o:spid="_x0000_s1026" type="#_x0000_t32" style="position:absolute;left:0;text-align:left;margin-left:194.2pt;margin-top:1.55pt;width:141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1606839</wp:posOffset>
                </wp:positionH>
                <wp:positionV relativeFrom="paragraph">
                  <wp:posOffset>81684</wp:posOffset>
                </wp:positionV>
                <wp:extent cx="616527" cy="782782"/>
                <wp:effectExtent l="0" t="0" r="12700" b="1778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782782"/>
                        </a:xfrm>
                        <a:custGeom>
                          <a:avLst/>
                          <a:gdLst>
                            <a:gd name="connsiteX0" fmla="*/ 0 w 616527"/>
                            <a:gd name="connsiteY0" fmla="*/ 228600 h 782782"/>
                            <a:gd name="connsiteX1" fmla="*/ 0 w 616527"/>
                            <a:gd name="connsiteY1" fmla="*/ 228600 h 782782"/>
                            <a:gd name="connsiteX2" fmla="*/ 20782 w 616527"/>
                            <a:gd name="connsiteY2" fmla="*/ 304800 h 782782"/>
                            <a:gd name="connsiteX3" fmla="*/ 27709 w 616527"/>
                            <a:gd name="connsiteY3" fmla="*/ 325582 h 782782"/>
                            <a:gd name="connsiteX4" fmla="*/ 62346 w 616527"/>
                            <a:gd name="connsiteY4" fmla="*/ 381000 h 782782"/>
                            <a:gd name="connsiteX5" fmla="*/ 117764 w 616527"/>
                            <a:gd name="connsiteY5" fmla="*/ 477982 h 782782"/>
                            <a:gd name="connsiteX6" fmla="*/ 138546 w 616527"/>
                            <a:gd name="connsiteY6" fmla="*/ 505691 h 782782"/>
                            <a:gd name="connsiteX7" fmla="*/ 180109 w 616527"/>
                            <a:gd name="connsiteY7" fmla="*/ 574964 h 782782"/>
                            <a:gd name="connsiteX8" fmla="*/ 200891 w 616527"/>
                            <a:gd name="connsiteY8" fmla="*/ 609600 h 782782"/>
                            <a:gd name="connsiteX9" fmla="*/ 228600 w 616527"/>
                            <a:gd name="connsiteY9" fmla="*/ 630382 h 782782"/>
                            <a:gd name="connsiteX10" fmla="*/ 290946 w 616527"/>
                            <a:gd name="connsiteY10" fmla="*/ 699655 h 782782"/>
                            <a:gd name="connsiteX11" fmla="*/ 325582 w 616527"/>
                            <a:gd name="connsiteY11" fmla="*/ 720436 h 782782"/>
                            <a:gd name="connsiteX12" fmla="*/ 394855 w 616527"/>
                            <a:gd name="connsiteY12" fmla="*/ 741218 h 782782"/>
                            <a:gd name="connsiteX13" fmla="*/ 443346 w 616527"/>
                            <a:gd name="connsiteY13" fmla="*/ 755073 h 782782"/>
                            <a:gd name="connsiteX14" fmla="*/ 526473 w 616527"/>
                            <a:gd name="connsiteY14" fmla="*/ 768927 h 782782"/>
                            <a:gd name="connsiteX15" fmla="*/ 574964 w 616527"/>
                            <a:gd name="connsiteY15" fmla="*/ 782782 h 782782"/>
                            <a:gd name="connsiteX16" fmla="*/ 616527 w 616527"/>
                            <a:gd name="connsiteY16" fmla="*/ 775855 h 782782"/>
                            <a:gd name="connsiteX17" fmla="*/ 609600 w 616527"/>
                            <a:gd name="connsiteY17" fmla="*/ 755073 h 782782"/>
                            <a:gd name="connsiteX18" fmla="*/ 574964 w 616527"/>
                            <a:gd name="connsiteY18" fmla="*/ 706582 h 782782"/>
                            <a:gd name="connsiteX19" fmla="*/ 561109 w 616527"/>
                            <a:gd name="connsiteY19" fmla="*/ 637309 h 782782"/>
                            <a:gd name="connsiteX20" fmla="*/ 533400 w 616527"/>
                            <a:gd name="connsiteY20" fmla="*/ 561109 h 782782"/>
                            <a:gd name="connsiteX21" fmla="*/ 526473 w 616527"/>
                            <a:gd name="connsiteY21" fmla="*/ 554182 h 782782"/>
                            <a:gd name="connsiteX22" fmla="*/ 533400 w 616527"/>
                            <a:gd name="connsiteY22" fmla="*/ 0 h 782782"/>
                            <a:gd name="connsiteX23" fmla="*/ 131618 w 616527"/>
                            <a:gd name="connsiteY23" fmla="*/ 103909 h 782782"/>
                            <a:gd name="connsiteX24" fmla="*/ 76200 w 616527"/>
                            <a:gd name="connsiteY24" fmla="*/ 145473 h 782782"/>
                            <a:gd name="connsiteX25" fmla="*/ 27709 w 616527"/>
                            <a:gd name="connsiteY25" fmla="*/ 193964 h 782782"/>
                            <a:gd name="connsiteX26" fmla="*/ 0 w 616527"/>
                            <a:gd name="connsiteY26" fmla="*/ 228600 h 782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16527" h="782782">
                              <a:moveTo>
                                <a:pt x="0" y="228600"/>
                              </a:moveTo>
                              <a:lnTo>
                                <a:pt x="0" y="228600"/>
                              </a:lnTo>
                              <a:cubicBezTo>
                                <a:pt x="6927" y="254000"/>
                                <a:pt x="13549" y="279485"/>
                                <a:pt x="20782" y="304800"/>
                              </a:cubicBezTo>
                              <a:cubicBezTo>
                                <a:pt x="22788" y="311821"/>
                                <a:pt x="24212" y="319172"/>
                                <a:pt x="27709" y="325582"/>
                              </a:cubicBezTo>
                              <a:cubicBezTo>
                                <a:pt x="38140" y="344706"/>
                                <a:pt x="51370" y="362183"/>
                                <a:pt x="62346" y="381000"/>
                              </a:cubicBezTo>
                              <a:cubicBezTo>
                                <a:pt x="91941" y="431733"/>
                                <a:pt x="61243" y="402622"/>
                                <a:pt x="117764" y="477982"/>
                              </a:cubicBezTo>
                              <a:cubicBezTo>
                                <a:pt x="124691" y="487218"/>
                                <a:pt x="132303" y="495979"/>
                                <a:pt x="138546" y="505691"/>
                              </a:cubicBezTo>
                              <a:cubicBezTo>
                                <a:pt x="153108" y="528343"/>
                                <a:pt x="166255" y="551873"/>
                                <a:pt x="180109" y="574964"/>
                              </a:cubicBezTo>
                              <a:cubicBezTo>
                                <a:pt x="187036" y="586509"/>
                                <a:pt x="190120" y="601521"/>
                                <a:pt x="200891" y="609600"/>
                              </a:cubicBezTo>
                              <a:cubicBezTo>
                                <a:pt x="210127" y="616527"/>
                                <a:pt x="220436" y="622218"/>
                                <a:pt x="228600" y="630382"/>
                              </a:cubicBezTo>
                              <a:cubicBezTo>
                                <a:pt x="258949" y="660731"/>
                                <a:pt x="244934" y="672049"/>
                                <a:pt x="290946" y="699655"/>
                              </a:cubicBezTo>
                              <a:cubicBezTo>
                                <a:pt x="302491" y="706582"/>
                                <a:pt x="313325" y="714865"/>
                                <a:pt x="325582" y="720436"/>
                              </a:cubicBezTo>
                              <a:cubicBezTo>
                                <a:pt x="353452" y="733104"/>
                                <a:pt x="367793" y="733486"/>
                                <a:pt x="394855" y="741218"/>
                              </a:cubicBezTo>
                              <a:cubicBezTo>
                                <a:pt x="435368" y="752794"/>
                                <a:pt x="394600" y="744241"/>
                                <a:pt x="443346" y="755073"/>
                              </a:cubicBezTo>
                              <a:cubicBezTo>
                                <a:pt x="479814" y="763177"/>
                                <a:pt x="485989" y="763144"/>
                                <a:pt x="526473" y="768927"/>
                              </a:cubicBezTo>
                              <a:cubicBezTo>
                                <a:pt x="536275" y="772195"/>
                                <a:pt x="566262" y="782782"/>
                                <a:pt x="574964" y="782782"/>
                              </a:cubicBezTo>
                              <a:cubicBezTo>
                                <a:pt x="589009" y="782782"/>
                                <a:pt x="602673" y="778164"/>
                                <a:pt x="616527" y="775855"/>
                              </a:cubicBezTo>
                              <a:cubicBezTo>
                                <a:pt x="614218" y="768928"/>
                                <a:pt x="612865" y="761604"/>
                                <a:pt x="609600" y="755073"/>
                              </a:cubicBezTo>
                              <a:cubicBezTo>
                                <a:pt x="604534" y="744940"/>
                                <a:pt x="579674" y="712862"/>
                                <a:pt x="574964" y="706582"/>
                              </a:cubicBezTo>
                              <a:cubicBezTo>
                                <a:pt x="561595" y="613009"/>
                                <a:pt x="575618" y="690510"/>
                                <a:pt x="561109" y="637309"/>
                              </a:cubicBezTo>
                              <a:cubicBezTo>
                                <a:pt x="546956" y="585414"/>
                                <a:pt x="557065" y="592662"/>
                                <a:pt x="533400" y="561109"/>
                              </a:cubicBezTo>
                              <a:cubicBezTo>
                                <a:pt x="531441" y="558497"/>
                                <a:pt x="528782" y="556491"/>
                                <a:pt x="526473" y="554182"/>
                              </a:cubicBezTo>
                              <a:lnTo>
                                <a:pt x="533400" y="0"/>
                              </a:lnTo>
                              <a:lnTo>
                                <a:pt x="131618" y="103909"/>
                              </a:lnTo>
                              <a:cubicBezTo>
                                <a:pt x="113145" y="117764"/>
                                <a:pt x="93650" y="130350"/>
                                <a:pt x="76200" y="145473"/>
                              </a:cubicBezTo>
                              <a:cubicBezTo>
                                <a:pt x="58926" y="160444"/>
                                <a:pt x="46729" y="181285"/>
                                <a:pt x="27709" y="193964"/>
                              </a:cubicBezTo>
                              <a:cubicBezTo>
                                <a:pt x="4210" y="209629"/>
                                <a:pt x="4618" y="222827"/>
                                <a:pt x="0" y="2286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4F281" id="任意多边形 16" o:spid="_x0000_s1026" style="position:absolute;left:0;text-align:left;margin-left:126.5pt;margin-top:6.45pt;width:48.55pt;height:6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527,78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" path="m,228600r,c6927,254000,13549,279485,20782,304800v2006,7021,3430,14372,6927,20782c38140,344706,51370,362183,62346,381000v29595,50733,-1103,21622,55418,96982c124691,487218,132303,495979,138546,505691v14562,22652,27709,46182,41563,69273c187036,586509,190120,601521,200891,609600v9236,6927,19545,12618,27709,20782c258949,660731,244934,672049,290946,699655v11545,6927,22379,15210,34636,20781c353452,733104,367793,733486,394855,741218v40513,11576,-255,3023,48491,13855c479814,763177,485989,763144,526473,768927v9802,3268,39789,13855,48491,13855c589009,782782,602673,778164,616527,775855v-2309,-6927,-3662,-14251,-6927,-20782c604534,744940,579674,712862,574964,706582v-13369,-93573,654,-16072,-13855,-69273c546956,585414,557065,592662,533400,561109v-1959,-2612,-4618,-4618,-6927,-6927l533400,,131618,103909v-18473,13855,-37968,26441,-55418,41564c58926,160444,46729,181285,27709,193964,4210,209629,4618,222827,,228600xe" fillcolor="#c0504d [3205]" strokecolor="#622423 [1605]" strokeweight="2pt">
                <v:path arrowok="t" o:connecttype="custom" o:connectlocs="0,228600;0,228600;20782,304800;27709,325582;62346,381000;117764,477982;138546,505691;180109,574964;200891,609600;228600,630382;290946,699655;325582,720436;394855,741218;443346,755073;526473,768927;574964,782782;616527,775855;609600,755073;574964,706582;561109,637309;533400,561109;526473,554182;533400,0;131618,103909;76200,145473;27709,193964;0,228600" o:connectangles="0,0,0,0,0,0,0,0,0,0,0,0,0,0,0,0,0,0,0,0,0,0,0,0,0,0,0"/>
              </v:shape>
            </w:pict>
          </mc:Fallback>
        </mc:AlternateContent>
      </w:r>
    </w:p>
    <w:p w:rsidR="00B1311F" w:rsidRDefault="00B1311F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E201C" wp14:editId="5AD2B287">
                <wp:simplePos x="0" y="0"/>
                <wp:positionH relativeFrom="column">
                  <wp:posOffset>5964439</wp:posOffset>
                </wp:positionH>
                <wp:positionV relativeFrom="paragraph">
                  <wp:posOffset>4099</wp:posOffset>
                </wp:positionV>
                <wp:extent cx="616527" cy="782782"/>
                <wp:effectExtent l="0" t="0" r="12700" b="1778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782782"/>
                        </a:xfrm>
                        <a:custGeom>
                          <a:avLst/>
                          <a:gdLst>
                            <a:gd name="connsiteX0" fmla="*/ 0 w 616527"/>
                            <a:gd name="connsiteY0" fmla="*/ 228600 h 782782"/>
                            <a:gd name="connsiteX1" fmla="*/ 0 w 616527"/>
                            <a:gd name="connsiteY1" fmla="*/ 228600 h 782782"/>
                            <a:gd name="connsiteX2" fmla="*/ 20782 w 616527"/>
                            <a:gd name="connsiteY2" fmla="*/ 304800 h 782782"/>
                            <a:gd name="connsiteX3" fmla="*/ 27709 w 616527"/>
                            <a:gd name="connsiteY3" fmla="*/ 325582 h 782782"/>
                            <a:gd name="connsiteX4" fmla="*/ 62346 w 616527"/>
                            <a:gd name="connsiteY4" fmla="*/ 381000 h 782782"/>
                            <a:gd name="connsiteX5" fmla="*/ 117764 w 616527"/>
                            <a:gd name="connsiteY5" fmla="*/ 477982 h 782782"/>
                            <a:gd name="connsiteX6" fmla="*/ 138546 w 616527"/>
                            <a:gd name="connsiteY6" fmla="*/ 505691 h 782782"/>
                            <a:gd name="connsiteX7" fmla="*/ 180109 w 616527"/>
                            <a:gd name="connsiteY7" fmla="*/ 574964 h 782782"/>
                            <a:gd name="connsiteX8" fmla="*/ 200891 w 616527"/>
                            <a:gd name="connsiteY8" fmla="*/ 609600 h 782782"/>
                            <a:gd name="connsiteX9" fmla="*/ 228600 w 616527"/>
                            <a:gd name="connsiteY9" fmla="*/ 630382 h 782782"/>
                            <a:gd name="connsiteX10" fmla="*/ 290946 w 616527"/>
                            <a:gd name="connsiteY10" fmla="*/ 699655 h 782782"/>
                            <a:gd name="connsiteX11" fmla="*/ 325582 w 616527"/>
                            <a:gd name="connsiteY11" fmla="*/ 720436 h 782782"/>
                            <a:gd name="connsiteX12" fmla="*/ 394855 w 616527"/>
                            <a:gd name="connsiteY12" fmla="*/ 741218 h 782782"/>
                            <a:gd name="connsiteX13" fmla="*/ 443346 w 616527"/>
                            <a:gd name="connsiteY13" fmla="*/ 755073 h 782782"/>
                            <a:gd name="connsiteX14" fmla="*/ 526473 w 616527"/>
                            <a:gd name="connsiteY14" fmla="*/ 768927 h 782782"/>
                            <a:gd name="connsiteX15" fmla="*/ 574964 w 616527"/>
                            <a:gd name="connsiteY15" fmla="*/ 782782 h 782782"/>
                            <a:gd name="connsiteX16" fmla="*/ 616527 w 616527"/>
                            <a:gd name="connsiteY16" fmla="*/ 775855 h 782782"/>
                            <a:gd name="connsiteX17" fmla="*/ 609600 w 616527"/>
                            <a:gd name="connsiteY17" fmla="*/ 755073 h 782782"/>
                            <a:gd name="connsiteX18" fmla="*/ 574964 w 616527"/>
                            <a:gd name="connsiteY18" fmla="*/ 706582 h 782782"/>
                            <a:gd name="connsiteX19" fmla="*/ 561109 w 616527"/>
                            <a:gd name="connsiteY19" fmla="*/ 637309 h 782782"/>
                            <a:gd name="connsiteX20" fmla="*/ 533400 w 616527"/>
                            <a:gd name="connsiteY20" fmla="*/ 561109 h 782782"/>
                            <a:gd name="connsiteX21" fmla="*/ 526473 w 616527"/>
                            <a:gd name="connsiteY21" fmla="*/ 554182 h 782782"/>
                            <a:gd name="connsiteX22" fmla="*/ 533400 w 616527"/>
                            <a:gd name="connsiteY22" fmla="*/ 0 h 782782"/>
                            <a:gd name="connsiteX23" fmla="*/ 131618 w 616527"/>
                            <a:gd name="connsiteY23" fmla="*/ 103909 h 782782"/>
                            <a:gd name="connsiteX24" fmla="*/ 76200 w 616527"/>
                            <a:gd name="connsiteY24" fmla="*/ 145473 h 782782"/>
                            <a:gd name="connsiteX25" fmla="*/ 27709 w 616527"/>
                            <a:gd name="connsiteY25" fmla="*/ 193964 h 782782"/>
                            <a:gd name="connsiteX26" fmla="*/ 0 w 616527"/>
                            <a:gd name="connsiteY26" fmla="*/ 228600 h 782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16527" h="782782">
                              <a:moveTo>
                                <a:pt x="0" y="228600"/>
                              </a:moveTo>
                              <a:lnTo>
                                <a:pt x="0" y="228600"/>
                              </a:lnTo>
                              <a:cubicBezTo>
                                <a:pt x="6927" y="254000"/>
                                <a:pt x="13549" y="279485"/>
                                <a:pt x="20782" y="304800"/>
                              </a:cubicBezTo>
                              <a:cubicBezTo>
                                <a:pt x="22788" y="311821"/>
                                <a:pt x="24212" y="319172"/>
                                <a:pt x="27709" y="325582"/>
                              </a:cubicBezTo>
                              <a:cubicBezTo>
                                <a:pt x="38140" y="344706"/>
                                <a:pt x="51370" y="362183"/>
                                <a:pt x="62346" y="381000"/>
                              </a:cubicBezTo>
                              <a:cubicBezTo>
                                <a:pt x="91941" y="431733"/>
                                <a:pt x="61243" y="402622"/>
                                <a:pt x="117764" y="477982"/>
                              </a:cubicBezTo>
                              <a:cubicBezTo>
                                <a:pt x="124691" y="487218"/>
                                <a:pt x="132303" y="495979"/>
                                <a:pt x="138546" y="505691"/>
                              </a:cubicBezTo>
                              <a:cubicBezTo>
                                <a:pt x="153108" y="528343"/>
                                <a:pt x="166255" y="551873"/>
                                <a:pt x="180109" y="574964"/>
                              </a:cubicBezTo>
                              <a:cubicBezTo>
                                <a:pt x="187036" y="586509"/>
                                <a:pt x="190120" y="601521"/>
                                <a:pt x="200891" y="609600"/>
                              </a:cubicBezTo>
                              <a:cubicBezTo>
                                <a:pt x="210127" y="616527"/>
                                <a:pt x="220436" y="622218"/>
                                <a:pt x="228600" y="630382"/>
                              </a:cubicBezTo>
                              <a:cubicBezTo>
                                <a:pt x="258949" y="660731"/>
                                <a:pt x="244934" y="672049"/>
                                <a:pt x="290946" y="699655"/>
                              </a:cubicBezTo>
                              <a:cubicBezTo>
                                <a:pt x="302491" y="706582"/>
                                <a:pt x="313325" y="714865"/>
                                <a:pt x="325582" y="720436"/>
                              </a:cubicBezTo>
                              <a:cubicBezTo>
                                <a:pt x="353452" y="733104"/>
                                <a:pt x="367793" y="733486"/>
                                <a:pt x="394855" y="741218"/>
                              </a:cubicBezTo>
                              <a:cubicBezTo>
                                <a:pt x="435368" y="752794"/>
                                <a:pt x="394600" y="744241"/>
                                <a:pt x="443346" y="755073"/>
                              </a:cubicBezTo>
                              <a:cubicBezTo>
                                <a:pt x="479814" y="763177"/>
                                <a:pt x="485989" y="763144"/>
                                <a:pt x="526473" y="768927"/>
                              </a:cubicBezTo>
                              <a:cubicBezTo>
                                <a:pt x="536275" y="772195"/>
                                <a:pt x="566262" y="782782"/>
                                <a:pt x="574964" y="782782"/>
                              </a:cubicBezTo>
                              <a:cubicBezTo>
                                <a:pt x="589009" y="782782"/>
                                <a:pt x="602673" y="778164"/>
                                <a:pt x="616527" y="775855"/>
                              </a:cubicBezTo>
                              <a:cubicBezTo>
                                <a:pt x="614218" y="768928"/>
                                <a:pt x="612865" y="761604"/>
                                <a:pt x="609600" y="755073"/>
                              </a:cubicBezTo>
                              <a:cubicBezTo>
                                <a:pt x="604534" y="744940"/>
                                <a:pt x="579674" y="712862"/>
                                <a:pt x="574964" y="706582"/>
                              </a:cubicBezTo>
                              <a:cubicBezTo>
                                <a:pt x="561595" y="613009"/>
                                <a:pt x="575618" y="690510"/>
                                <a:pt x="561109" y="637309"/>
                              </a:cubicBezTo>
                              <a:cubicBezTo>
                                <a:pt x="546956" y="585414"/>
                                <a:pt x="557065" y="592662"/>
                                <a:pt x="533400" y="561109"/>
                              </a:cubicBezTo>
                              <a:cubicBezTo>
                                <a:pt x="531441" y="558497"/>
                                <a:pt x="528782" y="556491"/>
                                <a:pt x="526473" y="554182"/>
                              </a:cubicBezTo>
                              <a:lnTo>
                                <a:pt x="533400" y="0"/>
                              </a:lnTo>
                              <a:lnTo>
                                <a:pt x="131618" y="103909"/>
                              </a:lnTo>
                              <a:cubicBezTo>
                                <a:pt x="113145" y="117764"/>
                                <a:pt x="93650" y="130350"/>
                                <a:pt x="76200" y="145473"/>
                              </a:cubicBezTo>
                              <a:cubicBezTo>
                                <a:pt x="58926" y="160444"/>
                                <a:pt x="46729" y="181285"/>
                                <a:pt x="27709" y="193964"/>
                              </a:cubicBezTo>
                              <a:cubicBezTo>
                                <a:pt x="4210" y="209629"/>
                                <a:pt x="4618" y="222827"/>
                                <a:pt x="0" y="2286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D973" id="任意多边形 25" o:spid="_x0000_s1026" style="position:absolute;left:0;text-align:left;margin-left:469.65pt;margin-top:.3pt;width:48.55pt;height:6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527,78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" path="m,228600r,c6927,254000,13549,279485,20782,304800v2006,7021,3430,14372,6927,20782c38140,344706,51370,362183,62346,381000v29595,50733,-1103,21622,55418,96982c124691,487218,132303,495979,138546,505691v14562,22652,27709,46182,41563,69273c187036,586509,190120,601521,200891,609600v9236,6927,19545,12618,27709,20782c258949,660731,244934,672049,290946,699655v11545,6927,22379,15210,34636,20781c353452,733104,367793,733486,394855,741218v40513,11576,-255,3023,48491,13855c479814,763177,485989,763144,526473,768927v9802,3268,39789,13855,48491,13855c589009,782782,602673,778164,616527,775855v-2309,-6927,-3662,-14251,-6927,-20782c604534,744940,579674,712862,574964,706582v-13369,-93573,654,-16072,-13855,-69273c546956,585414,557065,592662,533400,561109v-1959,-2612,-4618,-4618,-6927,-6927l533400,,131618,103909v-18473,13855,-37968,26441,-55418,41564c58926,160444,46729,181285,27709,193964,4210,209629,4618,222827,,228600xe" fillcolor="#c0504d [3205]" strokecolor="#622423 [1605]" strokeweight="2pt">
                <v:path arrowok="t" o:connecttype="custom" o:connectlocs="0,228600;0,228600;20782,304800;27709,325582;62346,381000;117764,477982;138546,505691;180109,574964;200891,609600;228600,630382;290946,699655;325582,720436;394855,741218;443346,755073;526473,768927;574964,782782;616527,775855;609600,755073;574964,706582;561109,637309;533400,561109;526473,554182;533400,0;131618,103909;76200,145473;27709,193964;0,228600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9100D" wp14:editId="7DB99F68">
                <wp:simplePos x="0" y="0"/>
                <wp:positionH relativeFrom="column">
                  <wp:posOffset>4675966</wp:posOffset>
                </wp:positionH>
                <wp:positionV relativeFrom="paragraph">
                  <wp:posOffset>121400</wp:posOffset>
                </wp:positionV>
                <wp:extent cx="658091" cy="512618"/>
                <wp:effectExtent l="0" t="0" r="27940" b="20955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5126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581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4" o:spid="_x0000_s1026" type="#_x0000_t5" style="position:absolute;left:0;text-align:left;margin-left:368.2pt;margin-top:9.55pt;width:51.8pt;height:4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4516582</wp:posOffset>
                </wp:positionH>
                <wp:positionV relativeFrom="paragraph">
                  <wp:posOffset>20263</wp:posOffset>
                </wp:positionV>
                <wp:extent cx="2341418" cy="803564"/>
                <wp:effectExtent l="0" t="0" r="20955" b="158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803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6837D" id="矩形 21" o:spid="_x0000_s1026" style="position:absolute;left:0;text-align:left;margin-left:355.65pt;margin-top:1.6pt;width:184.35pt;height:6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464416</wp:posOffset>
                </wp:positionH>
                <wp:positionV relativeFrom="paragraph">
                  <wp:posOffset>13335</wp:posOffset>
                </wp:positionV>
                <wp:extent cx="658091" cy="512618"/>
                <wp:effectExtent l="0" t="0" r="27940" b="20955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5126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F2768" id="等腰三角形 15" o:spid="_x0000_s1026" type="#_x0000_t5" style="position:absolute;left:0;text-align:left;margin-left:36.55pt;margin-top:1.05pt;width:51.8pt;height:4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" fillcolor="#f79646 [3209]" strokecolor="#974706 [1609]" strokeweight="2pt"/>
            </w:pict>
          </mc:Fallback>
        </mc:AlternateContent>
      </w:r>
    </w:p>
    <w:p w:rsidR="00B1311F" w:rsidRDefault="00B1311F" w:rsidP="00460164"/>
    <w:p w:rsidR="00B1311F" w:rsidRDefault="00B1311F" w:rsidP="00460164"/>
    <w:p w:rsidR="00451EA8" w:rsidRDefault="00451EA8" w:rsidP="00460164"/>
    <w:p w:rsidR="00451EA8" w:rsidRDefault="00451EA8" w:rsidP="00460164"/>
    <w:p w:rsidR="00451EA8" w:rsidRDefault="00B1311F" w:rsidP="00460164">
      <w:r>
        <w:rPr>
          <w:rFonts w:hint="eastAsia"/>
        </w:rPr>
        <w:t>订单拆分规则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1311F" w:rsidTr="00B1311F">
        <w:tc>
          <w:tcPr>
            <w:tcW w:w="11046" w:type="dxa"/>
          </w:tcPr>
          <w:p w:rsidR="00B1311F" w:rsidRDefault="00B1311F" w:rsidP="00460164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商家</w:t>
            </w:r>
          </w:p>
          <w:p w:rsidR="00B1311F" w:rsidRDefault="00B1311F" w:rsidP="00460164">
            <w:r>
              <w:t xml:space="preserve">2 </w:t>
            </w:r>
            <w:r>
              <w:t>地址</w:t>
            </w:r>
          </w:p>
          <w:p w:rsidR="00B1311F" w:rsidRDefault="00B1311F" w:rsidP="00460164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商品种类</w:t>
            </w:r>
          </w:p>
          <w:p w:rsidR="00B1311F" w:rsidRDefault="00B1311F" w:rsidP="00460164">
            <w:r>
              <w:t xml:space="preserve">4 </w:t>
            </w:r>
            <w:r>
              <w:t>商品价值</w:t>
            </w:r>
          </w:p>
        </w:tc>
      </w:tr>
    </w:tbl>
    <w:p w:rsidR="00B1311F" w:rsidRDefault="00B1311F" w:rsidP="00460164"/>
    <w:p w:rsidR="00460164" w:rsidRDefault="00FF53E6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3103706</wp:posOffset>
                </wp:positionH>
                <wp:positionV relativeFrom="paragraph">
                  <wp:posOffset>26786</wp:posOffset>
                </wp:positionV>
                <wp:extent cx="1634836" cy="872837"/>
                <wp:effectExtent l="0" t="0" r="2286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872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ale</w:t>
                            </w:r>
                          </w:p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33" style="position:absolute;left:0;text-align:left;margin-left:244.4pt;margin-top:2.1pt;width:128.75pt;height:6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" fillcolor="white [3201]" strokecolor="#f79646 [3209]" strokeweight="2pt">
                <v:textbox>
                  <w:txbxContent>
                    <w:p w:rsidR="00FF53E6" w:rsidRDefault="00FF53E6" w:rsidP="00FF53E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ale</w:t>
                      </w:r>
                    </w:p>
                    <w:p w:rsidR="00FF53E6" w:rsidRDefault="00FF53E6" w:rsidP="00FF53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保存</w:t>
                      </w:r>
                      <w:r>
                        <w:rPr>
                          <w:rFonts w:hint="eastAsia"/>
                        </w:rPr>
                        <w:t>订单详情</w:t>
                      </w:r>
                    </w:p>
                  </w:txbxContent>
                </v:textbox>
              </v:oval>
            </w:pict>
          </mc:Fallback>
        </mc:AlternateContent>
      </w:r>
    </w:p>
    <w:p w:rsidR="00FF53E6" w:rsidRDefault="00FF53E6" w:rsidP="00460164"/>
    <w:p w:rsidR="00FF53E6" w:rsidRDefault="00FF53E6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1461943</wp:posOffset>
                </wp:positionH>
                <wp:positionV relativeFrom="paragraph">
                  <wp:posOffset>187498</wp:posOffset>
                </wp:positionV>
                <wp:extent cx="1586346" cy="1184564"/>
                <wp:effectExtent l="38100" t="0" r="13970" b="9207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346" cy="118456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F57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9" o:spid="_x0000_s1026" type="#_x0000_t38" style="position:absolute;left:0;text-align:left;margin-left:115.1pt;margin-top:14.75pt;width:124.9pt;height:93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" adj="10800" strokecolor="#4579b8 [3044]">
                <v:stroke endarrow="block"/>
              </v:shape>
            </w:pict>
          </mc:Fallback>
        </mc:AlternateContent>
      </w:r>
    </w:p>
    <w:p w:rsidR="00FF53E6" w:rsidRDefault="00FF53E6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1946851</wp:posOffset>
                </wp:positionH>
                <wp:positionV relativeFrom="paragraph">
                  <wp:posOffset>222654</wp:posOffset>
                </wp:positionV>
                <wp:extent cx="1627909" cy="1108364"/>
                <wp:effectExtent l="0" t="57150" r="29845" b="34925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909" cy="110836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EA4DA" id="曲线连接符 32" o:spid="_x0000_s1026" type="#_x0000_t38" style="position:absolute;left:0;text-align:left;margin-left:153.3pt;margin-top:17.55pt;width:128.2pt;height:87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" adj="10800" strokecolor="#4579b8 [3044]">
                <v:stroke endarrow="block"/>
              </v:shape>
            </w:pict>
          </mc:Fallback>
        </mc:AlternateContent>
      </w:r>
    </w:p>
    <w:p w:rsidR="00FF53E6" w:rsidRDefault="00FF53E6" w:rsidP="00460164"/>
    <w:p w:rsidR="00FF53E6" w:rsidRDefault="00FF53E6" w:rsidP="00460164"/>
    <w:p w:rsidR="00FF53E6" w:rsidRDefault="00FF53E6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5257396</wp:posOffset>
                </wp:positionH>
                <wp:positionV relativeFrom="paragraph">
                  <wp:posOffset>84686</wp:posOffset>
                </wp:positionV>
                <wp:extent cx="1226127" cy="1087582"/>
                <wp:effectExtent l="0" t="0" r="12700" b="1778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1087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</w:t>
                            </w:r>
                          </w:p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34" style="position:absolute;left:0;text-align:left;margin-left:413.95pt;margin-top:6.65pt;width:96.55pt;height:85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" fillcolor="white [3201]" strokecolor="#f79646 [3209]" strokeweight="2pt">
                <v:textbox>
                  <w:txbxContent>
                    <w:p w:rsidR="00FF53E6" w:rsidRDefault="00FF53E6" w:rsidP="00FF53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物流</w:t>
                      </w:r>
                    </w:p>
                    <w:p w:rsidR="00FF53E6" w:rsidRDefault="00FF53E6" w:rsidP="00FF53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物流单号</w:t>
                      </w:r>
                    </w:p>
                  </w:txbxContent>
                </v:textbox>
              </v:oval>
            </w:pict>
          </mc:Fallback>
        </mc:AlternateContent>
      </w:r>
    </w:p>
    <w:p w:rsidR="00FF53E6" w:rsidRDefault="00FF53E6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183169</wp:posOffset>
                </wp:positionV>
                <wp:extent cx="1876714" cy="1198418"/>
                <wp:effectExtent l="0" t="0" r="28575" b="2095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714" cy="1198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</w:p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t>仓库</w:t>
                            </w:r>
                          </w:p>
                          <w:p w:rsidR="00FF53E6" w:rsidRDefault="00FF53E6" w:rsidP="00FF53E6">
                            <w:pPr>
                              <w:jc w:val="center"/>
                            </w:pPr>
                            <w:r>
                              <w:t>算</w:t>
                            </w:r>
                            <w:r>
                              <w:rPr>
                                <w:rFonts w:hint="eastAsia"/>
                              </w:rPr>
                              <w:t>运送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5" style="position:absolute;left:0;text-align:left;margin-left:14.75pt;margin-top:14.4pt;width:147.75pt;height:9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" fillcolor="white [3201]" strokecolor="#f79646 [3209]" strokeweight="2pt">
                <v:textbox>
                  <w:txbxContent>
                    <w:p w:rsidR="00FF53E6" w:rsidRDefault="00FF53E6" w:rsidP="00FF53E6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proofErr w:type="spellEnd"/>
                    </w:p>
                    <w:p w:rsidR="00FF53E6" w:rsidRDefault="00FF53E6" w:rsidP="00FF53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仓库</w:t>
                      </w:r>
                    </w:p>
                    <w:p w:rsidR="00FF53E6" w:rsidRDefault="00FF53E6" w:rsidP="00FF53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算</w:t>
                      </w:r>
                      <w:r>
                        <w:rPr>
                          <w:rFonts w:hint="eastAsia"/>
                        </w:rPr>
                        <w:t>运送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2050761</wp:posOffset>
                </wp:positionH>
                <wp:positionV relativeFrom="paragraph">
                  <wp:posOffset>245514</wp:posOffset>
                </wp:positionV>
                <wp:extent cx="3221182" cy="235527"/>
                <wp:effectExtent l="38100" t="0" r="17780" b="8890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1182" cy="23552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7321" id="曲线连接符 31" o:spid="_x0000_s1026" type="#_x0000_t38" style="position:absolute;left:0;text-align:left;margin-left:161.5pt;margin-top:19.35pt;width:253.65pt;height:18.5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" adj="10800" strokecolor="#4579b8 [3044]">
                <v:stroke endarrow="block"/>
              </v:shape>
            </w:pict>
          </mc:Fallback>
        </mc:AlternateContent>
      </w:r>
    </w:p>
    <w:p w:rsidR="00FF53E6" w:rsidRDefault="00FF53E6" w:rsidP="00460164"/>
    <w:p w:rsidR="00FF53E6" w:rsidRDefault="00FF53E6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2071542</wp:posOffset>
                </wp:positionH>
                <wp:positionV relativeFrom="paragraph">
                  <wp:posOffset>191135</wp:posOffset>
                </wp:positionV>
                <wp:extent cx="3304309" cy="103909"/>
                <wp:effectExtent l="0" t="0" r="67945" b="8699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309" cy="1039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25A6" id="曲线连接符 30" o:spid="_x0000_s1026" type="#_x0000_t38" style="position:absolute;left:0;text-align:left;margin-left:163.1pt;margin-top:15.05pt;width:260.2pt;height: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" adj="10800" strokecolor="#4579b8 [3044]">
                <v:stroke endarrow="block"/>
              </v:shape>
            </w:pict>
          </mc:Fallback>
        </mc:AlternateContent>
      </w:r>
    </w:p>
    <w:p w:rsidR="00FF53E6" w:rsidRDefault="00FF53E6" w:rsidP="00460164"/>
    <w:p w:rsidR="00FF53E6" w:rsidRDefault="00FF53E6" w:rsidP="00460164"/>
    <w:p w:rsidR="00FF53E6" w:rsidRDefault="00FF53E6" w:rsidP="00460164"/>
    <w:p w:rsidR="00FF53E6" w:rsidRDefault="00FF53E6" w:rsidP="004601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F53E6" w:rsidTr="00FF53E6">
        <w:tc>
          <w:tcPr>
            <w:tcW w:w="11046" w:type="dxa"/>
          </w:tcPr>
          <w:p w:rsidR="00FF53E6" w:rsidRDefault="00FF53E6" w:rsidP="00460164">
            <w:r>
              <w:t xml:space="preserve">1 </w:t>
            </w:r>
            <w:r>
              <w:t>交易系统主单号</w:t>
            </w:r>
            <w:r w:rsidR="00A807C7">
              <w:t>，提交</w:t>
            </w:r>
            <w:r w:rsidR="00A807C7">
              <w:rPr>
                <w:rFonts w:hint="eastAsia"/>
              </w:rPr>
              <w:t>订单</w:t>
            </w:r>
          </w:p>
          <w:p w:rsidR="00FF53E6" w:rsidRDefault="00A807C7" w:rsidP="00460164">
            <w:r>
              <w:t xml:space="preserve">2 </w:t>
            </w:r>
            <w:r>
              <w:t>支付后调用仓库系统，进行二次拆单</w:t>
            </w:r>
          </w:p>
          <w:p w:rsidR="00A807C7" w:rsidRDefault="00A807C7" w:rsidP="00460164">
            <w:r>
              <w:lastRenderedPageBreak/>
              <w:t xml:space="preserve">3 </w:t>
            </w:r>
            <w:r>
              <w:t>仓库系统调用交易系统，将拆单结果和物流信息写入交易系统订单信息</w:t>
            </w:r>
          </w:p>
        </w:tc>
      </w:tr>
    </w:tbl>
    <w:p w:rsidR="009A0800" w:rsidRDefault="009A0800" w:rsidP="00460164"/>
    <w:p w:rsidR="009A0800" w:rsidRDefault="009A0800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211455</wp:posOffset>
                </wp:positionV>
                <wp:extent cx="1466850" cy="8953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00" w:rsidRDefault="009A0800" w:rsidP="009A0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36" style="position:absolute;left:0;text-align:left;margin-left:407.75pt;margin-top:16.65pt;width:115.5pt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" fillcolor="#4f81bd [3204]" strokecolor="#243f60 [1604]" strokeweight="2pt">
                <v:textbox>
                  <w:txbxContent>
                    <w:p w:rsidR="009A0800" w:rsidRDefault="009A0800" w:rsidP="009A0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230505</wp:posOffset>
                </wp:positionV>
                <wp:extent cx="1552575" cy="7524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00" w:rsidRDefault="009A0800" w:rsidP="009A0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37" style="position:absolute;left:0;text-align:left;margin-left:19.25pt;margin-top:18.15pt;width:122.25pt;height:5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" fillcolor="#4f81bd [3204]" strokecolor="#243f60 [1604]" strokeweight="2pt">
                <v:textbox>
                  <w:txbxContent>
                    <w:p w:rsidR="009A0800" w:rsidRDefault="009A0800" w:rsidP="009A0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</w:p>
    <w:p w:rsidR="009A0800" w:rsidRDefault="009A0800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64770</wp:posOffset>
                </wp:positionV>
                <wp:extent cx="1181100" cy="666750"/>
                <wp:effectExtent l="0" t="0" r="19050" b="1905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0" w:rsidRDefault="009A0800" w:rsidP="009A0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6" o:spid="_x0000_s1038" style="position:absolute;left:0;text-align:left;margin-left:221pt;margin-top:5.1pt;width:93pt;height:5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" fillcolor="white [3201]" strokecolor="#f79646 [3209]" strokeweight="2pt">
                <v:textbox>
                  <w:txbxContent>
                    <w:p w:rsidR="009A0800" w:rsidRDefault="009A0800" w:rsidP="009A0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</w:t>
                      </w:r>
                    </w:p>
                  </w:txbxContent>
                </v:textbox>
              </v:oval>
            </w:pict>
          </mc:Fallback>
        </mc:AlternateContent>
      </w:r>
    </w:p>
    <w:p w:rsidR="009A0800" w:rsidRDefault="009A0800" w:rsidP="0046016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165735</wp:posOffset>
                </wp:positionV>
                <wp:extent cx="1162050" cy="0"/>
                <wp:effectExtent l="0" t="76200" r="1905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75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316.25pt;margin-top:13.05pt;width:91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156210</wp:posOffset>
                </wp:positionV>
                <wp:extent cx="971550" cy="9525"/>
                <wp:effectExtent l="0" t="57150" r="38100" b="857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C24C" id="直接箭头连接符 38" o:spid="_x0000_s1026" type="#_x0000_t32" style="position:absolute;left:0;text-align:left;margin-left:143pt;margin-top:12.3pt;width:76.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9A0800" w:rsidRDefault="009A0800" w:rsidP="00460164"/>
    <w:p w:rsidR="009A0800" w:rsidRDefault="00374E47" w:rsidP="0046016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13970</wp:posOffset>
                </wp:positionV>
                <wp:extent cx="9525" cy="714375"/>
                <wp:effectExtent l="76200" t="0" r="6667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C668" id="直接箭头连接符 40" o:spid="_x0000_s1026" type="#_x0000_t32" style="position:absolute;left:0;text-align:left;margin-left:266.75pt;margin-top:1.1pt;width:.75pt;height:56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9A0800" w:rsidRDefault="009A0800" w:rsidP="00460164"/>
    <w:p w:rsidR="00374E47" w:rsidRDefault="00374E47" w:rsidP="00460164"/>
    <w:p w:rsidR="00374E47" w:rsidRDefault="00374E47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107315</wp:posOffset>
                </wp:positionV>
                <wp:extent cx="3409950" cy="24574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E47" w:rsidRDefault="00374E47" w:rsidP="005C6040">
                            <w:pPr>
                              <w:jc w:val="left"/>
                            </w:pPr>
                            <w:r>
                              <w:t>Object_t_mall_order</w:t>
                            </w: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39" style="position:absolute;left:0;text-align:left;margin-left:134pt;margin-top:8.45pt;width:268.5pt;height:19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" fillcolor="white [3201]" strokecolor="#f79646 [3209]" strokeweight="2pt">
                <v:textbox>
                  <w:txbxContent>
                    <w:p w:rsidR="00374E47" w:rsidRDefault="00374E47" w:rsidP="005C6040">
                      <w:pPr>
                        <w:jc w:val="left"/>
                      </w:pPr>
                      <w:proofErr w:type="spellStart"/>
                      <w:r>
                        <w:t>Object_t_mall_order</w:t>
                      </w:r>
                      <w:proofErr w:type="spellEnd"/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374E47" w:rsidRDefault="00374E47" w:rsidP="00460164"/>
    <w:p w:rsidR="00374E47" w:rsidRDefault="005C6040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61595</wp:posOffset>
                </wp:positionV>
                <wp:extent cx="3105150" cy="1647825"/>
                <wp:effectExtent l="0" t="0" r="19050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647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040" w:rsidRDefault="005C6040" w:rsidP="005C6040">
                            <w:pPr>
                              <w:jc w:val="left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bject_</w:t>
                            </w:r>
                            <w:r>
                              <w:t>t_mall_flow</w:t>
                            </w: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  <w:p w:rsidR="005C6040" w:rsidRDefault="005C6040" w:rsidP="005C604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2" o:spid="_x0000_s1040" style="position:absolute;left:0;text-align:left;margin-left:144.5pt;margin-top:4.85pt;width:244.5pt;height:12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" fillcolor="white [3201]" strokecolor="#f79646 [3209]" strokeweight="2pt">
                <v:textbox>
                  <w:txbxContent>
                    <w:p w:rsidR="005C6040" w:rsidRDefault="005C6040" w:rsidP="005C6040">
                      <w:pPr>
                        <w:jc w:val="left"/>
                      </w:pPr>
                      <w:proofErr w:type="spellStart"/>
                      <w:r>
                        <w:t>O</w:t>
                      </w:r>
                      <w:r>
                        <w:rPr>
                          <w:rFonts w:hint="eastAsia"/>
                        </w:rPr>
                        <w:t>bject_</w:t>
                      </w:r>
                      <w:r>
                        <w:t>t_mall_flow</w:t>
                      </w:r>
                      <w:proofErr w:type="spellEnd"/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  <w:p w:rsidR="005C6040" w:rsidRDefault="005C6040" w:rsidP="005C6040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:rsidR="00374E47" w:rsidRDefault="00374E47" w:rsidP="00460164"/>
    <w:p w:rsidR="00374E47" w:rsidRDefault="005C6040" w:rsidP="0046016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130175</wp:posOffset>
                </wp:positionV>
                <wp:extent cx="2609850" cy="80010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040" w:rsidRDefault="005C6040" w:rsidP="005C6040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</w:t>
                            </w:r>
                            <w:r>
                              <w:t>t_info&lt;t_mall_order_info&gt;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1" style="position:absolute;left:0;text-align:left;margin-left:162.5pt;margin-top:10.25pt;width:205.5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" fillcolor="#4f81bd [3204]" strokecolor="#243f60 [1604]" strokeweight="2pt">
                <v:textbox>
                  <w:txbxContent>
                    <w:p w:rsidR="005C6040" w:rsidRDefault="005C6040" w:rsidP="005C6040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is</w:t>
                      </w:r>
                      <w:r>
                        <w:t>t_info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t_mall_order_info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374E47" w:rsidRDefault="00374E47" w:rsidP="00460164"/>
    <w:p w:rsidR="00374E47" w:rsidRDefault="00374E47" w:rsidP="00460164"/>
    <w:p w:rsidR="00374E47" w:rsidRDefault="00374E47" w:rsidP="00460164"/>
    <w:p w:rsidR="00374E47" w:rsidRDefault="00374E47" w:rsidP="00460164"/>
    <w:p w:rsidR="00374E47" w:rsidRDefault="00374E47" w:rsidP="00460164"/>
    <w:p w:rsidR="00374E47" w:rsidRDefault="00374E47" w:rsidP="00460164"/>
    <w:p w:rsidR="009A0800" w:rsidRDefault="009A0800" w:rsidP="00460164"/>
    <w:p w:rsidR="009A0800" w:rsidRDefault="009D6994" w:rsidP="009D6994">
      <w:pPr>
        <w:pStyle w:val="1"/>
      </w:pPr>
      <w:r>
        <w:rPr>
          <w:rFonts w:hint="eastAsia"/>
        </w:rPr>
        <w:t>3</w:t>
      </w:r>
      <w:r>
        <w:t xml:space="preserve"> </w:t>
      </w:r>
      <w:r>
        <w:t>异常处理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D6994" w:rsidTr="009D6994">
        <w:tc>
          <w:tcPr>
            <w:tcW w:w="11046" w:type="dxa"/>
          </w:tcPr>
          <w:p w:rsidR="009D6994" w:rsidRDefault="009D6994" w:rsidP="009D6994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运行时异常</w:t>
            </w:r>
          </w:p>
          <w:p w:rsidR="009D6994" w:rsidRDefault="009D6994" w:rsidP="009D6994">
            <w:r>
              <w:t xml:space="preserve">2 </w:t>
            </w:r>
            <w:r>
              <w:t>非运行时异常</w:t>
            </w:r>
          </w:p>
          <w:p w:rsidR="00247406" w:rsidRDefault="00247406" w:rsidP="009D6994">
            <w:r>
              <w:t xml:space="preserve">3 </w:t>
            </w:r>
            <w:r>
              <w:t>第三方应用</w:t>
            </w:r>
            <w:r w:rsidR="00B248E9">
              <w:t>调用</w:t>
            </w:r>
          </w:p>
          <w:p w:rsidR="00DF038F" w:rsidRDefault="00DF038F" w:rsidP="009D6994">
            <w:r>
              <w:t>手动处理，一旦第三方出现调用问题</w:t>
            </w:r>
          </w:p>
          <w:p w:rsidR="00DF038F" w:rsidRDefault="00DF038F" w:rsidP="009D6994">
            <w:r>
              <w:t xml:space="preserve">4 </w:t>
            </w:r>
            <w:r>
              <w:t>业务</w:t>
            </w:r>
            <w:r w:rsidR="00C36E7B">
              <w:t>异常</w:t>
            </w:r>
          </w:p>
          <w:p w:rsidR="002D3D0C" w:rsidRDefault="002D3D0C" w:rsidP="009D6994">
            <w:r>
              <w:t>手动处理，自定义异常</w:t>
            </w:r>
          </w:p>
        </w:tc>
      </w:tr>
    </w:tbl>
    <w:p w:rsidR="009D6994" w:rsidRDefault="009D6994" w:rsidP="009D6994"/>
    <w:p w:rsidR="008A6FF6" w:rsidRDefault="008A6FF6" w:rsidP="009D6994"/>
    <w:p w:rsidR="008A6FF6" w:rsidRDefault="008A6FF6" w:rsidP="009D6994"/>
    <w:p w:rsidR="008A6FF6" w:rsidRDefault="008A6FF6" w:rsidP="009D6994"/>
    <w:p w:rsidR="008A6FF6" w:rsidRDefault="008A6FF6" w:rsidP="009D6994"/>
    <w:p w:rsidR="008A6FF6" w:rsidRDefault="008A6FF6" w:rsidP="009D6994"/>
    <w:p w:rsidR="008A6FF6" w:rsidRDefault="008A6FF6" w:rsidP="008A6FF6">
      <w:pPr>
        <w:pStyle w:val="1"/>
      </w:pPr>
      <w:r>
        <w:t xml:space="preserve">4 </w:t>
      </w:r>
      <w:r>
        <w:t>订单提交</w:t>
      </w:r>
    </w:p>
    <w:p w:rsidR="004E03E2" w:rsidRDefault="004E03E2" w:rsidP="00CA260A"/>
    <w:p w:rsidR="004E03E2" w:rsidRDefault="004E03E2" w:rsidP="00CA260A"/>
    <w:p w:rsidR="004E03E2" w:rsidRDefault="004E03E2" w:rsidP="00CA260A"/>
    <w:p w:rsidR="004E03E2" w:rsidRDefault="004E03E2" w:rsidP="00CA260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6985</wp:posOffset>
                </wp:positionV>
                <wp:extent cx="3133725" cy="1276350"/>
                <wp:effectExtent l="0" t="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E2" w:rsidRDefault="004E03E2" w:rsidP="004E0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4E03E2" w:rsidRDefault="004E03E2" w:rsidP="004E0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flow</w:t>
                            </w:r>
                            <w:r>
                              <w:rPr>
                                <w:rFonts w:hint="eastAsia"/>
                              </w:rPr>
                              <w:t>送货清单</w:t>
                            </w:r>
                          </w:p>
                          <w:p w:rsidR="004E03E2" w:rsidRDefault="004E03E2" w:rsidP="004E0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4E03E2" w:rsidRDefault="004E03E2" w:rsidP="004E0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删除购物车信息</w:t>
                            </w:r>
                          </w:p>
                          <w:p w:rsidR="004E03E2" w:rsidRDefault="004E03E2" w:rsidP="004E0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同步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42" style="position:absolute;left:0;text-align:left;margin-left:141.5pt;margin-top:.55pt;width:246.75pt;height:10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" fillcolor="white [3201]" strokecolor="#f79646 [3209]" strokeweight="2pt">
                <v:textbox>
                  <w:txbxContent>
                    <w:p w:rsidR="004E03E2" w:rsidRDefault="004E03E2" w:rsidP="004E0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</w:rPr>
                        <w:t>order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4E03E2" w:rsidRDefault="004E03E2" w:rsidP="004E0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</w:rPr>
                        <w:t>flow</w:t>
                      </w:r>
                      <w:r>
                        <w:rPr>
                          <w:rFonts w:hint="eastAsia"/>
                        </w:rPr>
                        <w:t>送货清单</w:t>
                      </w:r>
                    </w:p>
                    <w:p w:rsidR="004E03E2" w:rsidRDefault="004E03E2" w:rsidP="004E0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</w:rPr>
                        <w:t>info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4E03E2" w:rsidRDefault="004E03E2" w:rsidP="004E0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删除购物车信息</w:t>
                      </w:r>
                    </w:p>
                    <w:p w:rsidR="004E03E2" w:rsidRDefault="004E03E2" w:rsidP="004E03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</w:t>
                      </w:r>
                      <w:r>
                        <w:rPr>
                          <w:rFonts w:hint="eastAsia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CA260A" w:rsidRDefault="00CA260A" w:rsidP="00CA260A"/>
    <w:p w:rsidR="004E03E2" w:rsidRDefault="004E03E2" w:rsidP="00CA260A"/>
    <w:p w:rsidR="004E03E2" w:rsidRDefault="004E03E2" w:rsidP="00CA260A"/>
    <w:p w:rsidR="004E03E2" w:rsidRDefault="004E03E2" w:rsidP="00CA260A"/>
    <w:p w:rsidR="004E03E2" w:rsidRDefault="004E03E2" w:rsidP="00CA260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117475</wp:posOffset>
                </wp:positionV>
                <wp:extent cx="9525" cy="762000"/>
                <wp:effectExtent l="38100" t="38100" r="66675" b="190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33584" id="直接箭头连接符 47" o:spid="_x0000_s1026" type="#_x0000_t32" style="position:absolute;left:0;text-align:left;margin-left:266pt;margin-top:9.25pt;width:.75pt;height:60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4E03E2" w:rsidRDefault="004E03E2" w:rsidP="00CA260A"/>
    <w:p w:rsidR="004E03E2" w:rsidRDefault="004E03E2" w:rsidP="00CA260A"/>
    <w:p w:rsidR="00CA260A" w:rsidRDefault="00D0566A" w:rsidP="00CA260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157480</wp:posOffset>
                </wp:positionV>
                <wp:extent cx="1495425" cy="828675"/>
                <wp:effectExtent l="0" t="0" r="2857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66A" w:rsidRDefault="00D0566A" w:rsidP="00D05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重定向</w:t>
                            </w:r>
                          </w:p>
                          <w:p w:rsidR="00D0566A" w:rsidRDefault="00D0566A" w:rsidP="00D05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  <w:p w:rsidR="00D0566A" w:rsidRDefault="00D0566A" w:rsidP="00D05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43" style="position:absolute;left:0;text-align:left;margin-left:401pt;margin-top:12.4pt;width:117.75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" fillcolor="#4f81bd [3204]" strokecolor="#243f60 [1604]" strokeweight="2pt">
                <v:textbox>
                  <w:txbxContent>
                    <w:p w:rsidR="00D0566A" w:rsidRDefault="00D0566A" w:rsidP="00D056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重定向</w:t>
                      </w:r>
                    </w:p>
                    <w:p w:rsidR="00D0566A" w:rsidRDefault="00D0566A" w:rsidP="00D05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  <w:p w:rsidR="00D0566A" w:rsidRDefault="00D0566A" w:rsidP="00D056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rect>
            </w:pict>
          </mc:Fallback>
        </mc:AlternateContent>
      </w:r>
      <w:r w:rsidR="004E03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176530</wp:posOffset>
                </wp:positionV>
                <wp:extent cx="1476375" cy="8001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3E2" w:rsidRDefault="004E03E2" w:rsidP="004E0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订单业务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44" style="position:absolute;left:0;text-align:left;margin-left:208.25pt;margin-top:13.9pt;width:116.25pt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" fillcolor="#4f81bd [3204]" strokecolor="#243f60 [1604]" strokeweight="2pt">
                <v:textbox>
                  <w:txbxContent>
                    <w:p w:rsidR="004E03E2" w:rsidRDefault="004E03E2" w:rsidP="004E0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订单业务</w:t>
                      </w:r>
                    </w:p>
                  </w:txbxContent>
                </v:textbox>
              </v:rect>
            </w:pict>
          </mc:Fallback>
        </mc:AlternateContent>
      </w:r>
      <w:r w:rsidR="002C15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138430</wp:posOffset>
                </wp:positionV>
                <wp:extent cx="1438275" cy="838200"/>
                <wp:effectExtent l="0" t="0" r="2857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5C7" w:rsidRDefault="002C15C7" w:rsidP="002C15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提价</w:t>
                            </w:r>
                            <w: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45" style="position:absolute;left:0;text-align:left;margin-left:18.5pt;margin-top:10.9pt;width:113.25pt;height:6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" fillcolor="#4f81bd [3204]" strokecolor="#243f60 [1604]" strokeweight="2pt">
                <v:textbox>
                  <w:txbxContent>
                    <w:p w:rsidR="002C15C7" w:rsidRDefault="002C15C7" w:rsidP="002C15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提价</w:t>
                      </w:r>
                      <w: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</w:p>
    <w:p w:rsidR="002C15C7" w:rsidRDefault="002C15C7" w:rsidP="00CA260A"/>
    <w:p w:rsidR="002C15C7" w:rsidRDefault="00D0566A" w:rsidP="00CA26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111760</wp:posOffset>
                </wp:positionV>
                <wp:extent cx="885825" cy="0"/>
                <wp:effectExtent l="0" t="76200" r="952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1CA3" id="直接箭头连接符 49" o:spid="_x0000_s1026" type="#_x0000_t32" style="position:absolute;left:0;text-align:left;margin-left:326.75pt;margin-top:8.8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" strokecolor="#4579b8 [3044]">
                <v:stroke endarrow="block"/>
              </v:shape>
            </w:pict>
          </mc:Fallback>
        </mc:AlternateContent>
      </w:r>
      <w:r w:rsidR="004E03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83185</wp:posOffset>
                </wp:positionV>
                <wp:extent cx="914400" cy="19050"/>
                <wp:effectExtent l="0" t="57150" r="1905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5C3AB" id="直接箭头连接符 45" o:spid="_x0000_s1026" type="#_x0000_t32" style="position:absolute;left:0;text-align:left;margin-left:134.75pt;margin-top:6.55pt;width:1in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CA260A" w:rsidRDefault="00CA260A" w:rsidP="00CA260A"/>
    <w:p w:rsidR="00CA260A" w:rsidRDefault="00BD1A1E" w:rsidP="00CA26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8890</wp:posOffset>
                </wp:positionV>
                <wp:extent cx="1504950" cy="933450"/>
                <wp:effectExtent l="38100" t="0" r="19050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D59B6" id="直接箭头连接符 56" o:spid="_x0000_s1026" type="#_x0000_t32" style="position:absolute;left:0;text-align:left;margin-left:89.75pt;margin-top:.7pt;width:118.5pt;height:73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37465</wp:posOffset>
                </wp:positionV>
                <wp:extent cx="19050" cy="904875"/>
                <wp:effectExtent l="57150" t="38100" r="57150" b="285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B334" id="直接箭头连接符 55" o:spid="_x0000_s1026" type="#_x0000_t32" style="position:absolute;left:0;text-align:left;margin-left:266.75pt;margin-top:2.95pt;width:1.5pt;height:71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  <w:r w:rsidR="00D056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5873750</wp:posOffset>
                </wp:positionH>
                <wp:positionV relativeFrom="paragraph">
                  <wp:posOffset>37465</wp:posOffset>
                </wp:positionV>
                <wp:extent cx="0" cy="838200"/>
                <wp:effectExtent l="76200" t="0" r="571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E5DF" id="直接箭头连接符 51" o:spid="_x0000_s1026" type="#_x0000_t32" style="position:absolute;left:0;text-align:left;margin-left:462.5pt;margin-top:2.95pt;width:0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CA260A" w:rsidRDefault="00CA260A" w:rsidP="00CA260A"/>
    <w:p w:rsidR="00CA260A" w:rsidRDefault="00CA260A" w:rsidP="00CA260A"/>
    <w:p w:rsidR="004E03E2" w:rsidRDefault="00D0566A" w:rsidP="00CA260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188595</wp:posOffset>
                </wp:positionV>
                <wp:extent cx="1695450" cy="80010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66A" w:rsidRDefault="00D0566A" w:rsidP="00D05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6" style="position:absolute;left:0;text-align:left;margin-left:398pt;margin-top:14.85pt;width:133.5pt;height:6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" fillcolor="#4f81bd [3204]" strokecolor="#243f60 [1604]" strokeweight="2pt">
                <v:textbox>
                  <w:txbxContent>
                    <w:p w:rsidR="00D0566A" w:rsidRDefault="00D0566A" w:rsidP="00D05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4E03E2" w:rsidRDefault="00BD1A1E" w:rsidP="00CA260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13335</wp:posOffset>
                </wp:positionV>
                <wp:extent cx="2371725" cy="111442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A1E" w:rsidRDefault="00BD1A1E" w:rsidP="00BD1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物流信息</w:t>
                            </w:r>
                          </w:p>
                          <w:p w:rsidR="00BD1A1E" w:rsidRDefault="00BD1A1E" w:rsidP="00BD1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</w:rPr>
                              <w:t>sku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47" style="position:absolute;left:0;text-align:left;margin-left:3.5pt;margin-top:1.05pt;width:186.75pt;height:8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" fillcolor="white [3201]" strokecolor="#f79646 [3209]" strokeweight="2pt">
                <v:textbox>
                  <w:txbxContent>
                    <w:p w:rsidR="00BD1A1E" w:rsidRDefault="00BD1A1E" w:rsidP="00BD1A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物流信息</w:t>
                      </w:r>
                    </w:p>
                    <w:p w:rsidR="00BD1A1E" w:rsidRDefault="00BD1A1E" w:rsidP="00BD1A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</w:t>
                      </w:r>
                      <w:proofErr w:type="spellStart"/>
                      <w:r>
                        <w:rPr>
                          <w:rFonts w:hint="eastAsia"/>
                        </w:rPr>
                        <w:t>sku</w:t>
                      </w:r>
                      <w:proofErr w:type="spellEnd"/>
                      <w:r>
                        <w:t>和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rect>
            </w:pict>
          </mc:Fallback>
        </mc:AlternateContent>
      </w:r>
      <w:r w:rsidR="00D056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D51A4" wp14:editId="36A1BE8B">
                <wp:simplePos x="0" y="0"/>
                <wp:positionH relativeFrom="column">
                  <wp:posOffset>2657475</wp:posOffset>
                </wp:positionH>
                <wp:positionV relativeFrom="paragraph">
                  <wp:posOffset>13335</wp:posOffset>
                </wp:positionV>
                <wp:extent cx="1476375" cy="80010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0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66A" w:rsidRDefault="00D0566A" w:rsidP="00D05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D51A4" id="矩形 54" o:spid="_x0000_s1048" style="position:absolute;left:0;text-align:left;margin-left:209.25pt;margin-top:1.05pt;width:116.25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" fillcolor="#00b050" strokecolor="#243f60 [1604]" strokeweight="2pt">
                <v:textbox>
                  <w:txbxContent>
                    <w:p w:rsidR="00D0566A" w:rsidRDefault="00D0566A" w:rsidP="00D05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</w:t>
                      </w:r>
                    </w:p>
                  </w:txbxContent>
                </v:textbox>
              </v:rect>
            </w:pict>
          </mc:Fallback>
        </mc:AlternateContent>
      </w:r>
    </w:p>
    <w:p w:rsidR="00D0566A" w:rsidRDefault="00D0566A" w:rsidP="00CA260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142875</wp:posOffset>
                </wp:positionV>
                <wp:extent cx="876300" cy="9525"/>
                <wp:effectExtent l="19050" t="57150" r="0" b="857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9AC10" id="直接箭头连接符 53" o:spid="_x0000_s1026" type="#_x0000_t32" style="position:absolute;left:0;text-align:left;margin-left:326pt;margin-top:11.25pt;width:69pt;height: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" strokecolor="#4579b8 [3044]">
                <v:stroke endarrow="block"/>
              </v:shape>
            </w:pict>
          </mc:Fallback>
        </mc:AlternateContent>
      </w:r>
    </w:p>
    <w:p w:rsidR="00D0566A" w:rsidRDefault="00D0566A" w:rsidP="00CA260A"/>
    <w:p w:rsidR="004E03E2" w:rsidRDefault="004E03E2" w:rsidP="00CA260A"/>
    <w:p w:rsidR="004E03E2" w:rsidRPr="00CA260A" w:rsidRDefault="004E03E2" w:rsidP="00CA260A"/>
    <w:p w:rsidR="008A6FF6" w:rsidRDefault="008A6FF6" w:rsidP="009D6994"/>
    <w:p w:rsidR="000D6E13" w:rsidRDefault="000D6E13" w:rsidP="009D6994"/>
    <w:p w:rsidR="000D6E13" w:rsidRDefault="000D6E13" w:rsidP="009D6994"/>
    <w:p w:rsidR="000D6E13" w:rsidRDefault="000D6E13" w:rsidP="009D6994"/>
    <w:p w:rsidR="000D6E13" w:rsidRDefault="000D6E13" w:rsidP="009D6994"/>
    <w:p w:rsidR="000D6E13" w:rsidRDefault="000D6E13" w:rsidP="009D6994"/>
    <w:p w:rsidR="000D6E13" w:rsidRDefault="000D6E13" w:rsidP="009D6994"/>
    <w:p w:rsidR="000D6E13" w:rsidRDefault="000D6E13" w:rsidP="009D6994"/>
    <w:p w:rsidR="000D6E13" w:rsidRDefault="000D6E13" w:rsidP="009D6994"/>
    <w:p w:rsidR="000D6E13" w:rsidRDefault="00D907F4" w:rsidP="009D699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156210</wp:posOffset>
                </wp:positionV>
                <wp:extent cx="1379220" cy="777240"/>
                <wp:effectExtent l="0" t="0" r="11430" b="2286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即时转账页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49" style="position:absolute;left:0;text-align:left;margin-left:375.95pt;margin-top:12.3pt;width:108.6pt;height:6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" fillcolor="#9bbb59 [3206]" strokecolor="#4e6128 [1606]" strokeweight="2pt">
                <v:textbox>
                  <w:txbxContent>
                    <w:p w:rsidR="00D907F4" w:rsidRDefault="00D907F4" w:rsidP="00D907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  <w:p w:rsidR="00D907F4" w:rsidRDefault="00D907F4" w:rsidP="00D907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即时转账页</w:t>
                      </w:r>
                    </w:p>
                  </w:txbxContent>
                </v:textbox>
              </v:rect>
            </w:pict>
          </mc:Fallback>
        </mc:AlternateContent>
      </w:r>
      <w:r w:rsidR="00604B0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125730</wp:posOffset>
                </wp:positionV>
                <wp:extent cx="1394460" cy="853440"/>
                <wp:effectExtent l="0" t="0" r="15240" b="2286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B07" w:rsidRDefault="00604B07" w:rsidP="00604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空白页</w:t>
                            </w:r>
                          </w:p>
                          <w:p w:rsidR="00604B07" w:rsidRDefault="00604B07" w:rsidP="00604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50" style="position:absolute;left:0;text-align:left;margin-left:195.95pt;margin-top:9.9pt;width:109.8pt;height:6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" fillcolor="white [3201]" strokecolor="#f79646 [3209]" strokeweight="2pt">
                <v:textbox>
                  <w:txbxContent>
                    <w:p w:rsidR="00604B07" w:rsidRDefault="00604B07" w:rsidP="00604B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空白页</w:t>
                      </w:r>
                    </w:p>
                    <w:p w:rsidR="00604B07" w:rsidRDefault="00604B07" w:rsidP="00604B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  <w:r w:rsidR="000D6E1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118110</wp:posOffset>
                </wp:positionV>
                <wp:extent cx="1569720" cy="868680"/>
                <wp:effectExtent l="0" t="0" r="11430" b="2667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E13" w:rsidRDefault="000D6E13" w:rsidP="000D6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结算页</w:t>
                            </w:r>
                          </w:p>
                          <w:p w:rsidR="000B12D5" w:rsidRDefault="000B12D5" w:rsidP="000D6E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51" style="position:absolute;left:0;text-align:left;margin-left:9.95pt;margin-top:9.3pt;width:123.6pt;height:6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" fillcolor="#4f81bd [3204]" strokecolor="#243f60 [1604]" strokeweight="2pt">
                <v:textbox>
                  <w:txbxContent>
                    <w:p w:rsidR="000D6E13" w:rsidRDefault="000D6E13" w:rsidP="000D6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结算页</w:t>
                      </w:r>
                    </w:p>
                    <w:p w:rsidR="000B12D5" w:rsidRDefault="000B12D5" w:rsidP="000D6E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</v:rect>
            </w:pict>
          </mc:Fallback>
        </mc:AlternateContent>
      </w:r>
    </w:p>
    <w:p w:rsidR="000D6E13" w:rsidRDefault="000D6E13" w:rsidP="009D6994"/>
    <w:p w:rsidR="000D6E13" w:rsidRDefault="00D907F4" w:rsidP="009D699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68580</wp:posOffset>
                </wp:positionV>
                <wp:extent cx="838200" cy="7620"/>
                <wp:effectExtent l="0" t="57150" r="38100" b="8763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24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308.75pt;margin-top:5.4pt;width:66pt;height: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604B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76200</wp:posOffset>
                </wp:positionV>
                <wp:extent cx="731520" cy="0"/>
                <wp:effectExtent l="0" t="76200" r="1143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DFAE" id="直接箭头连接符 59" o:spid="_x0000_s1026" type="#_x0000_t32" style="position:absolute;left:0;text-align:left;margin-left:131.75pt;margin-top:6pt;width:57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</w:p>
    <w:p w:rsidR="000D6E13" w:rsidRDefault="00D907F4" w:rsidP="009D6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230505</wp:posOffset>
                </wp:positionV>
                <wp:extent cx="0" cy="777240"/>
                <wp:effectExtent l="76200" t="0" r="57150" b="6096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ABF24" id="直接箭头连接符 63" o:spid="_x0000_s1026" type="#_x0000_t32" style="position:absolute;left:0;text-align:left;margin-left:430.55pt;margin-top:18.15pt;width:0;height:6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</w:p>
    <w:p w:rsidR="000D6E13" w:rsidRDefault="000D6E13" w:rsidP="009D6994"/>
    <w:p w:rsidR="000D6E13" w:rsidRDefault="000D6E13" w:rsidP="009D6994"/>
    <w:p w:rsidR="000D6E13" w:rsidRDefault="000D6E13" w:rsidP="009D6994"/>
    <w:p w:rsidR="000D6E13" w:rsidRDefault="005926D4" w:rsidP="009D699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DDD5" wp14:editId="513EFF4E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</wp:posOffset>
                </wp:positionV>
                <wp:extent cx="1394460" cy="853440"/>
                <wp:effectExtent l="0" t="0" r="15240" b="2286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空白页</w:t>
                            </w:r>
                          </w:p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4DDD5" id="矩形 66" o:spid="_x0000_s1052" style="position:absolute;left:0;text-align:left;margin-left:207pt;margin-top:3.85pt;width:109.8pt;height:6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" fillcolor="white [3201]" strokecolor="#f79646 [3209]" strokeweight="2pt">
                <v:textbox>
                  <w:txbxContent>
                    <w:p w:rsidR="00D907F4" w:rsidRDefault="00D907F4" w:rsidP="00D907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空白页</w:t>
                      </w:r>
                    </w:p>
                    <w:p w:rsidR="00D907F4" w:rsidRDefault="00D907F4" w:rsidP="00D907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  <w:r w:rsidR="00D907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139065</wp:posOffset>
                </wp:positionV>
                <wp:extent cx="1531620" cy="754380"/>
                <wp:effectExtent l="0" t="0" r="11430" b="2667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t>交易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53" style="position:absolute;left:0;text-align:left;margin-left:14.75pt;margin-top:10.95pt;width:120.6pt;height:59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" fillcolor="#4f81bd [3204]" strokecolor="#243f60 [1604]" strokeweight="2pt">
                <v:textbox>
                  <w:txbxContent>
                    <w:p w:rsidR="00D907F4" w:rsidRDefault="00D907F4" w:rsidP="00D907F4">
                      <w:pPr>
                        <w:jc w:val="center"/>
                      </w:pPr>
                      <w:r>
                        <w:t>交易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D907F4" w:rsidRDefault="00D907F4" w:rsidP="00D907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 w:rsidR="00D907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85725</wp:posOffset>
                </wp:positionV>
                <wp:extent cx="1318260" cy="739140"/>
                <wp:effectExtent l="0" t="0" r="15240" b="2286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7F4" w:rsidRDefault="00D907F4" w:rsidP="00D9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4" o:spid="_x0000_s1054" style="position:absolute;left:0;text-align:left;margin-left:379.55pt;margin-top:6.75pt;width:103.8pt;height:5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" fillcolor="#4f81bd [3204]" strokecolor="#243f60 [1604]" strokeweight="2pt">
                <v:textbox>
                  <w:txbxContent>
                    <w:p w:rsidR="00D907F4" w:rsidRDefault="00D907F4" w:rsidP="00D907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</w:t>
                      </w:r>
                    </w:p>
                  </w:txbxContent>
                </v:textbox>
              </v:oval>
            </w:pict>
          </mc:Fallback>
        </mc:AlternateContent>
      </w:r>
    </w:p>
    <w:p w:rsidR="000D6E13" w:rsidRDefault="00D907F4" w:rsidP="009D6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240030</wp:posOffset>
                </wp:positionV>
                <wp:extent cx="716280" cy="15240"/>
                <wp:effectExtent l="38100" t="57150" r="0" b="9906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014" id="直接箭头连接符 65" o:spid="_x0000_s1026" type="#_x0000_t32" style="position:absolute;left:0;text-align:left;margin-left:320.15pt;margin-top:18.9pt;width:56.4pt;height:1.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</w:p>
    <w:p w:rsidR="00D907F4" w:rsidRDefault="00D907F4" w:rsidP="009D6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5715</wp:posOffset>
                </wp:positionV>
                <wp:extent cx="838200" cy="7620"/>
                <wp:effectExtent l="19050" t="57150" r="0" b="8763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706B" id="直接箭头连接符 67" o:spid="_x0000_s1026" type="#_x0000_t32" style="position:absolute;left:0;text-align:left;margin-left:140.75pt;margin-top:.45pt;width:66pt;height: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</w:p>
    <w:p w:rsidR="00D907F4" w:rsidRDefault="00D907F4" w:rsidP="009D6994"/>
    <w:p w:rsidR="00D907F4" w:rsidRDefault="00D907F4" w:rsidP="009D6994"/>
    <w:p w:rsidR="008A6FF6" w:rsidRDefault="008A6FF6" w:rsidP="009D6994"/>
    <w:p w:rsidR="008A6FF6" w:rsidRDefault="00006F3C" w:rsidP="00006F3C">
      <w:pPr>
        <w:pStyle w:val="1"/>
      </w:pPr>
      <w:r>
        <w:t xml:space="preserve">5 </w:t>
      </w:r>
      <w:r>
        <w:t>订单支付成功</w:t>
      </w:r>
    </w:p>
    <w:p w:rsidR="00006F3C" w:rsidRDefault="00006F3C" w:rsidP="00006F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06F3C" w:rsidTr="00006F3C">
        <w:tc>
          <w:tcPr>
            <w:tcW w:w="11046" w:type="dxa"/>
          </w:tcPr>
          <w:p w:rsidR="00006F3C" w:rsidRDefault="00006F3C" w:rsidP="00006F3C">
            <w:r>
              <w:t xml:space="preserve">1 </w:t>
            </w:r>
            <w:r>
              <w:t>支付结果必须先保存到数据库</w:t>
            </w:r>
          </w:p>
          <w:p w:rsidR="008155C6" w:rsidRDefault="008155C6" w:rsidP="00006F3C">
            <w:r>
              <w:t xml:space="preserve">2 </w:t>
            </w:r>
            <w:r>
              <w:t>当用户订单中某些产品购买状态异常，需要将整个订单回滚</w:t>
            </w:r>
            <w:r w:rsidR="008935B0">
              <w:t>，给用户订单的异常提示</w:t>
            </w:r>
          </w:p>
        </w:tc>
      </w:tr>
    </w:tbl>
    <w:p w:rsidR="00006F3C" w:rsidRDefault="00006F3C" w:rsidP="00006F3C"/>
    <w:p w:rsidR="00006F3C" w:rsidRDefault="00006F3C" w:rsidP="00006F3C"/>
    <w:p w:rsidR="000F2A69" w:rsidRDefault="000F2A69" w:rsidP="00006F3C">
      <w:r>
        <w:t>修改</w:t>
      </w:r>
      <w:r>
        <w:t>sku</w:t>
      </w:r>
      <w:r>
        <w:t>库存单元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F2A69" w:rsidTr="000F2A69">
        <w:tc>
          <w:tcPr>
            <w:tcW w:w="11046" w:type="dxa"/>
          </w:tcPr>
          <w:p w:rsidR="000F2A69" w:rsidRDefault="00C73504" w:rsidP="00006F3C">
            <w:r>
              <w:t>库存超卖</w:t>
            </w:r>
            <w:r>
              <w:t>/</w:t>
            </w:r>
            <w:r>
              <w:t>超买</w:t>
            </w:r>
            <w:r w:rsidR="00957EBA">
              <w:rPr>
                <w:rFonts w:hint="eastAsia"/>
              </w:rPr>
              <w:t>(</w:t>
            </w:r>
            <w:r w:rsidR="00957EBA">
              <w:rPr>
                <w:rFonts w:hint="eastAsia"/>
              </w:rPr>
              <w:t>事务</w:t>
            </w:r>
            <w:r w:rsidR="00957EBA">
              <w:rPr>
                <w:rFonts w:hint="eastAsia"/>
              </w:rPr>
              <w:t>)</w:t>
            </w:r>
          </w:p>
          <w:p w:rsidR="009714D2" w:rsidRDefault="009714D2" w:rsidP="00006F3C">
            <w:r>
              <w:t>原因：</w:t>
            </w:r>
          </w:p>
          <w:p w:rsidR="00957EBA" w:rsidRDefault="00BD7D65" w:rsidP="00006F3C">
            <w:r>
              <w:t xml:space="preserve">1 </w:t>
            </w:r>
            <w:r w:rsidR="00957EBA">
              <w:t>超卖出现在修改库存业务的方法中，并不是出现在数据库的更新语句中</w:t>
            </w:r>
            <w:r w:rsidR="00957EBA">
              <w:rPr>
                <w:rFonts w:hint="eastAsia"/>
              </w:rPr>
              <w:t>(mysql</w:t>
            </w:r>
            <w:r w:rsidR="00957EBA">
              <w:rPr>
                <w:rFonts w:hint="eastAsia"/>
              </w:rPr>
              <w:t>的</w:t>
            </w:r>
            <w:r w:rsidR="00957EBA">
              <w:rPr>
                <w:rFonts w:hint="eastAsia"/>
              </w:rPr>
              <w:t>update</w:t>
            </w:r>
            <w:r w:rsidR="00957EBA">
              <w:rPr>
                <w:rFonts w:hint="eastAsia"/>
              </w:rPr>
              <w:t>写操作不能并发执行</w:t>
            </w:r>
            <w:r w:rsidR="00957EBA">
              <w:rPr>
                <w:rFonts w:hint="eastAsia"/>
              </w:rPr>
              <w:t>)</w:t>
            </w:r>
          </w:p>
          <w:p w:rsidR="00BD7D65" w:rsidRDefault="00BD7D65" w:rsidP="00006F3C">
            <w:r>
              <w:t xml:space="preserve">2 </w:t>
            </w:r>
            <w:r w:rsidR="00070AFF">
              <w:t>业务的方法中超卖造成原因是什么</w:t>
            </w:r>
            <w:r w:rsidR="008B510D">
              <w:t>，</w:t>
            </w:r>
            <w:r w:rsidR="008B510D">
              <w:t>mysql</w:t>
            </w:r>
            <w:r w:rsidR="008B510D">
              <w:t>的写操作和读操作可以并发执行，导致多个线程同时修改了一条库存不足的商品</w:t>
            </w:r>
          </w:p>
          <w:p w:rsidR="00957EBA" w:rsidRDefault="009714D2" w:rsidP="00006F3C">
            <w:r>
              <w:rPr>
                <w:rFonts w:hint="eastAsia"/>
              </w:rPr>
              <w:t>解决：事务锁</w:t>
            </w:r>
          </w:p>
          <w:p w:rsidR="009714D2" w:rsidRDefault="009714D2" w:rsidP="00006F3C">
            <w:r>
              <w:t>悲观锁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显式锁</w:t>
            </w:r>
            <w:r>
              <w:rPr>
                <w:rFonts w:hint="eastAsia"/>
              </w:rPr>
              <w:t>)</w:t>
            </w:r>
          </w:p>
          <w:p w:rsidR="009714D2" w:rsidRDefault="00C24D4B" w:rsidP="00006F3C">
            <w:r>
              <w:t xml:space="preserve">Select kc from t_mall_sku where id=id </w:t>
            </w:r>
            <w:r w:rsidR="009714D2">
              <w:t>For update</w:t>
            </w:r>
          </w:p>
          <w:p w:rsidR="00C24D4B" w:rsidRDefault="00C24D4B" w:rsidP="00006F3C"/>
          <w:p w:rsidR="00C24D4B" w:rsidRDefault="00C24D4B" w:rsidP="00006F3C"/>
          <w:p w:rsidR="000B34F3" w:rsidRDefault="00C24D4B" w:rsidP="00006F3C">
            <w:r>
              <w:rPr>
                <w:rFonts w:hint="eastAsia"/>
              </w:rPr>
              <w:lastRenderedPageBreak/>
              <w:t>乐观锁</w:t>
            </w:r>
            <w:r>
              <w:rPr>
                <w:rFonts w:hint="eastAsia"/>
              </w:rPr>
              <w:t xml:space="preserve"> </w:t>
            </w:r>
          </w:p>
          <w:p w:rsidR="000B34F3" w:rsidRDefault="000B34F3" w:rsidP="00006F3C">
            <w:r>
              <w:rPr>
                <w:highlight w:val="yellow"/>
              </w:rPr>
              <w:t>一</w:t>
            </w:r>
          </w:p>
          <w:p w:rsidR="00C24D4B" w:rsidRDefault="00C24D4B" w:rsidP="00006F3C">
            <w:r>
              <w:t xml:space="preserve">Select </w:t>
            </w:r>
            <w:r w:rsidRPr="00C24D4B">
              <w:rPr>
                <w:color w:val="FF0000"/>
              </w:rPr>
              <w:t xml:space="preserve">version </w:t>
            </w:r>
            <w:r>
              <w:t>from t_mall_sku where id = id</w:t>
            </w:r>
          </w:p>
          <w:p w:rsidR="00C24D4B" w:rsidRDefault="00C24D4B" w:rsidP="00006F3C">
            <w:pPr>
              <w:rPr>
                <w:color w:val="FF0000"/>
              </w:rPr>
            </w:pPr>
            <w:r>
              <w:t xml:space="preserve">Update t_mall_sku set kc = kc - ?,version= version +1  where id = id and version = </w:t>
            </w:r>
            <w:r w:rsidRPr="00C24D4B">
              <w:rPr>
                <w:color w:val="FF0000"/>
              </w:rPr>
              <w:t>version</w:t>
            </w:r>
          </w:p>
          <w:p w:rsidR="00C24D4B" w:rsidRDefault="00C24D4B" w:rsidP="00006F3C">
            <w:pPr>
              <w:rPr>
                <w:color w:val="FF0000"/>
              </w:rPr>
            </w:pPr>
          </w:p>
          <w:p w:rsidR="00C24D4B" w:rsidRDefault="000B34F3" w:rsidP="00006F3C">
            <w:pPr>
              <w:rPr>
                <w:color w:val="FF0000"/>
              </w:rPr>
            </w:pPr>
            <w:r w:rsidRPr="00620A90">
              <w:rPr>
                <w:color w:val="FF0000"/>
                <w:highlight w:val="yellow"/>
              </w:rPr>
              <w:t>二</w:t>
            </w:r>
          </w:p>
          <w:p w:rsidR="00C24D4B" w:rsidRDefault="00C24D4B" w:rsidP="00C24D4B">
            <w:r>
              <w:t>Select kc_</w:t>
            </w:r>
            <w:r w:rsidRPr="00C24D4B">
              <w:rPr>
                <w:color w:val="FF0000"/>
              </w:rPr>
              <w:t xml:space="preserve">version </w:t>
            </w:r>
            <w:r>
              <w:t>from t_mall_sku where id = id</w:t>
            </w:r>
          </w:p>
          <w:p w:rsidR="00C24D4B" w:rsidRDefault="00C24D4B" w:rsidP="00006F3C">
            <w:r>
              <w:t>Update t_mall_sku set kc = kc - ?, kc_version= kc_version +1  where id = id and kc_version = kc_</w:t>
            </w:r>
            <w:r w:rsidRPr="00C24D4B">
              <w:rPr>
                <w:color w:val="FF0000"/>
              </w:rPr>
              <w:t>version</w:t>
            </w:r>
          </w:p>
        </w:tc>
      </w:tr>
    </w:tbl>
    <w:p w:rsidR="000F2A69" w:rsidRDefault="000F2A69" w:rsidP="00006F3C"/>
    <w:p w:rsidR="000F2A69" w:rsidRDefault="000F2A69" w:rsidP="00006F3C"/>
    <w:p w:rsidR="000F2A69" w:rsidRDefault="00321C1C" w:rsidP="00321C1C">
      <w:pPr>
        <w:pStyle w:val="1"/>
      </w:pPr>
      <w:r>
        <w:rPr>
          <w:rFonts w:hint="eastAsia"/>
        </w:rPr>
        <w:t>6</w:t>
      </w:r>
      <w:r>
        <w:t xml:space="preserve"> </w:t>
      </w:r>
      <w:r>
        <w:t>任务</w:t>
      </w:r>
    </w:p>
    <w:p w:rsidR="000F2A69" w:rsidRDefault="00321C1C" w:rsidP="00006F3C">
      <w:r>
        <w:t xml:space="preserve">1 </w:t>
      </w:r>
      <w:r>
        <w:t>将交易系统和用户系统进度，页面加上</w:t>
      </w:r>
    </w:p>
    <w:p w:rsidR="00321C1C" w:rsidRDefault="00321C1C" w:rsidP="00006F3C">
      <w:r>
        <w:t xml:space="preserve">2 </w:t>
      </w:r>
      <w:r>
        <w:t>将订单模块完成</w:t>
      </w:r>
    </w:p>
    <w:p w:rsidR="000F2A69" w:rsidRDefault="000F2A69" w:rsidP="00006F3C"/>
    <w:p w:rsidR="000208AA" w:rsidRDefault="000208AA" w:rsidP="00006F3C"/>
    <w:p w:rsidR="000208AA" w:rsidRDefault="000208AA" w:rsidP="00006F3C"/>
    <w:p w:rsidR="000208AA" w:rsidRDefault="000208AA" w:rsidP="000208AA">
      <w:pPr>
        <w:pStyle w:val="1"/>
      </w:pPr>
      <w:r>
        <w:t xml:space="preserve">7 </w:t>
      </w:r>
      <w:r>
        <w:t>订单状态</w:t>
      </w:r>
    </w:p>
    <w:p w:rsidR="000208AA" w:rsidRDefault="000208AA" w:rsidP="000208AA"/>
    <w:p w:rsidR="000208AA" w:rsidRDefault="000208AA" w:rsidP="000208A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2712448</wp:posOffset>
                </wp:positionH>
                <wp:positionV relativeFrom="paragraph">
                  <wp:posOffset>106408</wp:posOffset>
                </wp:positionV>
                <wp:extent cx="1317171" cy="870585"/>
                <wp:effectExtent l="0" t="0" r="16510" b="2476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87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8AA" w:rsidRDefault="00543B62" w:rsidP="00020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物流和库存</w:t>
                            </w:r>
                          </w:p>
                          <w:p w:rsidR="00543B62" w:rsidRDefault="00543B62" w:rsidP="000208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55" style="position:absolute;left:0;text-align:left;margin-left:213.6pt;margin-top:8.4pt;width:103.7pt;height:68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" fillcolor="#4f81bd [3204]" strokecolor="#243f60 [1604]" strokeweight="2pt">
                <v:textbox>
                  <w:txbxContent>
                    <w:p w:rsidR="000208AA" w:rsidRDefault="00543B62" w:rsidP="00020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物流和库存</w:t>
                      </w:r>
                    </w:p>
                    <w:p w:rsidR="00543B62" w:rsidRDefault="00543B62" w:rsidP="000208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296091</wp:posOffset>
                </wp:positionH>
                <wp:positionV relativeFrom="paragraph">
                  <wp:posOffset>139519</wp:posOffset>
                </wp:positionV>
                <wp:extent cx="1426028" cy="794657"/>
                <wp:effectExtent l="0" t="0" r="22225" b="247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8AA" w:rsidRDefault="000208AA" w:rsidP="000208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56" style="position:absolute;left:0;text-align:left;margin-left:23.3pt;margin-top:11pt;width:112.3pt;height:62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" fillcolor="#4f81bd [3204]" strokecolor="#243f60 [1604]" strokeweight="2pt">
                <v:textbox>
                  <w:txbxContent>
                    <w:p w:rsidR="000208AA" w:rsidRDefault="000208AA" w:rsidP="000208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修改状态</w:t>
                      </w:r>
                    </w:p>
                  </w:txbxContent>
                </v:textbox>
              </v:rect>
            </w:pict>
          </mc:Fallback>
        </mc:AlternateContent>
      </w:r>
    </w:p>
    <w:p w:rsidR="000208AA" w:rsidRDefault="000208AA" w:rsidP="000208AA"/>
    <w:p w:rsidR="000208AA" w:rsidRDefault="000208AA" w:rsidP="000208A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1743982</wp:posOffset>
                </wp:positionH>
                <wp:positionV relativeFrom="paragraph">
                  <wp:posOffset>58511</wp:posOffset>
                </wp:positionV>
                <wp:extent cx="925286" cy="10885"/>
                <wp:effectExtent l="0" t="57150" r="27305" b="1035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86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76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0" o:spid="_x0000_s1026" type="#_x0000_t32" style="position:absolute;left:0;text-align:left;margin-left:137.3pt;margin-top:4.6pt;width:72.85pt;height: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0208AA" w:rsidRDefault="000208AA" w:rsidP="000208AA">
      <w:pPr>
        <w:rPr>
          <w:rFonts w:hint="eastAsia"/>
        </w:rPr>
      </w:pPr>
    </w:p>
    <w:p w:rsidR="000208AA" w:rsidRDefault="000208AA" w:rsidP="000208AA"/>
    <w:p w:rsidR="000208AA" w:rsidRDefault="000208AA" w:rsidP="000208AA"/>
    <w:p w:rsidR="00C364C6" w:rsidRDefault="00C364C6" w:rsidP="000208AA"/>
    <w:p w:rsidR="00C364C6" w:rsidRDefault="00C364C6" w:rsidP="000208AA">
      <w:pPr>
        <w:rPr>
          <w:rFonts w:hint="eastAsia"/>
        </w:rPr>
      </w:pPr>
      <w:bookmarkStart w:id="0" w:name="_GoBack"/>
      <w:bookmarkEnd w:id="0"/>
    </w:p>
    <w:p w:rsidR="000208AA" w:rsidRPr="000208AA" w:rsidRDefault="000208AA" w:rsidP="000208AA">
      <w:pPr>
        <w:rPr>
          <w:rFonts w:hint="eastAsia"/>
        </w:rPr>
      </w:pPr>
    </w:p>
    <w:sectPr w:rsidR="000208AA" w:rsidRPr="000208AA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AA"/>
    <w:rsid w:val="00006F3C"/>
    <w:rsid w:val="000208AA"/>
    <w:rsid w:val="00070AFF"/>
    <w:rsid w:val="000B12D5"/>
    <w:rsid w:val="000B34F3"/>
    <w:rsid w:val="000D6E13"/>
    <w:rsid w:val="000F2A69"/>
    <w:rsid w:val="00165D00"/>
    <w:rsid w:val="001B51BC"/>
    <w:rsid w:val="00247406"/>
    <w:rsid w:val="002C15C7"/>
    <w:rsid w:val="002C2640"/>
    <w:rsid w:val="002D3D0C"/>
    <w:rsid w:val="00321C1C"/>
    <w:rsid w:val="00374E47"/>
    <w:rsid w:val="003B42E1"/>
    <w:rsid w:val="00451EA8"/>
    <w:rsid w:val="00460164"/>
    <w:rsid w:val="004763C8"/>
    <w:rsid w:val="004A7711"/>
    <w:rsid w:val="004E03E2"/>
    <w:rsid w:val="005000AA"/>
    <w:rsid w:val="00516C61"/>
    <w:rsid w:val="00543B62"/>
    <w:rsid w:val="005926D4"/>
    <w:rsid w:val="005C6040"/>
    <w:rsid w:val="00604B07"/>
    <w:rsid w:val="00620A90"/>
    <w:rsid w:val="00634F51"/>
    <w:rsid w:val="00736991"/>
    <w:rsid w:val="007B32A1"/>
    <w:rsid w:val="008155C6"/>
    <w:rsid w:val="008935B0"/>
    <w:rsid w:val="008A3689"/>
    <w:rsid w:val="008A6FF6"/>
    <w:rsid w:val="008B510D"/>
    <w:rsid w:val="008D0912"/>
    <w:rsid w:val="00906818"/>
    <w:rsid w:val="00957EBA"/>
    <w:rsid w:val="009714D2"/>
    <w:rsid w:val="0097283F"/>
    <w:rsid w:val="00990BD0"/>
    <w:rsid w:val="009A04E3"/>
    <w:rsid w:val="009A0800"/>
    <w:rsid w:val="009D6994"/>
    <w:rsid w:val="009E4FCA"/>
    <w:rsid w:val="009F1B46"/>
    <w:rsid w:val="00A74FDF"/>
    <w:rsid w:val="00A807C7"/>
    <w:rsid w:val="00B1311F"/>
    <w:rsid w:val="00B248E9"/>
    <w:rsid w:val="00B65A5B"/>
    <w:rsid w:val="00BD1A1E"/>
    <w:rsid w:val="00BD7D65"/>
    <w:rsid w:val="00C24D4B"/>
    <w:rsid w:val="00C364C6"/>
    <w:rsid w:val="00C36E7B"/>
    <w:rsid w:val="00C47491"/>
    <w:rsid w:val="00C73504"/>
    <w:rsid w:val="00CA260A"/>
    <w:rsid w:val="00D0566A"/>
    <w:rsid w:val="00D907F4"/>
    <w:rsid w:val="00DF038F"/>
    <w:rsid w:val="00DF5788"/>
    <w:rsid w:val="00F4161D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0B142-C82D-4217-BA14-CF4E5E2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C47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566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67</cp:revision>
  <dcterms:created xsi:type="dcterms:W3CDTF">2018-04-02T03:58:00Z</dcterms:created>
  <dcterms:modified xsi:type="dcterms:W3CDTF">2018-04-08T01:43:00Z</dcterms:modified>
</cp:coreProperties>
</file>