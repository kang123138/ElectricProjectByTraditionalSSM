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09" w:rsidRDefault="00064E3B" w:rsidP="00064E3B">
      <w:pPr>
        <w:pStyle w:val="a3"/>
      </w:pPr>
      <w:r>
        <w:t>支付服务</w:t>
      </w:r>
    </w:p>
    <w:p w:rsidR="00064E3B" w:rsidRDefault="00064E3B" w:rsidP="00064E3B"/>
    <w:p w:rsidR="00064E3B" w:rsidRDefault="00064E3B" w:rsidP="00064E3B">
      <w:pPr>
        <w:pStyle w:val="1"/>
      </w:pPr>
      <w:r>
        <w:t xml:space="preserve">1 </w:t>
      </w:r>
      <w:r>
        <w:t>支付流程介绍</w:t>
      </w:r>
    </w:p>
    <w:p w:rsidR="00BB41C1" w:rsidRDefault="00BB41C1" w:rsidP="00BB41C1"/>
    <w:p w:rsidR="00BB41C1" w:rsidRDefault="00B26396" w:rsidP="00BB41C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ED8766" wp14:editId="2C702893">
                <wp:simplePos x="0" y="0"/>
                <wp:positionH relativeFrom="margin">
                  <wp:posOffset>2116667</wp:posOffset>
                </wp:positionH>
                <wp:positionV relativeFrom="paragraph">
                  <wp:posOffset>5080</wp:posOffset>
                </wp:positionV>
                <wp:extent cx="762000" cy="296122"/>
                <wp:effectExtent l="0" t="0" r="19050" b="2794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61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396" w:rsidRDefault="00B26396" w:rsidP="00B26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D8766" id="矩形 35" o:spid="_x0000_s1026" style="position:absolute;left:0;text-align:left;margin-left:166.65pt;margin-top:.4pt;width:60pt;height:23.3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" fillcolor="#4f81bd [3204]" strokecolor="#243f60 [1604]" strokeweight="2pt">
                <v:textbox>
                  <w:txbxContent>
                    <w:p w:rsidR="00B26396" w:rsidRDefault="00B26396" w:rsidP="00B263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4767792</wp:posOffset>
                </wp:positionH>
                <wp:positionV relativeFrom="paragraph">
                  <wp:posOffset>14393</wp:posOffset>
                </wp:positionV>
                <wp:extent cx="762000" cy="313267"/>
                <wp:effectExtent l="0" t="0" r="19050" b="1079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3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396" w:rsidRDefault="00B26396" w:rsidP="00B26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7" style="position:absolute;left:0;text-align:left;margin-left:375.4pt;margin-top:1.15pt;width:60pt;height:24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" fillcolor="#4f81bd [3204]" strokecolor="#243f60 [1604]" strokeweight="2pt">
                <v:textbox>
                  <w:txbxContent>
                    <w:p w:rsidR="00B26396" w:rsidRDefault="00B26396" w:rsidP="00B263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  <w:r w:rsidR="00185D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132715</wp:posOffset>
                </wp:positionV>
                <wp:extent cx="1337734" cy="761788"/>
                <wp:effectExtent l="0" t="0" r="1524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734" cy="761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14" w:rsidRDefault="00185D14" w:rsidP="00185D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246.05pt;margin-top:10.45pt;width:105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" fillcolor="#4f81bd [3204]" strokecolor="#243f60 [1604]" strokeweight="2pt">
                <v:textbox>
                  <w:txbxContent>
                    <w:p w:rsidR="00185D14" w:rsidRDefault="00185D14" w:rsidP="00185D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支付服务</w:t>
                      </w:r>
                    </w:p>
                  </w:txbxContent>
                </v:textbox>
              </v:rect>
            </w:pict>
          </mc:Fallback>
        </mc:AlternateContent>
      </w:r>
      <w:r w:rsidR="00185D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132715</wp:posOffset>
                </wp:positionV>
                <wp:extent cx="1312333" cy="778933"/>
                <wp:effectExtent l="0" t="0" r="21590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33" cy="778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14" w:rsidRDefault="00185D14" w:rsidP="00185D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9" style="position:absolute;left:0;text-align:left;margin-left:52.15pt;margin-top:10.45pt;width:103.35pt;height:61.3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" fillcolor="#4f81bd [3204]" strokecolor="#243f60 [1604]" strokeweight="2pt">
                <v:textbox>
                  <w:txbxContent>
                    <w:p w:rsidR="00185D14" w:rsidRDefault="00185D14" w:rsidP="00185D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5D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288502</wp:posOffset>
                </wp:positionH>
                <wp:positionV relativeFrom="paragraph">
                  <wp:posOffset>99060</wp:posOffset>
                </wp:positionV>
                <wp:extent cx="1430867" cy="795867"/>
                <wp:effectExtent l="0" t="0" r="17145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67" cy="795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14" w:rsidRDefault="00185D14" w:rsidP="00185D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0" style="position:absolute;left:0;text-align:left;margin-left:22.7pt;margin-top:7.8pt;width:112.65pt;height:6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" fillcolor="#4f81bd [3204]" strokecolor="#243f60 [1604]" strokeweight="2pt">
                <v:textbox>
                  <w:txbxContent>
                    <w:p w:rsidR="00185D14" w:rsidRDefault="00185D14" w:rsidP="00185D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</w:p>
    <w:p w:rsidR="00185D14" w:rsidRDefault="00B26396" w:rsidP="00BB41C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43392</wp:posOffset>
                </wp:positionV>
                <wp:extent cx="1380278" cy="16933"/>
                <wp:effectExtent l="38100" t="57150" r="0" b="977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278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DBD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135.4pt;margin-top:3.4pt;width:108.7pt;height:1.3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4446058</wp:posOffset>
                </wp:positionH>
                <wp:positionV relativeFrom="paragraph">
                  <wp:posOffset>85725</wp:posOffset>
                </wp:positionV>
                <wp:extent cx="1219200" cy="0"/>
                <wp:effectExtent l="38100" t="76200" r="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DE146" id="直接箭头连接符 29" o:spid="_x0000_s1026" type="#_x0000_t32" style="position:absolute;left:0;text-align:left;margin-left:350.1pt;margin-top:6.75pt;width:96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" strokecolor="#4579b8 [3044]">
                <v:stroke endarrow="block"/>
              </v:shape>
            </w:pict>
          </mc:Fallback>
        </mc:AlternateContent>
      </w:r>
    </w:p>
    <w:p w:rsidR="00185D14" w:rsidRDefault="00185D14" w:rsidP="00BB41C1">
      <w:pPr>
        <w:rPr>
          <w:rFonts w:hint="eastAsia"/>
        </w:rPr>
      </w:pPr>
    </w:p>
    <w:p w:rsidR="00BB41C1" w:rsidRDefault="00B26396" w:rsidP="00BB41C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5FFBC" wp14:editId="25F0CD67">
                <wp:simplePos x="0" y="0"/>
                <wp:positionH relativeFrom="column">
                  <wp:posOffset>2074333</wp:posOffset>
                </wp:positionH>
                <wp:positionV relativeFrom="paragraph">
                  <wp:posOffset>60325</wp:posOffset>
                </wp:positionV>
                <wp:extent cx="762000" cy="304800"/>
                <wp:effectExtent l="0" t="0" r="1905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396" w:rsidRDefault="00B26396" w:rsidP="00B26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5FFBC" id="矩形 36" o:spid="_x0000_s1031" style="position:absolute;left:0;text-align:left;margin-left:163.35pt;margin-top:4.75pt;width:60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" fillcolor="#4f81bd [3204]" strokecolor="#243f60 [1604]" strokeweight="2pt">
                <v:textbox>
                  <w:txbxContent>
                    <w:p w:rsidR="00B26396" w:rsidRDefault="00B26396" w:rsidP="00B263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1762124</wp:posOffset>
                </wp:positionH>
                <wp:positionV relativeFrom="paragraph">
                  <wp:posOffset>33655</wp:posOffset>
                </wp:positionV>
                <wp:extent cx="1303867" cy="8467"/>
                <wp:effectExtent l="0" t="57150" r="29845" b="8699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8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EDCEE" id="直接箭头连接符 34" o:spid="_x0000_s1026" type="#_x0000_t32" style="position:absolute;left:0;text-align:left;margin-left:138.75pt;margin-top:2.65pt;width:102.65pt;height: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4767792</wp:posOffset>
                </wp:positionH>
                <wp:positionV relativeFrom="paragraph">
                  <wp:posOffset>33655</wp:posOffset>
                </wp:positionV>
                <wp:extent cx="762000" cy="304800"/>
                <wp:effectExtent l="0" t="0" r="1905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396" w:rsidRDefault="00B26396" w:rsidP="00B26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32" style="position:absolute;left:0;text-align:left;margin-left:375.4pt;margin-top:2.65pt;width:60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" fillcolor="#4f81bd [3204]" strokecolor="#243f60 [1604]" strokeweight="2pt">
                <v:textbox>
                  <w:txbxContent>
                    <w:p w:rsidR="00B26396" w:rsidRDefault="00B26396" w:rsidP="00B263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4488392</wp:posOffset>
                </wp:positionH>
                <wp:positionV relativeFrom="paragraph">
                  <wp:posOffset>8255</wp:posOffset>
                </wp:positionV>
                <wp:extent cx="1202266" cy="16933"/>
                <wp:effectExtent l="0" t="57150" r="17145" b="977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266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8867F" id="直接箭头连接符 30" o:spid="_x0000_s1026" type="#_x0000_t32" style="position:absolute;left:0;text-align:left;margin-left:353.4pt;margin-top:.65pt;width:94.65pt;height:1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" strokecolor="#4579b8 [3044]">
                <v:stroke endarrow="block"/>
              </v:shape>
            </w:pict>
          </mc:Fallback>
        </mc:AlternateContent>
      </w:r>
      <w:r w:rsidR="00AF2C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185632</wp:posOffset>
                </wp:positionV>
                <wp:extent cx="8467" cy="1998556"/>
                <wp:effectExtent l="76200" t="0" r="67945" b="5905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1998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92453" id="直接箭头连接符 27" o:spid="_x0000_s1026" type="#_x0000_t32" style="position:absolute;left:0;text-align:left;margin-left:122.75pt;margin-top:14.6pt;width:.65pt;height:157.3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" strokecolor="#4579b8 [3044]">
                <v:stroke endarrow="block"/>
              </v:shape>
            </w:pict>
          </mc:Fallback>
        </mc:AlternateContent>
      </w:r>
      <w:r w:rsidR="00AF2C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1042458</wp:posOffset>
                </wp:positionH>
                <wp:positionV relativeFrom="paragraph">
                  <wp:posOffset>194522</wp:posOffset>
                </wp:positionV>
                <wp:extent cx="8467" cy="1989455"/>
                <wp:effectExtent l="76200" t="38100" r="67945" b="107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198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B54AA" id="直接箭头连接符 25" o:spid="_x0000_s1026" type="#_x0000_t32" style="position:absolute;left:0;text-align:left;margin-left:82.1pt;margin-top:15.3pt;width:.65pt;height:156.6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" strokecolor="#4579b8 [3044]">
                <v:stroke endarrow="block"/>
              </v:shape>
            </w:pict>
          </mc:Fallback>
        </mc:AlternateContent>
      </w:r>
      <w:r w:rsidR="00AF2C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4395258</wp:posOffset>
                </wp:positionH>
                <wp:positionV relativeFrom="paragraph">
                  <wp:posOffset>168487</wp:posOffset>
                </wp:positionV>
                <wp:extent cx="42334" cy="2024168"/>
                <wp:effectExtent l="38100" t="0" r="72390" b="527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4" cy="2024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B2B25" id="直接箭头连接符 23" o:spid="_x0000_s1026" type="#_x0000_t32" style="position:absolute;left:0;text-align:left;margin-left:346.1pt;margin-top:13.25pt;width:3.35pt;height:15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" strokecolor="#4579b8 [3044]">
                <v:stroke endarrow="block"/>
              </v:shape>
            </w:pict>
          </mc:Fallback>
        </mc:AlternateContent>
      </w:r>
      <w:r w:rsidR="002138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4005792</wp:posOffset>
                </wp:positionH>
                <wp:positionV relativeFrom="paragraph">
                  <wp:posOffset>194522</wp:posOffset>
                </wp:positionV>
                <wp:extent cx="33866" cy="1989455"/>
                <wp:effectExtent l="76200" t="38100" r="61595" b="1079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66" cy="198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9A970" id="直接箭头连接符 21" o:spid="_x0000_s1026" type="#_x0000_t32" style="position:absolute;left:0;text-align:left;margin-left:315.4pt;margin-top:15.3pt;width:2.65pt;height:156.6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" strokecolor="#4579b8 [3044]">
                <v:stroke endarrow="block"/>
              </v:shape>
            </w:pict>
          </mc:Fallback>
        </mc:AlternateContent>
      </w:r>
      <w:r w:rsidR="002138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6986058</wp:posOffset>
                </wp:positionH>
                <wp:positionV relativeFrom="paragraph">
                  <wp:posOffset>219922</wp:posOffset>
                </wp:positionV>
                <wp:extent cx="25400" cy="1946910"/>
                <wp:effectExtent l="76200" t="0" r="69850" b="533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946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32DDE" id="直接箭头连接符 19" o:spid="_x0000_s1026" type="#_x0000_t32" style="position:absolute;left:0;text-align:left;margin-left:550.1pt;margin-top:17.3pt;width:2pt;height:153.3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" strokecolor="#4579b8 [3044]">
                <v:stroke endarrow="block"/>
              </v:shape>
            </w:pict>
          </mc:Fallback>
        </mc:AlternateContent>
      </w:r>
      <w:r w:rsidR="00EE301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6664325</wp:posOffset>
                </wp:positionH>
                <wp:positionV relativeFrom="paragraph">
                  <wp:posOffset>194522</wp:posOffset>
                </wp:positionV>
                <wp:extent cx="0" cy="1989455"/>
                <wp:effectExtent l="76200" t="38100" r="57150" b="107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545FA" id="直接箭头连接符 17" o:spid="_x0000_s1026" type="#_x0000_t32" style="position:absolute;left:0;text-align:left;margin-left:524.75pt;margin-top:15.3pt;width:0;height:156.6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" strokecolor="#4579b8 [3044]">
                <v:stroke endarrow="block"/>
              </v:shape>
            </w:pict>
          </mc:Fallback>
        </mc:AlternateContent>
      </w:r>
      <w:r w:rsidR="00CB2E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6224058</wp:posOffset>
                </wp:positionH>
                <wp:positionV relativeFrom="paragraph">
                  <wp:posOffset>219921</wp:posOffset>
                </wp:positionV>
                <wp:extent cx="25400" cy="1947333"/>
                <wp:effectExtent l="76200" t="0" r="69850" b="533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947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31963" id="直接箭头连接符 15" o:spid="_x0000_s1026" type="#_x0000_t32" style="position:absolute;left:0;text-align:left;margin-left:490.1pt;margin-top:17.3pt;width:2pt;height:153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" strokecolor="#4579b8 [3044]">
                <v:stroke endarrow="block"/>
              </v:shape>
            </w:pict>
          </mc:Fallback>
        </mc:AlternateContent>
      </w:r>
      <w:r w:rsidR="00CB2E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5792258</wp:posOffset>
                </wp:positionH>
                <wp:positionV relativeFrom="paragraph">
                  <wp:posOffset>211455</wp:posOffset>
                </wp:positionV>
                <wp:extent cx="8467" cy="1989667"/>
                <wp:effectExtent l="38100" t="38100" r="67945" b="107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1989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D2C29" id="直接箭头连接符 13" o:spid="_x0000_s1026" type="#_x0000_t32" style="position:absolute;left:0;text-align:left;margin-left:456.1pt;margin-top:16.65pt;width:.65pt;height:156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" strokecolor="#4579b8 [3044]">
                <v:stroke endarrow="block"/>
              </v:shape>
            </w:pict>
          </mc:Fallback>
        </mc:AlternateContent>
      </w:r>
      <w:r w:rsidR="00CB2E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3650192</wp:posOffset>
                </wp:positionH>
                <wp:positionV relativeFrom="paragraph">
                  <wp:posOffset>194522</wp:posOffset>
                </wp:positionV>
                <wp:extent cx="16933" cy="1989666"/>
                <wp:effectExtent l="38100" t="0" r="59690" b="488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1989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B3408" id="直接箭头连接符 11" o:spid="_x0000_s1026" type="#_x0000_t32" style="position:absolute;left:0;text-align:left;margin-left:287.4pt;margin-top:15.3pt;width:1.35pt;height:15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" strokecolor="#4579b8 [3044]">
                <v:stroke endarrow="block"/>
              </v:shape>
            </w:pict>
          </mc:Fallback>
        </mc:AlternateContent>
      </w:r>
      <w:r w:rsidR="009D69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3294592</wp:posOffset>
                </wp:positionH>
                <wp:positionV relativeFrom="paragraph">
                  <wp:posOffset>185632</wp:posOffset>
                </wp:positionV>
                <wp:extent cx="0" cy="1998556"/>
                <wp:effectExtent l="76200" t="38100" r="57150" b="209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8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7E5B1" id="直接箭头连接符 9" o:spid="_x0000_s1026" type="#_x0000_t32" style="position:absolute;left:0;text-align:left;margin-left:259.4pt;margin-top:14.6pt;width:0;height:157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" strokecolor="#4579b8 [3044]">
                <v:stroke endarrow="block"/>
              </v:shape>
            </w:pict>
          </mc:Fallback>
        </mc:AlternateContent>
      </w:r>
      <w:r w:rsidR="00185D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729192</wp:posOffset>
                </wp:positionH>
                <wp:positionV relativeFrom="paragraph">
                  <wp:posOffset>185631</wp:posOffset>
                </wp:positionV>
                <wp:extent cx="8466" cy="2007023"/>
                <wp:effectExtent l="38100" t="0" r="67945" b="508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2007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B9339" id="直接箭头连接符 7" o:spid="_x0000_s1026" type="#_x0000_t32" style="position:absolute;left:0;text-align:left;margin-left:57.4pt;margin-top:14.6pt;width:.65pt;height:15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" strokecolor="#4579b8 [3044]">
                <v:stroke endarrow="block"/>
              </v:shape>
            </w:pict>
          </mc:Fallback>
        </mc:AlternateContent>
      </w:r>
      <w:r w:rsidR="00185D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185632</wp:posOffset>
                </wp:positionV>
                <wp:extent cx="8467" cy="1981623"/>
                <wp:effectExtent l="38100" t="38100" r="6794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1981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C27B2" id="直接箭头连接符 5" o:spid="_x0000_s1026" type="#_x0000_t32" style="position:absolute;left:0;text-align:left;margin-left:32.75pt;margin-top:14.6pt;width:.65pt;height:156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BB41C1" w:rsidRDefault="00AF2C6A" w:rsidP="00BB41C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1220258</wp:posOffset>
                </wp:positionH>
                <wp:positionV relativeFrom="paragraph">
                  <wp:posOffset>104987</wp:posOffset>
                </wp:positionV>
                <wp:extent cx="601134" cy="499533"/>
                <wp:effectExtent l="0" t="0" r="27940" b="1524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4" cy="499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6A" w:rsidRDefault="00AF2C6A" w:rsidP="00AF2C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8" o:spid="_x0000_s1033" style="position:absolute;left:0;text-align:left;margin-left:96.1pt;margin-top:8.25pt;width:47.35pt;height:3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" fillcolor="white [3201]" strokecolor="#f79646 [3209]" strokeweight="2pt">
                <v:textbox>
                  <w:txbxContent>
                    <w:p w:rsidR="00AF2C6A" w:rsidRDefault="00AF2C6A" w:rsidP="00AF2C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104775</wp:posOffset>
                </wp:positionV>
                <wp:extent cx="592667" cy="541866"/>
                <wp:effectExtent l="0" t="0" r="17145" b="1079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6A" w:rsidRDefault="00AF2C6A" w:rsidP="00AF2C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34" style="position:absolute;left:0;text-align:left;margin-left:328.05pt;margin-top:8.25pt;width:46.65pt;height:4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" fillcolor="white [3201]" strokecolor="#f79646 [3209]" strokeweight="2pt">
                <v:textbox>
                  <w:txbxContent>
                    <w:p w:rsidR="00AF2C6A" w:rsidRDefault="00AF2C6A" w:rsidP="00AF2C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138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6791325</wp:posOffset>
                </wp:positionH>
                <wp:positionV relativeFrom="paragraph">
                  <wp:posOffset>121920</wp:posOffset>
                </wp:positionV>
                <wp:extent cx="457200" cy="491067"/>
                <wp:effectExtent l="0" t="0" r="19050" b="2349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1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800" w:rsidRDefault="00213800" w:rsidP="0021380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" o:spid="_x0000_s1035" style="position:absolute;left:0;text-align:left;margin-left:534.75pt;margin-top:9.6pt;width:36pt;height:38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" fillcolor="white [3201]" strokecolor="#f79646 [3209]" strokeweight="2pt">
                <v:textbox>
                  <w:txbxContent>
                    <w:p w:rsidR="00213800" w:rsidRDefault="00213800" w:rsidP="0021380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B2E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5944235</wp:posOffset>
                </wp:positionH>
                <wp:positionV relativeFrom="paragraph">
                  <wp:posOffset>155575</wp:posOffset>
                </wp:positionV>
                <wp:extent cx="609600" cy="516467"/>
                <wp:effectExtent l="0" t="0" r="19050" b="1714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16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ED1" w:rsidRDefault="00CB2ED1" w:rsidP="00CB2E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6" o:spid="_x0000_s1036" style="position:absolute;left:0;text-align:left;margin-left:468.05pt;margin-top:12.25pt;width:48pt;height:40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" fillcolor="white [3201]" strokecolor="#f79646 [3209]" strokeweight="2pt">
                <v:textbox>
                  <w:txbxContent>
                    <w:p w:rsidR="00CB2ED1" w:rsidRDefault="00CB2ED1" w:rsidP="00CB2E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B2E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3421592</wp:posOffset>
                </wp:positionH>
                <wp:positionV relativeFrom="paragraph">
                  <wp:posOffset>96520</wp:posOffset>
                </wp:positionV>
                <wp:extent cx="499533" cy="499533"/>
                <wp:effectExtent l="0" t="0" r="15240" b="1524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3" cy="499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ED1" w:rsidRDefault="00CB2ED1" w:rsidP="00CB2E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" o:spid="_x0000_s1037" style="position:absolute;left:0;text-align:left;margin-left:269.4pt;margin-top:7.6pt;width:39.35pt;height:3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" fillcolor="white [3201]" strokecolor="#f79646 [3209]" strokeweight="2pt">
                <v:textbox>
                  <w:txbxContent>
                    <w:p w:rsidR="00CB2ED1" w:rsidRDefault="00CB2ED1" w:rsidP="00CB2E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85D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534458</wp:posOffset>
                </wp:positionH>
                <wp:positionV relativeFrom="paragraph">
                  <wp:posOffset>147320</wp:posOffset>
                </wp:positionV>
                <wp:extent cx="457200" cy="4572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D14" w:rsidRDefault="00185D14" w:rsidP="00185D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38" style="position:absolute;left:0;text-align:left;margin-left:42.1pt;margin-top:11.6pt;width:3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" fillcolor="white [3201]" strokecolor="#f79646 [3209]" strokeweight="2pt">
                <v:textbox>
                  <w:txbxContent>
                    <w:p w:rsidR="00185D14" w:rsidRDefault="00185D14" w:rsidP="00185D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B41C1" w:rsidRDefault="00BB41C1" w:rsidP="00BB41C1"/>
    <w:p w:rsidR="00BB41C1" w:rsidRDefault="00BB41C1" w:rsidP="00BB41C1"/>
    <w:p w:rsidR="00BB41C1" w:rsidRDefault="00BB41C1" w:rsidP="00BB41C1"/>
    <w:p w:rsidR="00BB41C1" w:rsidRDefault="00BB41C1" w:rsidP="00BB41C1"/>
    <w:p w:rsidR="00BB41C1" w:rsidRDefault="00AF2C6A" w:rsidP="00BB41C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805392</wp:posOffset>
                </wp:positionH>
                <wp:positionV relativeFrom="paragraph">
                  <wp:posOffset>37889</wp:posOffset>
                </wp:positionV>
                <wp:extent cx="550333" cy="508000"/>
                <wp:effectExtent l="0" t="0" r="21590" b="2540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3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C6A" w:rsidRDefault="00AF2C6A" w:rsidP="00AF2C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6" o:spid="_x0000_s1039" style="position:absolute;left:0;text-align:left;margin-left:63.4pt;margin-top:3pt;width:43.35pt;height:4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" fillcolor="#4f81bd [3204]" strokecolor="#243f60 [1604]" strokeweight="2pt">
                <v:textbox>
                  <w:txbxContent>
                    <w:p w:rsidR="00AF2C6A" w:rsidRDefault="00AF2C6A" w:rsidP="00AF2C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138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3751368</wp:posOffset>
                </wp:positionH>
                <wp:positionV relativeFrom="paragraph">
                  <wp:posOffset>122766</wp:posOffset>
                </wp:positionV>
                <wp:extent cx="558800" cy="491066"/>
                <wp:effectExtent l="0" t="0" r="12700" b="2349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910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800" w:rsidRDefault="00213800" w:rsidP="00213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" o:spid="_x0000_s1040" style="position:absolute;left:0;text-align:left;margin-left:295.4pt;margin-top:9.65pt;width:44pt;height:3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" fillcolor="#4f81bd [3204]" strokecolor="#243f60 [1604]" strokeweight="2pt">
                <v:textbox>
                  <w:txbxContent>
                    <w:p w:rsidR="00213800" w:rsidRDefault="00213800" w:rsidP="00213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EE30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6426835</wp:posOffset>
                </wp:positionH>
                <wp:positionV relativeFrom="paragraph">
                  <wp:posOffset>123401</wp:posOffset>
                </wp:positionV>
                <wp:extent cx="508000" cy="448733"/>
                <wp:effectExtent l="0" t="0" r="25400" b="2794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48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018" w:rsidRDefault="00EE3018" w:rsidP="00EE30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8" o:spid="_x0000_s1041" style="position:absolute;left:0;text-align:left;margin-left:506.05pt;margin-top:9.7pt;width:40pt;height:3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" fillcolor="#4f81bd [3204]" strokecolor="#243f60 [1604]" strokeweight="2pt">
                <v:textbox>
                  <w:txbxContent>
                    <w:p w:rsidR="00EE3018" w:rsidRDefault="00EE3018" w:rsidP="00EE30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B2E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5504392</wp:posOffset>
                </wp:positionH>
                <wp:positionV relativeFrom="paragraph">
                  <wp:posOffset>105410</wp:posOffset>
                </wp:positionV>
                <wp:extent cx="618067" cy="508000"/>
                <wp:effectExtent l="0" t="0" r="10795" b="2540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7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ED1" w:rsidRDefault="00CB2ED1" w:rsidP="00CB2E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" o:spid="_x0000_s1042" style="position:absolute;left:0;text-align:left;margin-left:433.4pt;margin-top:8.3pt;width:48.65pt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" fillcolor="#4f81bd [3204]" strokecolor="#243f60 [1604]" strokeweight="2pt">
                <v:textbox>
                  <w:txbxContent>
                    <w:p w:rsidR="00CB2ED1" w:rsidRDefault="00CB2ED1" w:rsidP="00CB2E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9D69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122555</wp:posOffset>
                </wp:positionV>
                <wp:extent cx="491066" cy="491067"/>
                <wp:effectExtent l="0" t="0" r="23495" b="234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6" cy="491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903" w:rsidRDefault="009D6903" w:rsidP="009D69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43" style="position:absolute;left:0;text-align:left;margin-left:239.4pt;margin-top:9.65pt;width:38.65pt;height:3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" fillcolor="#4f81bd [3204]" strokecolor="#243f60 [1604]" strokeweight="2pt">
                <v:textbox>
                  <w:txbxContent>
                    <w:p w:rsidR="009D6903" w:rsidRDefault="009D6903" w:rsidP="009D69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85D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4233</wp:posOffset>
                </wp:positionV>
                <wp:extent cx="491067" cy="508000"/>
                <wp:effectExtent l="0" t="0" r="23495" b="254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7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14" w:rsidRDefault="00185D14" w:rsidP="00185D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44" style="position:absolute;left:0;text-align:left;margin-left:12.75pt;margin-top:.35pt;width:38.65pt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" fillcolor="#4f81bd [3204]" strokecolor="#243f60 [1604]" strokeweight="2pt">
                <v:textbox>
                  <w:txbxContent>
                    <w:p w:rsidR="00185D14" w:rsidRDefault="00185D14" w:rsidP="00185D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B41C1" w:rsidRDefault="00BB41C1" w:rsidP="00BB41C1"/>
    <w:p w:rsidR="00BB41C1" w:rsidRDefault="00BB41C1" w:rsidP="00BB41C1"/>
    <w:p w:rsidR="00BB41C1" w:rsidRDefault="00185D14" w:rsidP="00BB41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6562</wp:posOffset>
                </wp:positionV>
                <wp:extent cx="6925733" cy="592666"/>
                <wp:effectExtent l="0" t="0" r="2794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733" cy="592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D14" w:rsidRDefault="00185D14" w:rsidP="00185D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浏览器客户端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45" style="position:absolute;left:0;text-align:left;margin-left:13.4pt;margin-top:.5pt;width:545.35pt;height:4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" fillcolor="white [3201]" strokecolor="#f79646 [3209]" strokeweight="2pt">
                <v:textbox>
                  <w:txbxContent>
                    <w:p w:rsidR="00185D14" w:rsidRDefault="00185D14" w:rsidP="00185D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浏览器客户端</w:t>
                      </w:r>
                    </w:p>
                  </w:txbxContent>
                </v:textbox>
              </v:rect>
            </w:pict>
          </mc:Fallback>
        </mc:AlternateContent>
      </w:r>
    </w:p>
    <w:p w:rsidR="00BB41C1" w:rsidRDefault="00BB41C1" w:rsidP="00BB41C1"/>
    <w:p w:rsidR="00BB41C1" w:rsidRDefault="00BB41C1" w:rsidP="00BB41C1">
      <w:pPr>
        <w:rPr>
          <w:rFonts w:hint="eastAsia"/>
        </w:rPr>
      </w:pPr>
    </w:p>
    <w:p w:rsidR="00BB41C1" w:rsidRDefault="00BB41C1" w:rsidP="00BB41C1"/>
    <w:p w:rsidR="00BB41C1" w:rsidRDefault="00BB41C1" w:rsidP="00BB41C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85D14" w:rsidTr="00185D14">
        <w:tc>
          <w:tcPr>
            <w:tcW w:w="11046" w:type="dxa"/>
          </w:tcPr>
          <w:p w:rsidR="00185D14" w:rsidRDefault="00185D14" w:rsidP="00BB41C1">
            <w:r>
              <w:t xml:space="preserve">1 </w:t>
            </w:r>
            <w:r>
              <w:t>浏览器提交订单</w:t>
            </w:r>
          </w:p>
          <w:p w:rsidR="00185D14" w:rsidRDefault="00185D14" w:rsidP="00BB41C1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订单返回重定向</w:t>
            </w:r>
            <w:r>
              <w:rPr>
                <w:rFonts w:hint="eastAsia"/>
              </w:rPr>
              <w:t>支付服务的命令</w:t>
            </w:r>
          </w:p>
          <w:p w:rsidR="009D6903" w:rsidRDefault="009D6903" w:rsidP="00BB41C1">
            <w:r>
              <w:rPr>
                <w:rFonts w:hint="eastAsia"/>
              </w:rPr>
              <w:t>3</w:t>
            </w:r>
            <w:r>
              <w:t xml:space="preserve"> </w:t>
            </w:r>
            <w:r>
              <w:t>浏览器跳转到支付服务</w:t>
            </w:r>
          </w:p>
          <w:p w:rsidR="00CB2ED1" w:rsidRDefault="00CB2ED1" w:rsidP="00BB41C1">
            <w:r>
              <w:t xml:space="preserve">4 </w:t>
            </w:r>
            <w:r>
              <w:t>支付服务返回重定向支付宝命令</w:t>
            </w:r>
          </w:p>
          <w:p w:rsidR="00CB2ED1" w:rsidRDefault="00CB2ED1" w:rsidP="00BB41C1">
            <w:r>
              <w:t xml:space="preserve">5 </w:t>
            </w:r>
            <w:r>
              <w:t>浏览器请求支付宝</w:t>
            </w:r>
          </w:p>
          <w:p w:rsidR="00CB2ED1" w:rsidRDefault="00CB2ED1" w:rsidP="00BB41C1">
            <w:r>
              <w:t xml:space="preserve">6 </w:t>
            </w:r>
            <w:r>
              <w:t>支付宝返回支付界面</w:t>
            </w:r>
          </w:p>
          <w:p w:rsidR="00EE3018" w:rsidRDefault="00EE3018" w:rsidP="00BB41C1">
            <w:r>
              <w:t xml:space="preserve">7 </w:t>
            </w:r>
            <w:r>
              <w:t>支付请求</w:t>
            </w:r>
          </w:p>
          <w:p w:rsidR="00213800" w:rsidRDefault="00213800" w:rsidP="00BB41C1">
            <w:r w:rsidRPr="003574D8">
              <w:rPr>
                <w:highlight w:val="yellow"/>
              </w:rPr>
              <w:t xml:space="preserve">8 </w:t>
            </w:r>
            <w:r w:rsidRPr="003574D8">
              <w:rPr>
                <w:highlight w:val="yellow"/>
              </w:rPr>
              <w:t>支付宝返回重定向支付服务命令</w:t>
            </w:r>
          </w:p>
          <w:p w:rsidR="00213800" w:rsidRDefault="00213800" w:rsidP="00BB41C1">
            <w:r>
              <w:t xml:space="preserve">9 </w:t>
            </w:r>
            <w:r>
              <w:t>浏览器请求支付服务</w:t>
            </w:r>
          </w:p>
          <w:p w:rsidR="00AF2C6A" w:rsidRDefault="00AF2C6A" w:rsidP="00BB41C1">
            <w:r w:rsidRPr="003574D8">
              <w:rPr>
                <w:highlight w:val="yellow"/>
              </w:rPr>
              <w:t xml:space="preserve">10 </w:t>
            </w:r>
            <w:r w:rsidRPr="003574D8">
              <w:rPr>
                <w:highlight w:val="yellow"/>
              </w:rPr>
              <w:t>支付服务返回重定向订单的命令</w:t>
            </w:r>
          </w:p>
          <w:p w:rsidR="00AF2C6A" w:rsidRDefault="00AF2C6A" w:rsidP="00BB41C1">
            <w:r>
              <w:rPr>
                <w:rFonts w:hint="eastAsia"/>
              </w:rPr>
              <w:lastRenderedPageBreak/>
              <w:t>11</w:t>
            </w:r>
            <w:r>
              <w:t xml:space="preserve"> </w:t>
            </w:r>
            <w:r>
              <w:t>浏览器请求订单</w:t>
            </w:r>
          </w:p>
          <w:p w:rsidR="00AF2C6A" w:rsidRDefault="00AF2C6A" w:rsidP="00BB41C1">
            <w:pPr>
              <w:rPr>
                <w:rFonts w:hint="eastAsia"/>
              </w:rPr>
            </w:pPr>
            <w:r>
              <w:t xml:space="preserve">12 </w:t>
            </w:r>
            <w:r>
              <w:t>订单返回成功页面</w:t>
            </w:r>
          </w:p>
        </w:tc>
      </w:tr>
    </w:tbl>
    <w:p w:rsidR="00185D14" w:rsidRDefault="00185D14" w:rsidP="00BB41C1"/>
    <w:p w:rsidR="00185D14" w:rsidRDefault="00185D14" w:rsidP="00BB41C1"/>
    <w:p w:rsidR="00185D14" w:rsidRPr="00BB41C1" w:rsidRDefault="00185D14" w:rsidP="00BB41C1">
      <w:pPr>
        <w:rPr>
          <w:rFonts w:hint="eastAsia"/>
        </w:rPr>
      </w:pPr>
    </w:p>
    <w:p w:rsidR="00064E3B" w:rsidRDefault="00192C40" w:rsidP="00064E3B">
      <w:r>
        <w:rPr>
          <w:rFonts w:hint="eastAsia"/>
        </w:rPr>
        <w:t>通知和确认</w:t>
      </w:r>
    </w:p>
    <w:p w:rsidR="00192C40" w:rsidRDefault="00192C40" w:rsidP="00064E3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92C40" w:rsidTr="00192C40">
        <w:tc>
          <w:tcPr>
            <w:tcW w:w="11046" w:type="dxa"/>
          </w:tcPr>
          <w:p w:rsidR="00192C40" w:rsidRDefault="00192C40" w:rsidP="00064E3B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在订单</w:t>
            </w:r>
            <w:proofErr w:type="gramStart"/>
            <w:r>
              <w:rPr>
                <w:rFonts w:hint="eastAsia"/>
              </w:rPr>
              <w:t>调支付</w:t>
            </w:r>
            <w:proofErr w:type="gramEnd"/>
            <w:r>
              <w:rPr>
                <w:rFonts w:hint="eastAsia"/>
              </w:rPr>
              <w:t>服务，和支付服务</w:t>
            </w:r>
            <w:proofErr w:type="gramStart"/>
            <w:r>
              <w:rPr>
                <w:rFonts w:hint="eastAsia"/>
              </w:rPr>
              <w:t>调支付宝</w:t>
            </w:r>
            <w:proofErr w:type="gramEnd"/>
          </w:p>
          <w:p w:rsidR="00192C40" w:rsidRDefault="00192C40" w:rsidP="00064E3B">
            <w:pPr>
              <w:rPr>
                <w:rFonts w:hint="eastAsia"/>
              </w:rPr>
            </w:pPr>
            <w:r>
              <w:t>两对：</w:t>
            </w:r>
          </w:p>
          <w:p w:rsidR="00192C40" w:rsidRDefault="00192C40" w:rsidP="00064E3B">
            <w:proofErr w:type="spellStart"/>
            <w:r>
              <w:t>return_url</w:t>
            </w:r>
            <w:proofErr w:type="spellEnd"/>
            <w:r>
              <w:t>：浏览器重定向</w:t>
            </w:r>
            <w:proofErr w:type="spellStart"/>
            <w:r>
              <w:t>url</w:t>
            </w:r>
            <w:proofErr w:type="spellEnd"/>
            <w:r w:rsidR="00F34848">
              <w:t>，给客户端看</w:t>
            </w:r>
            <w:r w:rsidR="00F34848">
              <w:t>(</w:t>
            </w:r>
            <w:r w:rsidR="00F34848">
              <w:t>没有实际意义</w:t>
            </w:r>
            <w:r w:rsidR="00F34848">
              <w:rPr>
                <w:rFonts w:hint="eastAsia"/>
              </w:rPr>
              <w:t>)</w:t>
            </w:r>
          </w:p>
          <w:p w:rsidR="00192C40" w:rsidRDefault="00192C40" w:rsidP="00064E3B">
            <w:pPr>
              <w:rPr>
                <w:rFonts w:hint="eastAsia"/>
              </w:rPr>
            </w:pPr>
            <w:proofErr w:type="spellStart"/>
            <w:r>
              <w:t>notify_url</w:t>
            </w:r>
            <w:proofErr w:type="spellEnd"/>
            <w:r>
              <w:t>：服务器之间异步通知接口</w:t>
            </w:r>
            <w:r w:rsidR="00F34848">
              <w:rPr>
                <w:rFonts w:hint="eastAsia"/>
              </w:rPr>
              <w:t>(</w:t>
            </w:r>
            <w:r w:rsidR="00F34848">
              <w:rPr>
                <w:rFonts w:hint="eastAsia"/>
              </w:rPr>
              <w:t>有实际意义</w:t>
            </w:r>
            <w:bookmarkStart w:id="0" w:name="_GoBack"/>
            <w:bookmarkEnd w:id="0"/>
            <w:r w:rsidR="00F34848">
              <w:rPr>
                <w:rFonts w:hint="eastAsia"/>
              </w:rPr>
              <w:t>)</w:t>
            </w:r>
          </w:p>
        </w:tc>
      </w:tr>
    </w:tbl>
    <w:p w:rsidR="00192C40" w:rsidRPr="00064E3B" w:rsidRDefault="00192C40" w:rsidP="00064E3B">
      <w:pPr>
        <w:rPr>
          <w:rFonts w:hint="eastAsia"/>
        </w:rPr>
      </w:pPr>
    </w:p>
    <w:sectPr w:rsidR="00192C40" w:rsidRPr="00064E3B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3B"/>
    <w:rsid w:val="00064E3B"/>
    <w:rsid w:val="00185D14"/>
    <w:rsid w:val="00192C40"/>
    <w:rsid w:val="00213800"/>
    <w:rsid w:val="002C2640"/>
    <w:rsid w:val="003574D8"/>
    <w:rsid w:val="003B42E1"/>
    <w:rsid w:val="00736991"/>
    <w:rsid w:val="007B32A1"/>
    <w:rsid w:val="00906818"/>
    <w:rsid w:val="00990BD0"/>
    <w:rsid w:val="009D6903"/>
    <w:rsid w:val="009E4FCA"/>
    <w:rsid w:val="00AF2C6A"/>
    <w:rsid w:val="00B26396"/>
    <w:rsid w:val="00BB41C1"/>
    <w:rsid w:val="00CB2ED1"/>
    <w:rsid w:val="00DF5788"/>
    <w:rsid w:val="00EE3018"/>
    <w:rsid w:val="00F34848"/>
    <w:rsid w:val="00F4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E8BF48-AF49-48E3-8B15-69A8C3C3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E1"/>
    <w:rPr>
      <w:rFonts w:eastAsia="华文细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B42E1"/>
    <w:rPr>
      <w:rFonts w:asciiTheme="majorHAnsi" w:eastAsia="华文细黑" w:hAnsiTheme="majorHAnsi" w:cstheme="majorBidi"/>
      <w:b/>
      <w:bCs/>
      <w:sz w:val="44"/>
      <w:szCs w:val="32"/>
    </w:rPr>
  </w:style>
  <w:style w:type="table" w:styleId="a4">
    <w:name w:val="Table Grid"/>
    <w:basedOn w:val="a1"/>
    <w:uiPriority w:val="59"/>
    <w:rsid w:val="00185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51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2018-04-08T01:43:00Z</dcterms:created>
  <dcterms:modified xsi:type="dcterms:W3CDTF">2018-04-08T02:34:00Z</dcterms:modified>
</cp:coreProperties>
</file>