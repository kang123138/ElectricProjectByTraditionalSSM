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D658D3" w:rsidP="00D658D3">
      <w:pPr>
        <w:pStyle w:val="a3"/>
      </w:pPr>
      <w:r>
        <w:t>商品检索</w:t>
      </w:r>
    </w:p>
    <w:p w:rsidR="000B011F" w:rsidRDefault="00AD4590" w:rsidP="000B011F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907819</wp:posOffset>
                </wp:positionV>
                <wp:extent cx="1239982" cy="574964"/>
                <wp:effectExtent l="0" t="0" r="17780" b="15875"/>
                <wp:wrapNone/>
                <wp:docPr id="1" name="圆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5749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590" w:rsidRDefault="00AD4590" w:rsidP="00AD4590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" o:spid="_x0000_s1026" type="#_x0000_t22" style="position:absolute;left:0;text-align:left;margin-left:0;margin-top:71.5pt;width:97.65pt;height:4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" fillcolor="#4f81bd [3204]" strokecolor="#243f60 [1604]" strokeweight="2pt">
                <v:textbox>
                  <w:txbxContent>
                    <w:p w:rsidR="00AD4590" w:rsidRDefault="00AD4590" w:rsidP="00AD4590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11F">
        <w:t xml:space="preserve">1 </w:t>
      </w:r>
      <w:r w:rsidR="000B011F">
        <w:t>介绍</w:t>
      </w:r>
    </w:p>
    <w:p w:rsidR="000B011F" w:rsidRDefault="00A02447" w:rsidP="000B01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4163580</wp:posOffset>
                </wp:positionH>
                <wp:positionV relativeFrom="paragraph">
                  <wp:posOffset>200775</wp:posOffset>
                </wp:positionV>
                <wp:extent cx="1427018" cy="450273"/>
                <wp:effectExtent l="0" t="0" r="78105" b="641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018" cy="450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16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327.85pt;margin-top:15.8pt;width:112.35pt;height:3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1829089</wp:posOffset>
                </wp:positionH>
                <wp:positionV relativeFrom="paragraph">
                  <wp:posOffset>186921</wp:posOffset>
                </wp:positionV>
                <wp:extent cx="1025236" cy="387927"/>
                <wp:effectExtent l="38100" t="0" r="22860" b="698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236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A1773" id="直接箭头连接符 5" o:spid="_x0000_s1026" type="#_x0000_t32" style="position:absolute;left:0;text-align:left;margin-left:2in;margin-top:14.7pt;width:80.75pt;height:30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AD4590" w:rsidRDefault="00AD4590" w:rsidP="000B011F"/>
    <w:p w:rsidR="00AD4590" w:rsidRDefault="00A02447" w:rsidP="000B01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5091834</wp:posOffset>
                </wp:positionH>
                <wp:positionV relativeFrom="paragraph">
                  <wp:posOffset>174104</wp:posOffset>
                </wp:positionV>
                <wp:extent cx="1136073" cy="581891"/>
                <wp:effectExtent l="0" t="0" r="26035" b="27940"/>
                <wp:wrapNone/>
                <wp:docPr id="7" name="圆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58189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447" w:rsidRDefault="00A02447" w:rsidP="00A02447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ike:</w:t>
                            </w:r>
                            <w:r>
                              <w:t>solr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柱形 7" o:spid="_x0000_s1027" type="#_x0000_t22" style="position:absolute;left:0;text-align:left;margin-left:400.95pt;margin-top:13.7pt;width:89.45pt;height:4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" fillcolor="#c0504d [3205]" strokecolor="#622423 [1605]" strokeweight="2pt">
                <v:textbox>
                  <w:txbxContent>
                    <w:p w:rsidR="00A02447" w:rsidRDefault="00A02447" w:rsidP="00A02447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ike:</w:t>
                      </w:r>
                      <w:r>
                        <w:t>solr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1149812</wp:posOffset>
                </wp:positionH>
                <wp:positionV relativeFrom="paragraph">
                  <wp:posOffset>125153</wp:posOffset>
                </wp:positionV>
                <wp:extent cx="1136073" cy="574963"/>
                <wp:effectExtent l="0" t="0" r="26035" b="15875"/>
                <wp:wrapNone/>
                <wp:docPr id="4" name="圆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57496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447" w:rsidRDefault="00A02447" w:rsidP="00A02447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v:</w:t>
                            </w: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4" o:spid="_x0000_s1028" type="#_x0000_t22" style="position:absolute;left:0;text-align:left;margin-left:90.55pt;margin-top:9.85pt;width:89.45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" fillcolor="#c0504d [3205]" strokecolor="#622423 [1605]" strokeweight="2pt">
                <v:textbox>
                  <w:txbxContent>
                    <w:p w:rsidR="00A02447" w:rsidRDefault="00A02447" w:rsidP="00A02447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v:</w:t>
                      </w:r>
                      <w: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="00AD45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3505489</wp:posOffset>
                </wp:positionH>
                <wp:positionV relativeFrom="paragraph">
                  <wp:posOffset>49415</wp:posOffset>
                </wp:positionV>
                <wp:extent cx="0" cy="865909"/>
                <wp:effectExtent l="76200" t="0" r="57150" b="488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590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CCC3F" id="直接箭头连接符 2" o:spid="_x0000_s1026" type="#_x0000_t32" style="position:absolute;left:0;text-align:left;margin-left:276pt;margin-top:3.9pt;width:0;height:6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" strokecolor="#4579b8 [3044]">
                <v:stroke dashstyle="dash" endarrow="block"/>
              </v:shape>
            </w:pict>
          </mc:Fallback>
        </mc:AlternateContent>
      </w:r>
    </w:p>
    <w:p w:rsidR="00AD4590" w:rsidRDefault="00AD4590" w:rsidP="000B011F"/>
    <w:p w:rsidR="00AD4590" w:rsidRDefault="00A02447" w:rsidP="000B01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1725179</wp:posOffset>
                </wp:positionH>
                <wp:positionV relativeFrom="paragraph">
                  <wp:posOffset>237490</wp:posOffset>
                </wp:positionV>
                <wp:extent cx="1378527" cy="512618"/>
                <wp:effectExtent l="0" t="0" r="88900" b="590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527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54DC5" id="直接箭头连接符 6" o:spid="_x0000_s1026" type="#_x0000_t32" style="position:absolute;left:0;text-align:left;margin-left:135.85pt;margin-top:18.7pt;width:108.55pt;height:4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" strokecolor="#4579b8 [3044]">
                <v:stroke endarrow="block"/>
              </v:shape>
            </w:pict>
          </mc:Fallback>
        </mc:AlternateContent>
      </w:r>
    </w:p>
    <w:p w:rsidR="00AD4590" w:rsidRDefault="00A02447" w:rsidP="000B01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3955761</wp:posOffset>
                </wp:positionH>
                <wp:positionV relativeFrom="paragraph">
                  <wp:posOffset>50973</wp:posOffset>
                </wp:positionV>
                <wp:extent cx="1724891" cy="540327"/>
                <wp:effectExtent l="38100" t="0" r="27940" b="698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891" cy="54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7477C" id="直接箭头连接符 9" o:spid="_x0000_s1026" type="#_x0000_t32" style="position:absolute;left:0;text-align:left;margin-left:311.5pt;margin-top:4pt;width:135.8pt;height:42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AD4590" w:rsidRDefault="00AD4590" w:rsidP="000B01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16799</wp:posOffset>
                </wp:positionV>
                <wp:extent cx="671946" cy="554182"/>
                <wp:effectExtent l="0" t="0" r="13970" b="17780"/>
                <wp:wrapNone/>
                <wp:docPr id="3" name="笑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6" cy="55418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190E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3" o:spid="_x0000_s1026" type="#_x0000_t96" style="position:absolute;left:0;text-align:left;margin-left:0;margin-top:1.3pt;width:52.9pt;height:43.6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" fillcolor="#9bbb59 [3206]" strokecolor="#4e6128 [1606]" strokeweight="2pt">
                <w10:wrap anchorx="margin"/>
              </v:shape>
            </w:pict>
          </mc:Fallback>
        </mc:AlternateContent>
      </w:r>
    </w:p>
    <w:p w:rsidR="00AD4590" w:rsidRDefault="00AD4590" w:rsidP="000B011F"/>
    <w:p w:rsidR="00AD4590" w:rsidRDefault="00AD4590" w:rsidP="000B011F"/>
    <w:p w:rsidR="00A02447" w:rsidRDefault="00A02447" w:rsidP="000B01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D4590" w:rsidTr="00AD4590">
        <w:tc>
          <w:tcPr>
            <w:tcW w:w="11046" w:type="dxa"/>
          </w:tcPr>
          <w:p w:rsidR="00AD4590" w:rsidRDefault="00AD4590" w:rsidP="000B011F">
            <w:r>
              <w:t xml:space="preserve">1 </w:t>
            </w:r>
            <w:r>
              <w:t>条件检索</w:t>
            </w:r>
          </w:p>
          <w:p w:rsidR="00AD4590" w:rsidRDefault="00AD4590" w:rsidP="000B011F">
            <w:r>
              <w:t>S</w:t>
            </w:r>
            <w:r>
              <w:rPr>
                <w:rFonts w:hint="eastAsia"/>
              </w:rPr>
              <w:t xml:space="preserve">elect </w:t>
            </w:r>
            <w:r>
              <w:t>* from table where column1 = ? and column2 = ?</w:t>
            </w:r>
          </w:p>
          <w:p w:rsidR="00547F5D" w:rsidRDefault="00547F5D" w:rsidP="000B011F"/>
          <w:p w:rsidR="00547F5D" w:rsidRDefault="00547F5D" w:rsidP="000B011F">
            <w:r>
              <w:t xml:space="preserve">2 </w:t>
            </w:r>
            <w:r w:rsidR="00EF6A65">
              <w:t>关键字过滤</w:t>
            </w:r>
          </w:p>
          <w:p w:rsidR="00EF6A65" w:rsidRDefault="00EF6A65" w:rsidP="000B011F">
            <w:r>
              <w:t>S</w:t>
            </w:r>
            <w:r>
              <w:rPr>
                <w:rFonts w:hint="eastAsia"/>
              </w:rPr>
              <w:t xml:space="preserve">elect </w:t>
            </w:r>
            <w:r>
              <w:t xml:space="preserve">* from table where </w:t>
            </w:r>
          </w:p>
          <w:p w:rsidR="00EF6A65" w:rsidRDefault="00EF6A65" w:rsidP="000B011F">
            <w:r>
              <w:t>(column1 like ‘%</w:t>
            </w:r>
            <w:r w:rsidRPr="00EF6A65">
              <w:rPr>
                <w:highlight w:val="yellow"/>
              </w:rPr>
              <w:t>关键字</w:t>
            </w:r>
            <w:r w:rsidRPr="00EF6A65">
              <w:rPr>
                <w:highlight w:val="yellow"/>
              </w:rPr>
              <w:t>1</w:t>
            </w:r>
            <w:r>
              <w:t>%’ or column1 like ‘%</w:t>
            </w:r>
            <w:r w:rsidRPr="00EF6A65">
              <w:rPr>
                <w:highlight w:val="yellow"/>
              </w:rPr>
              <w:t>关键字</w:t>
            </w:r>
            <w:r>
              <w:rPr>
                <w:highlight w:val="yellow"/>
              </w:rPr>
              <w:t>2</w:t>
            </w:r>
            <w:r>
              <w:t>%’ …)</w:t>
            </w:r>
          </w:p>
          <w:p w:rsidR="00EF6A65" w:rsidRDefault="00EF6A65" w:rsidP="000B011F">
            <w:r>
              <w:t>Or/and</w:t>
            </w:r>
          </w:p>
          <w:p w:rsidR="00EF6A65" w:rsidRDefault="00EF6A65" w:rsidP="00EF6A65">
            <w:r>
              <w:t>(column2 like ‘%</w:t>
            </w:r>
            <w:r w:rsidRPr="00EF6A65">
              <w:rPr>
                <w:highlight w:val="yellow"/>
              </w:rPr>
              <w:t>关键字</w:t>
            </w:r>
            <w:r w:rsidRPr="00EF6A65">
              <w:rPr>
                <w:highlight w:val="yellow"/>
              </w:rPr>
              <w:t>1</w:t>
            </w:r>
            <w:r>
              <w:t>%’ or column2 like ‘%</w:t>
            </w:r>
            <w:r w:rsidRPr="00EF6A65">
              <w:rPr>
                <w:highlight w:val="yellow"/>
              </w:rPr>
              <w:t>关键字</w:t>
            </w:r>
            <w:r>
              <w:rPr>
                <w:highlight w:val="yellow"/>
              </w:rPr>
              <w:t>2</w:t>
            </w:r>
            <w:r>
              <w:t>%’ …)</w:t>
            </w:r>
          </w:p>
          <w:p w:rsidR="00EF6A65" w:rsidRDefault="00EF6A65" w:rsidP="000B011F">
            <w:r>
              <w:t>…</w:t>
            </w:r>
          </w:p>
        </w:tc>
      </w:tr>
    </w:tbl>
    <w:p w:rsidR="00AD4590" w:rsidRDefault="00AD4590" w:rsidP="000B011F"/>
    <w:p w:rsidR="00AD4590" w:rsidRDefault="00AD4590" w:rsidP="000B011F"/>
    <w:p w:rsidR="00AD4590" w:rsidRDefault="008F0687" w:rsidP="008F0687">
      <w:pPr>
        <w:pStyle w:val="1"/>
      </w:pPr>
      <w:r>
        <w:rPr>
          <w:rFonts w:hint="eastAsia"/>
        </w:rPr>
        <w:t>2</w:t>
      </w:r>
      <w:r>
        <w:t xml:space="preserve"> </w:t>
      </w:r>
      <w:r>
        <w:t>商品的分类列表检索</w:t>
      </w:r>
    </w:p>
    <w:p w:rsidR="008F0687" w:rsidRDefault="008F0687" w:rsidP="008F06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F0687" w:rsidTr="008F0687">
        <w:tc>
          <w:tcPr>
            <w:tcW w:w="11046" w:type="dxa"/>
          </w:tcPr>
          <w:p w:rsidR="008F0687" w:rsidRDefault="008F0687" w:rsidP="008F0687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分类检索</w:t>
            </w:r>
          </w:p>
          <w:p w:rsidR="008F0687" w:rsidRDefault="00C91D3C" w:rsidP="008F0687">
            <w:r>
              <w:t>分类</w:t>
            </w:r>
            <w:r>
              <w:t>id</w:t>
            </w:r>
            <w:r>
              <w:t>检索</w:t>
            </w:r>
          </w:p>
          <w:p w:rsidR="00C91D3C" w:rsidRDefault="00C91D3C" w:rsidP="008F0687">
            <w:r>
              <w:t>A</w:t>
            </w:r>
            <w:r>
              <w:t>属性列表</w:t>
            </w:r>
          </w:p>
          <w:p w:rsidR="00C91D3C" w:rsidRDefault="00136BA6" w:rsidP="008F0687">
            <w:r>
              <w:lastRenderedPageBreak/>
              <w:t>B</w:t>
            </w:r>
            <w:r>
              <w:t>商品列表</w:t>
            </w:r>
          </w:p>
          <w:p w:rsidR="00136BA6" w:rsidRDefault="00136BA6" w:rsidP="008F0687">
            <w:r>
              <w:t>Spu</w:t>
            </w:r>
            <w:r>
              <w:t>名称</w:t>
            </w:r>
            <w:r>
              <w:t>/</w:t>
            </w:r>
            <w:r>
              <w:t>图片</w:t>
            </w:r>
            <w:r>
              <w:t>/</w:t>
            </w:r>
            <w:r>
              <w:t>介绍</w:t>
            </w:r>
          </w:p>
          <w:p w:rsidR="00136BA6" w:rsidRDefault="00136BA6" w:rsidP="008F0687">
            <w:r>
              <w:t>Sku</w:t>
            </w:r>
            <w:r>
              <w:t>价格</w:t>
            </w:r>
            <w:r>
              <w:t>/</w:t>
            </w:r>
            <w:r>
              <w:t>销量</w:t>
            </w:r>
          </w:p>
          <w:p w:rsidR="00136BA6" w:rsidRDefault="00136BA6" w:rsidP="008F0687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商家</w:t>
            </w:r>
          </w:p>
          <w:p w:rsidR="00136BA6" w:rsidRDefault="00136BA6" w:rsidP="008F0687">
            <w:r>
              <w:t>品牌</w:t>
            </w:r>
          </w:p>
          <w:p w:rsidR="00136BA6" w:rsidRDefault="00136BA6" w:rsidP="008F0687"/>
          <w:p w:rsidR="008F0687" w:rsidRDefault="008F0687" w:rsidP="008F0687">
            <w:r>
              <w:t xml:space="preserve">2 </w:t>
            </w:r>
            <w:r>
              <w:t>属性检索</w:t>
            </w:r>
          </w:p>
        </w:tc>
      </w:tr>
    </w:tbl>
    <w:p w:rsidR="008F0687" w:rsidRPr="008F0687" w:rsidRDefault="008F0687" w:rsidP="008F0687"/>
    <w:p w:rsidR="000B011F" w:rsidRDefault="000B011F" w:rsidP="000B011F"/>
    <w:p w:rsidR="00FC55C5" w:rsidRDefault="001B05FE" w:rsidP="000B011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3941907</wp:posOffset>
                </wp:positionH>
                <wp:positionV relativeFrom="paragraph">
                  <wp:posOffset>216420</wp:posOffset>
                </wp:positionV>
                <wp:extent cx="1413163" cy="1447800"/>
                <wp:effectExtent l="0" t="0" r="158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FE" w:rsidRDefault="001B05FE" w:rsidP="001B05F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rade_</w:t>
                            </w:r>
                            <w:r>
                              <w:t>mark</w:t>
                            </w:r>
                          </w:p>
                          <w:p w:rsidR="001B05FE" w:rsidRDefault="001B05FE" w:rsidP="001B05F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B05FE" w:rsidRDefault="001B05FE" w:rsidP="001B05F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B05FE" w:rsidRDefault="001B05FE" w:rsidP="001B05F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9" style="position:absolute;left:0;text-align:left;margin-left:310.4pt;margin-top:17.05pt;width:111.25pt;height:11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" fillcolor="white [3201]" strokecolor="#f79646 [3209]" strokeweight="2pt">
                <v:textbox>
                  <w:txbxContent>
                    <w:p w:rsidR="001B05FE" w:rsidRDefault="001B05FE" w:rsidP="001B05F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rade_</w:t>
                      </w:r>
                      <w:r>
                        <w:t>mark</w:t>
                      </w:r>
                    </w:p>
                    <w:p w:rsidR="001B05FE" w:rsidRDefault="001B05FE" w:rsidP="001B05FE">
                      <w:pPr>
                        <w:jc w:val="center"/>
                      </w:pPr>
                      <w:r>
                        <w:t>Id</w:t>
                      </w:r>
                    </w:p>
                    <w:p w:rsidR="001B05FE" w:rsidRDefault="001B05FE" w:rsidP="001B05FE">
                      <w:pPr>
                        <w:jc w:val="center"/>
                      </w:pPr>
                      <w:r>
                        <w:t>Id</w:t>
                      </w:r>
                    </w:p>
                    <w:p w:rsidR="001B05FE" w:rsidRDefault="001B05FE" w:rsidP="001B05F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FC55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138777</wp:posOffset>
                </wp:positionH>
                <wp:positionV relativeFrom="paragraph">
                  <wp:posOffset>222885</wp:posOffset>
                </wp:positionV>
                <wp:extent cx="1316182" cy="1468582"/>
                <wp:effectExtent l="0" t="0" r="1778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468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5C5" w:rsidRDefault="00FC55C5" w:rsidP="00FC55C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pu</w:t>
                            </w:r>
                          </w:p>
                          <w:p w:rsidR="00FC55C5" w:rsidRDefault="00FC55C5" w:rsidP="00FC55C5">
                            <w:pPr>
                              <w:jc w:val="center"/>
                            </w:pPr>
                            <w:r>
                              <w:t>Flbh1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10.95pt;margin-top:17.55pt;width:103.65pt;height:11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" fillcolor="white [3201]" strokecolor="#f79646 [3209]" strokeweight="2pt">
                <v:textbox>
                  <w:txbxContent>
                    <w:p w:rsidR="00FC55C5" w:rsidRDefault="00FC55C5" w:rsidP="00FC55C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pu</w:t>
                      </w:r>
                    </w:p>
                    <w:p w:rsidR="00FC55C5" w:rsidRDefault="00FC55C5" w:rsidP="00FC55C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Flbh1</w:t>
                      </w:r>
                    </w:p>
                  </w:txbxContent>
                </v:textbox>
              </v:rect>
            </w:pict>
          </mc:Fallback>
        </mc:AlternateContent>
      </w:r>
    </w:p>
    <w:p w:rsidR="00FC55C5" w:rsidRDefault="00FC55C5" w:rsidP="000B01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1877465</wp:posOffset>
                </wp:positionH>
                <wp:positionV relativeFrom="paragraph">
                  <wp:posOffset>15759</wp:posOffset>
                </wp:positionV>
                <wp:extent cx="1295400" cy="1399309"/>
                <wp:effectExtent l="0" t="0" r="1905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99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5C5" w:rsidRDefault="00FC55C5" w:rsidP="00FC55C5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 w:rsidR="00FC55C5" w:rsidRDefault="00FC55C5" w:rsidP="00FC55C5">
                            <w:pPr>
                              <w:jc w:val="center"/>
                            </w:pPr>
                            <w:r>
                              <w:t>Flbh1</w:t>
                            </w:r>
                          </w:p>
                          <w:p w:rsidR="001B05FE" w:rsidRDefault="001B05FE" w:rsidP="00FC55C5">
                            <w:pPr>
                              <w:jc w:val="center"/>
                            </w:pPr>
                            <w:r>
                              <w:t>Flbh1</w:t>
                            </w:r>
                          </w:p>
                          <w:p w:rsidR="001B05FE" w:rsidRDefault="001B05FE" w:rsidP="00FC55C5">
                            <w:pPr>
                              <w:jc w:val="center"/>
                            </w:pPr>
                            <w:r>
                              <w:t>Flbh1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1" style="position:absolute;left:0;text-align:left;margin-left:147.85pt;margin-top:1.25pt;width:102pt;height:1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" fillcolor="white [3201]" strokecolor="#f79646 [3209]" strokeweight="2pt">
                <v:textbox>
                  <w:txbxContent>
                    <w:p w:rsidR="00FC55C5" w:rsidRDefault="00FC55C5" w:rsidP="00FC55C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  <w:p w:rsidR="00FC55C5" w:rsidRDefault="00FC55C5" w:rsidP="00FC55C5">
                      <w:pPr>
                        <w:jc w:val="center"/>
                      </w:pPr>
                      <w:r>
                        <w:t>Flbh1</w:t>
                      </w:r>
                    </w:p>
                    <w:p w:rsidR="001B05FE" w:rsidRDefault="001B05FE" w:rsidP="00FC55C5">
                      <w:pPr>
                        <w:jc w:val="center"/>
                      </w:pPr>
                      <w:r>
                        <w:t>Flbh1</w:t>
                      </w:r>
                    </w:p>
                    <w:p w:rsidR="001B05FE" w:rsidRDefault="001B05FE" w:rsidP="00FC55C5">
                      <w:pPr>
                        <w:jc w:val="center"/>
                      </w:pPr>
                      <w:r>
                        <w:t>Flbh1</w:t>
                      </w:r>
                    </w:p>
                  </w:txbxContent>
                </v:textbox>
              </v:rect>
            </w:pict>
          </mc:Fallback>
        </mc:AlternateContent>
      </w:r>
    </w:p>
    <w:p w:rsidR="00FC55C5" w:rsidRDefault="00FC55C5" w:rsidP="000B011F"/>
    <w:p w:rsidR="00FC55C5" w:rsidRDefault="001B05FE" w:rsidP="000B01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2694998</wp:posOffset>
                </wp:positionH>
                <wp:positionV relativeFrom="paragraph">
                  <wp:posOffset>141778</wp:posOffset>
                </wp:positionV>
                <wp:extent cx="1219200" cy="0"/>
                <wp:effectExtent l="0" t="76200" r="1905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09891" id="直接箭头连接符 13" o:spid="_x0000_s1026" type="#_x0000_t32" style="position:absolute;left:0;text-align:left;margin-left:212.2pt;margin-top:11.15pt;width:9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" strokecolor="#4579b8 [3044]">
                <v:stroke endarrow="block"/>
              </v:shape>
            </w:pict>
          </mc:Fallback>
        </mc:AlternateContent>
      </w:r>
    </w:p>
    <w:p w:rsidR="00FC55C5" w:rsidRDefault="001B05FE" w:rsidP="000B01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2715779</wp:posOffset>
                </wp:positionH>
                <wp:positionV relativeFrom="paragraph">
                  <wp:posOffset>128443</wp:posOffset>
                </wp:positionV>
                <wp:extent cx="1170709" cy="20262"/>
                <wp:effectExtent l="0" t="76200" r="29845" b="755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709" cy="2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01C6B" id="直接箭头连接符 14" o:spid="_x0000_s1026" type="#_x0000_t32" style="position:absolute;left:0;text-align:left;margin-left:213.85pt;margin-top:10.1pt;width:92.2pt;height:1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" strokecolor="#4579b8 [3044]">
                <v:stroke endarrow="block"/>
              </v:shape>
            </w:pict>
          </mc:Fallback>
        </mc:AlternateContent>
      </w:r>
      <w:r w:rsidR="00FC55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1004743</wp:posOffset>
                </wp:positionH>
                <wp:positionV relativeFrom="paragraph">
                  <wp:posOffset>135370</wp:posOffset>
                </wp:positionV>
                <wp:extent cx="865909" cy="13855"/>
                <wp:effectExtent l="0" t="57150" r="29845" b="1009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9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733B0" id="直接箭头连接符 11" o:spid="_x0000_s1026" type="#_x0000_t32" style="position:absolute;left:0;text-align:left;margin-left:79.1pt;margin-top:10.65pt;width:68.2pt;height: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FC55C5" w:rsidRDefault="001B05FE" w:rsidP="000B011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2729633</wp:posOffset>
                </wp:positionH>
                <wp:positionV relativeFrom="paragraph">
                  <wp:posOffset>163599</wp:posOffset>
                </wp:positionV>
                <wp:extent cx="1170709" cy="6927"/>
                <wp:effectExtent l="0" t="76200" r="29845" b="889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709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3398C" id="直接箭头连接符 15" o:spid="_x0000_s1026" type="#_x0000_t32" style="position:absolute;left:0;text-align:left;margin-left:214.95pt;margin-top:12.9pt;width:92.2pt;height: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" strokecolor="#4579b8 [3044]">
                <v:stroke endarrow="block"/>
              </v:shape>
            </w:pict>
          </mc:Fallback>
        </mc:AlternateContent>
      </w:r>
    </w:p>
    <w:p w:rsidR="00FC55C5" w:rsidRDefault="001B05FE" w:rsidP="000B011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1461942</wp:posOffset>
                </wp:positionH>
                <wp:positionV relativeFrom="paragraph">
                  <wp:posOffset>108700</wp:posOffset>
                </wp:positionV>
                <wp:extent cx="2452255" cy="27710"/>
                <wp:effectExtent l="0" t="38100" r="43815" b="869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5" cy="2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6DDB4" id="直接箭头连接符 17" o:spid="_x0000_s1026" type="#_x0000_t32" style="position:absolute;left:0;text-align:left;margin-left:115.1pt;margin-top:8.55pt;width:193.1pt;height: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FC55C5" w:rsidRDefault="00FC55C5" w:rsidP="000B011F"/>
    <w:p w:rsidR="00FC55C5" w:rsidRDefault="00FC55C5" w:rsidP="000B01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B05FE" w:rsidTr="001B05FE">
        <w:tc>
          <w:tcPr>
            <w:tcW w:w="11046" w:type="dxa"/>
          </w:tcPr>
          <w:p w:rsidR="001B05FE" w:rsidRDefault="001B05FE" w:rsidP="001B05FE">
            <w:r>
              <w:t>SELECT</w:t>
            </w:r>
          </w:p>
          <w:p w:rsidR="001B05FE" w:rsidRDefault="001B05FE" w:rsidP="001B05FE">
            <w:r>
              <w:tab/>
              <w:t>*</w:t>
            </w:r>
          </w:p>
          <w:p w:rsidR="001B05FE" w:rsidRDefault="001B05FE" w:rsidP="001B05FE">
            <w:r>
              <w:t>FROM</w:t>
            </w:r>
          </w:p>
          <w:p w:rsidR="001B05FE" w:rsidRDefault="001B05FE" w:rsidP="001B05FE">
            <w:r>
              <w:tab/>
              <w:t>t_mall_product spu,</w:t>
            </w:r>
          </w:p>
          <w:p w:rsidR="001B05FE" w:rsidRDefault="001B05FE" w:rsidP="001B05FE">
            <w:r>
              <w:tab/>
              <w:t>t_mall_sku sku,</w:t>
            </w:r>
          </w:p>
          <w:p w:rsidR="001B05FE" w:rsidRDefault="001B05FE" w:rsidP="001B05FE">
            <w:r>
              <w:tab/>
              <w:t>t_mall_trade_mark tm</w:t>
            </w:r>
          </w:p>
          <w:p w:rsidR="001B05FE" w:rsidRDefault="001B05FE" w:rsidP="001B05FE">
            <w:r>
              <w:t>WHERE</w:t>
            </w:r>
          </w:p>
          <w:p w:rsidR="001B05FE" w:rsidRDefault="001B05FE" w:rsidP="001B05FE">
            <w:r>
              <w:tab/>
              <w:t>spu.Id = sku.shp_id</w:t>
            </w:r>
          </w:p>
          <w:p w:rsidR="001B05FE" w:rsidRDefault="001B05FE" w:rsidP="001B05FE">
            <w:r>
              <w:t xml:space="preserve">and spu.pp_id = tm.Id  </w:t>
            </w:r>
          </w:p>
          <w:p w:rsidR="001B05FE" w:rsidRDefault="001B05FE" w:rsidP="001B05FE">
            <w:r>
              <w:t>and spu.flbh2 = 28</w:t>
            </w:r>
          </w:p>
        </w:tc>
      </w:tr>
    </w:tbl>
    <w:p w:rsidR="00FC55C5" w:rsidRDefault="00FC55C5" w:rsidP="000B011F"/>
    <w:p w:rsidR="001B05FE" w:rsidRDefault="001B05FE" w:rsidP="000B011F"/>
    <w:p w:rsidR="001B05FE" w:rsidRDefault="001B05FE" w:rsidP="000B011F"/>
    <w:p w:rsidR="001B05FE" w:rsidRDefault="00030F8B" w:rsidP="00030F8B">
      <w:pPr>
        <w:pStyle w:val="1"/>
      </w:pPr>
      <w:r>
        <w:rPr>
          <w:rFonts w:hint="eastAsia"/>
        </w:rPr>
        <w:t>3</w:t>
      </w:r>
      <w:r>
        <w:t xml:space="preserve"> </w:t>
      </w:r>
      <w:r>
        <w:t>异步刷新属性检索列表</w:t>
      </w:r>
    </w:p>
    <w:p w:rsidR="00030F8B" w:rsidRDefault="00030F8B" w:rsidP="00030F8B"/>
    <w:p w:rsidR="00030F8B" w:rsidRDefault="00030F8B" w:rsidP="00030F8B"/>
    <w:p w:rsidR="00030F8B" w:rsidRDefault="00030F8B" w:rsidP="00030F8B"/>
    <w:p w:rsidR="00030F8B" w:rsidRDefault="00A26A3F" w:rsidP="00030F8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93864</wp:posOffset>
                </wp:positionV>
                <wp:extent cx="1440584" cy="332509"/>
                <wp:effectExtent l="0" t="0" r="26670" b="1079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58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A3F" w:rsidRDefault="00A26A3F" w:rsidP="00A26A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2" style="position:absolute;left:0;text-align:left;margin-left:20.75pt;margin-top:7.4pt;width:113.4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" fillcolor="#4f81bd [3204]" strokecolor="#243f60 [1604]" strokeweight="2pt">
                <v:textbox>
                  <w:txbxContent>
                    <w:p w:rsidR="00A26A3F" w:rsidRDefault="00A26A3F" w:rsidP="00A26A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51608</wp:posOffset>
                </wp:positionV>
                <wp:extent cx="1911927" cy="2050473"/>
                <wp:effectExtent l="0" t="0" r="12700" b="260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2050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715E6" id="矩形 18" o:spid="_x0000_s1026" style="position:absolute;left:0;text-align:left;margin-left:5.4pt;margin-top:4.05pt;width:150.55pt;height:16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7B34FD" wp14:editId="3BAC8FFF">
                <wp:simplePos x="0" y="0"/>
                <wp:positionH relativeFrom="column">
                  <wp:posOffset>2598016</wp:posOffset>
                </wp:positionH>
                <wp:positionV relativeFrom="paragraph">
                  <wp:posOffset>135428</wp:posOffset>
                </wp:positionV>
                <wp:extent cx="1357630" cy="588818"/>
                <wp:effectExtent l="0" t="0" r="13970" b="2095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588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A3F" w:rsidRDefault="00A26A3F" w:rsidP="00A26A3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jax</w:t>
                            </w:r>
                          </w:p>
                          <w:p w:rsidR="00A26A3F" w:rsidRDefault="00A26A3F" w:rsidP="00A26A3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B34FD" id="矩形 28" o:spid="_x0000_s1033" style="position:absolute;left:0;text-align:left;margin-left:204.55pt;margin-top:10.65pt;width:106.9pt;height:4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" fillcolor="#4f81bd [3204]" strokecolor="#243f60 [1604]" strokeweight="2pt">
                <v:textbox>
                  <w:txbxContent>
                    <w:p w:rsidR="00A26A3F" w:rsidRDefault="00A26A3F" w:rsidP="00A26A3F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jax</w:t>
                      </w:r>
                    </w:p>
                    <w:p w:rsidR="00A26A3F" w:rsidRDefault="00A26A3F" w:rsidP="00A26A3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4793961</wp:posOffset>
                </wp:positionH>
                <wp:positionV relativeFrom="paragraph">
                  <wp:posOffset>218555</wp:posOffset>
                </wp:positionV>
                <wp:extent cx="1967346" cy="1877464"/>
                <wp:effectExtent l="0" t="0" r="13970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6" cy="1877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A3F" w:rsidRDefault="00A26A3F" w:rsidP="00A26A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根据属性检索业务</w:t>
                            </w:r>
                          </w:p>
                          <w:p w:rsidR="00A26A3F" w:rsidRDefault="00A26A3F" w:rsidP="00A26A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" o:spid="_x0000_s1034" style="position:absolute;left:0;text-align:left;margin-left:377.5pt;margin-top:17.2pt;width:154.9pt;height:147.8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" fillcolor="white [3201]" strokecolor="#f79646 [3209]" strokeweight="2pt">
                <v:textbox>
                  <w:txbxContent>
                    <w:p w:rsidR="00A26A3F" w:rsidRDefault="00A26A3F" w:rsidP="00A26A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根据属性检索业务</w:t>
                      </w:r>
                    </w:p>
                    <w:p w:rsidR="00A26A3F" w:rsidRDefault="00A26A3F" w:rsidP="00A26A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F8B" w:rsidRDefault="00A26A3F" w:rsidP="00030F8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1946448</wp:posOffset>
                </wp:positionH>
                <wp:positionV relativeFrom="paragraph">
                  <wp:posOffset>66444</wp:posOffset>
                </wp:positionV>
                <wp:extent cx="637309" cy="6927"/>
                <wp:effectExtent l="19050" t="57150" r="0" b="889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309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11F24" id="直接箭头连接符 29" o:spid="_x0000_s1026" type="#_x0000_t32" style="position:absolute;left:0;text-align:left;margin-left:153.25pt;margin-top:5.25pt;width:50.2pt;height:.5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3941907</wp:posOffset>
                </wp:positionH>
                <wp:positionV relativeFrom="paragraph">
                  <wp:posOffset>156730</wp:posOffset>
                </wp:positionV>
                <wp:extent cx="845127" cy="0"/>
                <wp:effectExtent l="38100" t="76200" r="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CA869" id="直接箭头连接符 27" o:spid="_x0000_s1026" type="#_x0000_t32" style="position:absolute;left:0;text-align:left;margin-left:310.4pt;margin-top:12.35pt;width:66.5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:rsidR="00030F8B" w:rsidRDefault="00A26A3F" w:rsidP="00030F8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290310</wp:posOffset>
                </wp:positionH>
                <wp:positionV relativeFrom="paragraph">
                  <wp:posOffset>66848</wp:posOffset>
                </wp:positionV>
                <wp:extent cx="1413164" cy="381000"/>
                <wp:effectExtent l="0" t="0" r="158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F8B" w:rsidRDefault="00030F8B" w:rsidP="00030F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属性列表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5" style="position:absolute;left:0;text-align:left;margin-left:22.85pt;margin-top:5.25pt;width:111.2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" fillcolor="#4f81bd [3204]" strokecolor="#243f60 [1604]" strokeweight="2pt">
                <v:textbox>
                  <w:txbxContent>
                    <w:p w:rsidR="00030F8B" w:rsidRDefault="00030F8B" w:rsidP="00030F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属性列表</w:t>
                      </w:r>
                    </w:p>
                  </w:txbxContent>
                </v:textbox>
              </v:rect>
            </w:pict>
          </mc:Fallback>
        </mc:AlternateContent>
      </w:r>
    </w:p>
    <w:p w:rsidR="00030F8B" w:rsidRDefault="00A26A3F" w:rsidP="00030F8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997066</wp:posOffset>
                </wp:positionH>
                <wp:positionV relativeFrom="paragraph">
                  <wp:posOffset>184958</wp:posOffset>
                </wp:positionV>
                <wp:extent cx="45719" cy="242339"/>
                <wp:effectExtent l="38100" t="0" r="50165" b="628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2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5322" id="直接箭头连接符 20" o:spid="_x0000_s1026" type="#_x0000_t32" style="position:absolute;left:0;text-align:left;margin-left:78.5pt;margin-top:14.55pt;width:3.6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030F8B" w:rsidRDefault="00A26A3F" w:rsidP="00030F8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212206</wp:posOffset>
                </wp:positionV>
                <wp:extent cx="1343660" cy="387350"/>
                <wp:effectExtent l="0" t="0" r="2794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A3F" w:rsidRDefault="00A26A3F" w:rsidP="00A26A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参数区域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6" style="position:absolute;left:0;text-align:left;margin-left:27.25pt;margin-top:16.7pt;width:105.8pt;height:3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" fillcolor="#4f81bd [3204]" strokecolor="#243f60 [1604]" strokeweight="2pt">
                <v:textbox>
                  <w:txbxContent>
                    <w:p w:rsidR="00A26A3F" w:rsidRDefault="00A26A3F" w:rsidP="00A26A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参数区域</w:t>
                      </w:r>
                    </w:p>
                  </w:txbxContent>
                </v:textbox>
              </v:rect>
            </w:pict>
          </mc:Fallback>
        </mc:AlternateContent>
      </w:r>
    </w:p>
    <w:p w:rsidR="00030F8B" w:rsidRDefault="00030F8B" w:rsidP="00030F8B"/>
    <w:p w:rsidR="00030F8B" w:rsidRDefault="00A26A3F" w:rsidP="00030F8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1011670</wp:posOffset>
                </wp:positionH>
                <wp:positionV relativeFrom="paragraph">
                  <wp:posOffset>69273</wp:posOffset>
                </wp:positionV>
                <wp:extent cx="6928" cy="270163"/>
                <wp:effectExtent l="76200" t="0" r="69850" b="539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9F9A8" id="直接箭头连接符 22" o:spid="_x0000_s1026" type="#_x0000_t32" style="position:absolute;left:0;text-align:left;margin-left:79.65pt;margin-top:5.45pt;width:.55pt;height:2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" strokecolor="#4579b8 [3044]">
                <v:stroke endarrow="block"/>
              </v:shape>
            </w:pict>
          </mc:Fallback>
        </mc:AlternateContent>
      </w:r>
    </w:p>
    <w:p w:rsidR="00030F8B" w:rsidRDefault="00A26A3F" w:rsidP="00030F8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2819689</wp:posOffset>
                </wp:positionH>
                <wp:positionV relativeFrom="paragraph">
                  <wp:posOffset>125210</wp:posOffset>
                </wp:positionV>
                <wp:extent cx="1087581" cy="339437"/>
                <wp:effectExtent l="0" t="0" r="1778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1" cy="339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A3F" w:rsidRDefault="00A26A3F" w:rsidP="00A26A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7" style="position:absolute;left:0;text-align:left;margin-left:222pt;margin-top:9.85pt;width:85.65pt;height:2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" fillcolor="#4f81bd [3204]" strokecolor="#243f60 [1604]" strokeweight="2pt">
                <v:textbox>
                  <w:txbxContent>
                    <w:p w:rsidR="00A26A3F" w:rsidRDefault="00A26A3F" w:rsidP="00A26A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332798</wp:posOffset>
                </wp:positionH>
                <wp:positionV relativeFrom="paragraph">
                  <wp:posOffset>97213</wp:posOffset>
                </wp:positionV>
                <wp:extent cx="1385166" cy="325870"/>
                <wp:effectExtent l="0" t="0" r="24765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66" cy="325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A3F" w:rsidRDefault="00A26A3F" w:rsidP="00A26A3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8" style="position:absolute;left:0;text-align:left;margin-left:26.2pt;margin-top:7.65pt;width:109.05pt;height:2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" fillcolor="#4f81bd [3204]" strokecolor="#243f60 [1604]" strokeweight="2pt">
                <v:textbox>
                  <w:txbxContent>
                    <w:p w:rsidR="00A26A3F" w:rsidRDefault="00A26A3F" w:rsidP="00A26A3F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jax</w:t>
                      </w:r>
                    </w:p>
                  </w:txbxContent>
                </v:textbox>
              </v:rect>
            </w:pict>
          </mc:Fallback>
        </mc:AlternateContent>
      </w:r>
    </w:p>
    <w:p w:rsidR="00030F8B" w:rsidRDefault="00A26A3F" w:rsidP="00030F8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1745960</wp:posOffset>
                </wp:positionH>
                <wp:positionV relativeFrom="paragraph">
                  <wp:posOffset>49530</wp:posOffset>
                </wp:positionV>
                <wp:extent cx="3020291" cy="6927"/>
                <wp:effectExtent l="0" t="57150" r="27940" b="889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02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D4BA8" id="直接箭头连接符 24" o:spid="_x0000_s1026" type="#_x0000_t32" style="position:absolute;left:0;text-align:left;margin-left:137.5pt;margin-top:3.9pt;width:237.8pt;height: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</w:p>
    <w:p w:rsidR="00030F8B" w:rsidRDefault="00030F8B" w:rsidP="00030F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26A3F" w:rsidTr="00A26A3F">
        <w:tc>
          <w:tcPr>
            <w:tcW w:w="11046" w:type="dxa"/>
          </w:tcPr>
          <w:p w:rsidR="00A26A3F" w:rsidRDefault="00A26A3F" w:rsidP="00030F8B">
            <w:r>
              <w:t xml:space="preserve">1 </w:t>
            </w:r>
            <w:r>
              <w:t>点击属性</w:t>
            </w:r>
          </w:p>
          <w:p w:rsidR="00A26A3F" w:rsidRDefault="00A26A3F" w:rsidP="00030F8B">
            <w:r>
              <w:t xml:space="preserve">2 </w:t>
            </w:r>
            <w:r>
              <w:t>存储参数</w:t>
            </w:r>
          </w:p>
          <w:p w:rsidR="00A26A3F" w:rsidRDefault="00A26A3F" w:rsidP="00030F8B">
            <w:r>
              <w:t xml:space="preserve">3 </w:t>
            </w:r>
            <w:r>
              <w:t>调用</w:t>
            </w:r>
            <w:r>
              <w:t>ajax</w:t>
            </w:r>
          </w:p>
          <w:p w:rsidR="00A26A3F" w:rsidRDefault="00A26A3F" w:rsidP="00030F8B">
            <w:r>
              <w:t xml:space="preserve">4 </w:t>
            </w:r>
            <w:r>
              <w:t>传递参数</w:t>
            </w:r>
          </w:p>
          <w:p w:rsidR="00A26A3F" w:rsidRDefault="00A26A3F" w:rsidP="00030F8B">
            <w:r>
              <w:t xml:space="preserve">5 </w:t>
            </w:r>
            <w:r>
              <w:t>检索业务</w:t>
            </w:r>
          </w:p>
          <w:p w:rsidR="00A26A3F" w:rsidRDefault="00A26A3F" w:rsidP="00030F8B">
            <w:r>
              <w:t xml:space="preserve">6 </w:t>
            </w:r>
            <w:r>
              <w:t>返回</w:t>
            </w:r>
            <w:r>
              <w:t>html</w:t>
            </w:r>
          </w:p>
          <w:p w:rsidR="00A26A3F" w:rsidRDefault="00A26A3F" w:rsidP="00030F8B">
            <w:r>
              <w:t xml:space="preserve">7 </w:t>
            </w:r>
            <w:r>
              <w:t>刷新列表</w:t>
            </w:r>
          </w:p>
        </w:tc>
      </w:tr>
    </w:tbl>
    <w:p w:rsidR="00030F8B" w:rsidRDefault="00030F8B" w:rsidP="00030F8B"/>
    <w:p w:rsidR="00030F8B" w:rsidRDefault="00030F8B" w:rsidP="00030F8B"/>
    <w:p w:rsidR="00030F8B" w:rsidRDefault="00D11374" w:rsidP="00D11374">
      <w:pPr>
        <w:pStyle w:val="1"/>
      </w:pPr>
      <w:r>
        <w:rPr>
          <w:rFonts w:hint="eastAsia"/>
        </w:rPr>
        <w:t>4</w:t>
      </w:r>
      <w:r>
        <w:t xml:space="preserve"> ajax</w:t>
      </w:r>
      <w:r>
        <w:t>异步提交参数的方式</w:t>
      </w:r>
    </w:p>
    <w:p w:rsidR="00EF3660" w:rsidRDefault="00EF3660" w:rsidP="00D11374">
      <w:r>
        <w:t>数组传参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278B0" w:rsidTr="006278B0">
        <w:tc>
          <w:tcPr>
            <w:tcW w:w="11046" w:type="dxa"/>
          </w:tcPr>
          <w:p w:rsidR="006278B0" w:rsidRDefault="006278B0" w:rsidP="00D11374">
            <w:r>
              <w:t>用</w:t>
            </w:r>
            <w:r>
              <w:t>js</w:t>
            </w:r>
            <w:r>
              <w:t>数组对象，</w:t>
            </w:r>
            <w:r>
              <w:t>ajax</w:t>
            </w:r>
            <w:r>
              <w:t>在转化为请求字符串时</w:t>
            </w:r>
          </w:p>
          <w:p w:rsidR="006278B0" w:rsidRDefault="006278B0" w:rsidP="00D11374">
            <w:r>
              <w:t>会在参数名结尾加</w:t>
            </w:r>
            <w:r>
              <w:rPr>
                <w:rFonts w:hint="eastAsia"/>
              </w:rPr>
              <w:t>[</w:t>
            </w:r>
            <w:r>
              <w:t>],</w:t>
            </w:r>
            <w:r>
              <w:t>所以</w:t>
            </w:r>
            <w:r>
              <w:t>mvc</w:t>
            </w:r>
            <w:r>
              <w:t>中</w:t>
            </w:r>
            <w:r w:rsidR="00733CFA">
              <w:t>用</w:t>
            </w:r>
            <w:r w:rsidR="00BD4829" w:rsidRPr="00BD4829">
              <w:rPr>
                <w:color w:val="FF0000"/>
              </w:rPr>
              <w:t>@RequestParam("param_array[]")</w:t>
            </w:r>
            <w:r w:rsidR="00BD4829">
              <w:t>接收</w:t>
            </w:r>
          </w:p>
        </w:tc>
      </w:tr>
    </w:tbl>
    <w:p w:rsidR="006278B0" w:rsidRDefault="006278B0" w:rsidP="00D11374"/>
    <w:p w:rsidR="00EF3660" w:rsidRDefault="00EF3660" w:rsidP="00D11374">
      <w:r>
        <w:t>Json</w:t>
      </w:r>
      <w:r>
        <w:t>传参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10553" w:rsidTr="00110553">
        <w:tc>
          <w:tcPr>
            <w:tcW w:w="11046" w:type="dxa"/>
          </w:tcPr>
          <w:p w:rsidR="00110553" w:rsidRDefault="00110553" w:rsidP="00D11374">
            <w:r>
              <w:t>1 json</w:t>
            </w:r>
            <w:r>
              <w:t>的数组对象</w:t>
            </w:r>
          </w:p>
          <w:p w:rsidR="00110553" w:rsidRDefault="00110553" w:rsidP="00D11374">
            <w:r>
              <w:t>2 json</w:t>
            </w:r>
            <w:r>
              <w:t>的查询字符串</w:t>
            </w:r>
          </w:p>
        </w:tc>
      </w:tr>
    </w:tbl>
    <w:p w:rsidR="00D11374" w:rsidRDefault="00D11374" w:rsidP="00D11374"/>
    <w:p w:rsidR="00D11374" w:rsidRDefault="00EF3660" w:rsidP="00D11374">
      <w:r>
        <w:t>表单序列化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10553" w:rsidTr="00110553">
        <w:tc>
          <w:tcPr>
            <w:tcW w:w="11046" w:type="dxa"/>
          </w:tcPr>
          <w:p w:rsidR="00110553" w:rsidRDefault="00110553" w:rsidP="00D11374">
            <w:r w:rsidRPr="00110553">
              <w:t>$("#loginForm").serialize();</w:t>
            </w:r>
          </w:p>
        </w:tc>
      </w:tr>
    </w:tbl>
    <w:p w:rsidR="00D11374" w:rsidRDefault="00D11374" w:rsidP="00D11374"/>
    <w:p w:rsidR="00D11374" w:rsidRDefault="00D11374" w:rsidP="00D11374"/>
    <w:p w:rsidR="00D11374" w:rsidRDefault="00CD2F8B" w:rsidP="00CD2F8B">
      <w:pPr>
        <w:pStyle w:val="1"/>
      </w:pPr>
      <w:r>
        <w:rPr>
          <w:rFonts w:hint="eastAsia"/>
        </w:rPr>
        <w:t>5</w:t>
      </w:r>
      <w:r>
        <w:t xml:space="preserve"> </w:t>
      </w:r>
      <w:r>
        <w:t>属性检索的业务实现</w:t>
      </w:r>
    </w:p>
    <w:p w:rsidR="00CD2F8B" w:rsidRPr="00CD2F8B" w:rsidRDefault="002B5933" w:rsidP="00CD2F8B">
      <w:r>
        <w:rPr>
          <w:rFonts w:hint="eastAsia"/>
        </w:rPr>
        <w:t xml:space="preserve"> </w:t>
      </w:r>
      <w:r>
        <w:rPr>
          <w:rFonts w:hint="eastAsia"/>
        </w:rPr>
        <w:t>二级分类的商品</w:t>
      </w:r>
      <w:r w:rsidR="00060CBB">
        <w:t>集合</w:t>
      </w:r>
    </w:p>
    <w:p w:rsidR="00D11374" w:rsidRDefault="00D11374" w:rsidP="00D11374"/>
    <w:p w:rsidR="002B5933" w:rsidRDefault="009A6126" w:rsidP="00D1137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832600" cy="2480734"/>
                <wp:effectExtent l="0" t="0" r="25400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480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E756C" id="矩形 31" o:spid="_x0000_s1026" style="position:absolute;left:0;text-align:left;margin-left:486.8pt;margin-top:.45pt;width:538pt;height:195.35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" fillcolor="white [3201]" strokecolor="#f79646 [3209]" strokeweight="2pt">
                <w10:wrap anchorx="margin"/>
              </v:rect>
            </w:pict>
          </mc:Fallback>
        </mc:AlternateContent>
      </w:r>
    </w:p>
    <w:p w:rsidR="002B5933" w:rsidRDefault="009A6126" w:rsidP="00D1137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E78DC7" wp14:editId="4636F4A4">
                <wp:simplePos x="0" y="0"/>
                <wp:positionH relativeFrom="column">
                  <wp:posOffset>3023659</wp:posOffset>
                </wp:positionH>
                <wp:positionV relativeFrom="paragraph">
                  <wp:posOffset>5503</wp:posOffset>
                </wp:positionV>
                <wp:extent cx="2328333" cy="1955800"/>
                <wp:effectExtent l="0" t="0" r="15240" b="2540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3" cy="19558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26" w:rsidRDefault="009A6126" w:rsidP="009A61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尺寸：</w:t>
                            </w:r>
                            <w:r>
                              <w:t>14.5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78DC7" id="椭圆 33" o:spid="_x0000_s1039" style="position:absolute;left:0;text-align:left;margin-left:238.1pt;margin-top:.45pt;width:183.35pt;height:1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" fillcolor="white [3201]" strokecolor="#f79646 [3209]" strokeweight="2pt">
                <v:fill opacity="0"/>
                <v:textbox>
                  <w:txbxContent>
                    <w:p w:rsidR="009A6126" w:rsidRDefault="009A6126" w:rsidP="009A61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尺寸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1</w:t>
                      </w:r>
                      <w:r>
                        <w:t>4</w:t>
                      </w:r>
                      <w:r>
                        <w:t>.5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1270</wp:posOffset>
                </wp:positionV>
                <wp:extent cx="2328333" cy="1955800"/>
                <wp:effectExtent l="0" t="0" r="15240" b="2540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3" cy="195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26" w:rsidRDefault="009A6126" w:rsidP="009A61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分辨率：</w:t>
                            </w:r>
                            <w: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" o:spid="_x0000_s1040" style="position:absolute;left:0;text-align:left;margin-left:100.05pt;margin-top:.1pt;width:183.35pt;height:1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" fillcolor="white [3201]" strokecolor="#f79646 [3209]" strokeweight="2pt">
                <v:textbox>
                  <w:txbxContent>
                    <w:p w:rsidR="009A6126" w:rsidRDefault="009A6126" w:rsidP="009A61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分辨率：</w:t>
                      </w:r>
                      <w:r>
                        <w:t>1024</w:t>
                      </w:r>
                    </w:p>
                  </w:txbxContent>
                </v:textbox>
              </v:oval>
            </w:pict>
          </mc:Fallback>
        </mc:AlternateContent>
      </w:r>
    </w:p>
    <w:p w:rsidR="002B5933" w:rsidRDefault="002B5933" w:rsidP="00D11374"/>
    <w:p w:rsidR="002B5933" w:rsidRDefault="002B5933" w:rsidP="00D11374"/>
    <w:p w:rsidR="002B5933" w:rsidRDefault="002B5933" w:rsidP="00D11374"/>
    <w:p w:rsidR="002B5933" w:rsidRDefault="002B5933" w:rsidP="00D11374"/>
    <w:p w:rsidR="002B5933" w:rsidRDefault="002B5933" w:rsidP="00D11374"/>
    <w:p w:rsidR="00D11374" w:rsidRDefault="00D11374" w:rsidP="00D11374"/>
    <w:p w:rsidR="00D11374" w:rsidRPr="00D11374" w:rsidRDefault="00D11374" w:rsidP="00D11374"/>
    <w:p w:rsidR="00FC55C5" w:rsidRDefault="00FC55C5" w:rsidP="000B011F"/>
    <w:p w:rsidR="000B011F" w:rsidRDefault="000B011F" w:rsidP="000B01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A6126" w:rsidTr="009A6126">
        <w:tc>
          <w:tcPr>
            <w:tcW w:w="11046" w:type="dxa"/>
          </w:tcPr>
          <w:p w:rsidR="000458B9" w:rsidRDefault="00602EAB" w:rsidP="009A6126">
            <w:pPr>
              <w:rPr>
                <w:highlight w:val="yellow"/>
              </w:rPr>
            </w:pPr>
            <w:r>
              <w:rPr>
                <w:highlight w:val="yellow"/>
              </w:rPr>
              <w:t>and sku.id in (</w:t>
            </w:r>
            <w:r>
              <w:rPr>
                <w:rFonts w:hint="eastAsia"/>
                <w:highlight w:val="yellow"/>
              </w:rPr>
              <w:t xml:space="preserve"> </w:t>
            </w:r>
          </w:p>
          <w:p w:rsidR="009A6126" w:rsidRPr="00602EAB" w:rsidRDefault="009A6126" w:rsidP="009A6126">
            <w:pPr>
              <w:rPr>
                <w:highlight w:val="yellow"/>
              </w:rPr>
            </w:pPr>
            <w:r w:rsidRPr="00602EAB">
              <w:rPr>
                <w:highlight w:val="yellow"/>
              </w:rPr>
              <w:t xml:space="preserve">select </w:t>
            </w:r>
            <w:r w:rsidR="000458B9">
              <w:rPr>
                <w:highlight w:val="yellow"/>
              </w:rPr>
              <w:t>sku0.</w:t>
            </w:r>
            <w:r w:rsidRPr="00602EAB">
              <w:rPr>
                <w:highlight w:val="yellow"/>
              </w:rPr>
              <w:t>sku_id from</w:t>
            </w:r>
            <w:r>
              <w:t xml:space="preserve"> </w:t>
            </w:r>
          </w:p>
          <w:p w:rsidR="009A6126" w:rsidRDefault="009A6126" w:rsidP="009A6126">
            <w:r>
              <w:t xml:space="preserve"> (select sku_id from t_mall_sku_attr_value where shxm_id = </w:t>
            </w:r>
            <w:r w:rsidR="000458B9">
              <w:t>13</w:t>
            </w:r>
            <w:r>
              <w:t xml:space="preserve"> and shxzh_id </w:t>
            </w:r>
            <w:r w:rsidR="000458B9">
              <w:t>in (30,31,32,..)</w:t>
            </w:r>
            <w:r>
              <w:t>) sku0,</w:t>
            </w:r>
          </w:p>
          <w:p w:rsidR="009A6126" w:rsidRDefault="009A6126" w:rsidP="009A6126">
            <w:r>
              <w:t xml:space="preserve"> (select sku_id from t_mall_sku_attr_value where shxm_id = ? and shxzh_id = ?) sku1,</w:t>
            </w:r>
          </w:p>
          <w:p w:rsidR="009A6126" w:rsidRDefault="009A6126" w:rsidP="009A6126">
            <w:r>
              <w:t xml:space="preserve"> (select sku_id from t_mall_sku_attr_value where shxm_id = ? and shxzh_id = ?) sku2</w:t>
            </w:r>
          </w:p>
          <w:p w:rsidR="00602EAB" w:rsidRDefault="009A6126" w:rsidP="009A6126">
            <w:r>
              <w:t xml:space="preserve"> where </w:t>
            </w:r>
          </w:p>
          <w:p w:rsidR="00602EAB" w:rsidRDefault="009A6126" w:rsidP="00602EAB">
            <w:pPr>
              <w:ind w:firstLineChars="50" w:firstLine="120"/>
            </w:pPr>
            <w:r>
              <w:t xml:space="preserve">sku0.sku_id = sku1.sku_id </w:t>
            </w:r>
          </w:p>
          <w:p w:rsidR="00602EAB" w:rsidRDefault="009A6126" w:rsidP="00602EAB">
            <w:pPr>
              <w:ind w:firstLineChars="50" w:firstLine="120"/>
            </w:pPr>
            <w:r>
              <w:t xml:space="preserve">and </w:t>
            </w:r>
          </w:p>
          <w:p w:rsidR="009A6126" w:rsidRDefault="009A6126" w:rsidP="00602EAB">
            <w:pPr>
              <w:ind w:firstLineChars="50" w:firstLine="120"/>
            </w:pPr>
            <w:r>
              <w:t>sku1.sku_id = sku2.sku_id</w:t>
            </w:r>
          </w:p>
          <w:p w:rsidR="009A6126" w:rsidRDefault="009A6126" w:rsidP="009A6126">
            <w:r w:rsidRPr="00602EAB">
              <w:rPr>
                <w:highlight w:val="yellow"/>
              </w:rPr>
              <w:t>)</w:t>
            </w:r>
          </w:p>
        </w:tc>
      </w:tr>
    </w:tbl>
    <w:p w:rsidR="009A6126" w:rsidRDefault="009A6126" w:rsidP="000B011F"/>
    <w:p w:rsidR="009A6126" w:rsidRDefault="009A6126" w:rsidP="000B011F"/>
    <w:p w:rsidR="009A6126" w:rsidRDefault="000458B9" w:rsidP="000458B9">
      <w:pPr>
        <w:pStyle w:val="1"/>
      </w:pPr>
      <w:r>
        <w:rPr>
          <w:rFonts w:hint="eastAsia"/>
        </w:rPr>
        <w:t>6</w:t>
      </w:r>
      <w:r>
        <w:t xml:space="preserve"> </w:t>
      </w:r>
      <w:r>
        <w:t>任务</w:t>
      </w:r>
    </w:p>
    <w:p w:rsidR="009A6126" w:rsidRDefault="000458B9" w:rsidP="000B011F">
      <w:r>
        <w:t xml:space="preserve">1 </w:t>
      </w:r>
      <w:r>
        <w:t>参数的上去和下来实现</w:t>
      </w:r>
      <w:r>
        <w:t>js</w:t>
      </w:r>
    </w:p>
    <w:p w:rsidR="009A6126" w:rsidRDefault="000458B9" w:rsidP="000B011F">
      <w:r>
        <w:t xml:space="preserve">2 </w:t>
      </w:r>
      <w:r>
        <w:t>参数的多选</w:t>
      </w:r>
    </w:p>
    <w:p w:rsidR="004C6D44" w:rsidRDefault="004C6D44" w:rsidP="000B011F"/>
    <w:p w:rsidR="004C6D44" w:rsidRDefault="004C6D44" w:rsidP="004C6D44">
      <w:pPr>
        <w:pStyle w:val="1"/>
      </w:pPr>
      <w:r>
        <w:t xml:space="preserve">7 </w:t>
      </w:r>
      <w:r>
        <w:t>商品详情</w:t>
      </w:r>
    </w:p>
    <w:p w:rsidR="004C6D44" w:rsidRDefault="004C6D44" w:rsidP="004C6D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C6D44" w:rsidTr="004C6D44">
        <w:tc>
          <w:tcPr>
            <w:tcW w:w="11046" w:type="dxa"/>
          </w:tcPr>
          <w:p w:rsidR="004C6D44" w:rsidRDefault="004C6D44" w:rsidP="004C6D44">
            <w:r>
              <w:rPr>
                <w:rFonts w:hint="eastAsia"/>
              </w:rPr>
              <w:t>1</w:t>
            </w:r>
            <w:r>
              <w:t xml:space="preserve"> sku</w:t>
            </w:r>
            <w:r>
              <w:t>库存单元信息</w:t>
            </w:r>
          </w:p>
          <w:p w:rsidR="004C6D44" w:rsidRDefault="004C6D44" w:rsidP="004C6D44">
            <w:r>
              <w:t>2 spu</w:t>
            </w:r>
            <w:r>
              <w:t>商品信息</w:t>
            </w:r>
          </w:p>
          <w:p w:rsidR="004C6D44" w:rsidRDefault="004C6D44" w:rsidP="004C6D44">
            <w:r>
              <w:rPr>
                <w:rFonts w:hint="eastAsia"/>
              </w:rPr>
              <w:t>3</w:t>
            </w:r>
            <w:r>
              <w:t>同一个</w:t>
            </w:r>
            <w:r>
              <w:t>spu</w:t>
            </w:r>
            <w:r>
              <w:t>下的其他</w:t>
            </w:r>
            <w:r>
              <w:t>sku</w:t>
            </w:r>
            <w:r>
              <w:t>库存单元列表</w:t>
            </w:r>
          </w:p>
          <w:p w:rsidR="006F0202" w:rsidRDefault="007E3938" w:rsidP="004C6D44">
            <w:r>
              <w:t>4</w:t>
            </w:r>
            <w:r w:rsidR="006F0202">
              <w:t>商品的规格信息</w:t>
            </w:r>
            <w:r w:rsidR="006F0202">
              <w:rPr>
                <w:rFonts w:hint="eastAsia"/>
              </w:rPr>
              <w:t>(</w:t>
            </w:r>
            <w:r w:rsidR="006F0202">
              <w:rPr>
                <w:rFonts w:hint="eastAsia"/>
              </w:rPr>
              <w:t>属性</w:t>
            </w:r>
            <w:r w:rsidR="006F0202">
              <w:rPr>
                <w:rFonts w:hint="eastAsia"/>
              </w:rPr>
              <w:t>)</w:t>
            </w:r>
          </w:p>
          <w:p w:rsidR="00F57DA0" w:rsidRDefault="00F57DA0" w:rsidP="004C6D44"/>
          <w:p w:rsidR="00F57DA0" w:rsidRDefault="00F57DA0" w:rsidP="004C6D44">
            <w:r>
              <w:t>5</w:t>
            </w:r>
            <w:r>
              <w:t>其他内容：</w:t>
            </w:r>
          </w:p>
          <w:p w:rsidR="0095668C" w:rsidRDefault="0095668C" w:rsidP="004C6D44">
            <w:r>
              <w:t>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)</w:t>
            </w:r>
          </w:p>
          <w:p w:rsidR="0095668C" w:rsidRDefault="0095668C" w:rsidP="004C6D44">
            <w:r>
              <w:t>白条、增值、套装</w:t>
            </w:r>
          </w:p>
          <w:p w:rsidR="0095668C" w:rsidRDefault="0095668C" w:rsidP="004C6D44">
            <w:r>
              <w:t>推荐、达人选购</w:t>
            </w:r>
          </w:p>
          <w:p w:rsidR="0095668C" w:rsidRDefault="0095668C" w:rsidP="004C6D44">
            <w:r>
              <w:t>商品评论：</w:t>
            </w:r>
          </w:p>
          <w:p w:rsidR="0095668C" w:rsidRDefault="0095668C" w:rsidP="004C6D44">
            <w:r>
              <w:t>Comment</w:t>
            </w:r>
            <w:r>
              <w:t>：评论，</w:t>
            </w:r>
            <w:r>
              <w:t>replay</w:t>
            </w:r>
            <w:r>
              <w:t>：回复</w:t>
            </w:r>
          </w:p>
          <w:p w:rsidR="00CE37D0" w:rsidRDefault="00CE37D0" w:rsidP="004C6D44">
            <w:pPr>
              <w:rPr>
                <w:rFonts w:hint="eastAsia"/>
              </w:rPr>
            </w:pPr>
            <w:r>
              <w:t>自动审核、人工审核</w:t>
            </w:r>
          </w:p>
        </w:tc>
      </w:tr>
    </w:tbl>
    <w:p w:rsidR="004C6D44" w:rsidRPr="004C6D44" w:rsidRDefault="004C6D44" w:rsidP="004C6D44">
      <w:pPr>
        <w:rPr>
          <w:rFonts w:hint="eastAsia"/>
        </w:rPr>
      </w:pPr>
    </w:p>
    <w:p w:rsidR="004C6D44" w:rsidRDefault="004C6D44" w:rsidP="000B011F"/>
    <w:p w:rsidR="004C6D44" w:rsidRDefault="002624C8" w:rsidP="000B011F">
      <w:r>
        <w:rPr>
          <w:rFonts w:hint="eastAsia"/>
        </w:rPr>
        <w:t>1</w:t>
      </w:r>
      <w:r>
        <w:t xml:space="preserve"> </w:t>
      </w:r>
      <w:r>
        <w:t>设计详情页面的数据对象的结构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40718" w:rsidTr="00C40718">
        <w:tc>
          <w:tcPr>
            <w:tcW w:w="11046" w:type="dxa"/>
          </w:tcPr>
          <w:p w:rsidR="00C40718" w:rsidRDefault="00C40718" w:rsidP="000B011F">
            <w:pPr>
              <w:rPr>
                <w:rFonts w:hint="eastAsia"/>
              </w:rPr>
            </w:pPr>
            <w:r>
              <w:t>Detail</w:t>
            </w:r>
            <w:r>
              <w:rPr>
                <w:rFonts w:hint="eastAsia"/>
              </w:rPr>
              <w:t>_t_mall_sku</w:t>
            </w:r>
          </w:p>
          <w:p w:rsidR="00C40718" w:rsidRDefault="00C40718" w:rsidP="000B011F">
            <w:r>
              <w:t>图片列表</w:t>
            </w:r>
          </w:p>
          <w:p w:rsidR="00C40718" w:rsidRDefault="00C40718" w:rsidP="000B011F">
            <w:r>
              <w:t>Spu</w:t>
            </w:r>
            <w:r>
              <w:t>信息</w:t>
            </w:r>
          </w:p>
          <w:p w:rsidR="00C40718" w:rsidRDefault="00C40718" w:rsidP="000B011F">
            <w:pPr>
              <w:rPr>
                <w:rFonts w:hint="eastAsia"/>
              </w:rPr>
            </w:pPr>
            <w:r>
              <w:t>属性列表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)</w:t>
            </w:r>
            <w:r>
              <w:t>object_av_name</w:t>
            </w:r>
          </w:p>
        </w:tc>
      </w:tr>
    </w:tbl>
    <w:p w:rsidR="00C40718" w:rsidRDefault="00C40718" w:rsidP="000B011F">
      <w:pPr>
        <w:rPr>
          <w:rFonts w:hint="eastAsia"/>
        </w:rPr>
      </w:pPr>
    </w:p>
    <w:p w:rsidR="002624C8" w:rsidRDefault="002624C8" w:rsidP="000B011F">
      <w:r>
        <w:t xml:space="preserve">2 </w:t>
      </w:r>
      <w:r>
        <w:t>商品详情页面介绍商品的销售属性的使用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0780B" w:rsidTr="0060780B">
        <w:tc>
          <w:tcPr>
            <w:tcW w:w="11046" w:type="dxa"/>
          </w:tcPr>
          <w:p w:rsidR="0060780B" w:rsidRDefault="0060780B" w:rsidP="000B011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在添加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的功能上增加商品颜色和商品版本的销售属性</w:t>
            </w:r>
            <w:r w:rsidR="00CE5DDE">
              <w:rPr>
                <w:rFonts w:hint="eastAsia"/>
              </w:rPr>
              <w:t>，</w:t>
            </w:r>
            <w:r w:rsidR="001C0EDE">
              <w:rPr>
                <w:rFonts w:hint="eastAsia"/>
              </w:rPr>
              <w:t>保存</w:t>
            </w:r>
            <w:r w:rsidR="00CE5DDE">
              <w:rPr>
                <w:rFonts w:hint="eastAsia"/>
              </w:rPr>
              <w:t>到</w:t>
            </w:r>
          </w:p>
          <w:p w:rsidR="00B60715" w:rsidRDefault="00B60715" w:rsidP="000B0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t_mall_product_color</w:t>
            </w:r>
          </w:p>
          <w:p w:rsidR="00B60715" w:rsidRDefault="00B60715" w:rsidP="000B011F">
            <w:pPr>
              <w:rPr>
                <w:rFonts w:hint="eastAsia"/>
              </w:rPr>
            </w:pPr>
            <w:r>
              <w:rPr>
                <w:sz w:val="20"/>
                <w:szCs w:val="20"/>
              </w:rPr>
              <w:t>t_mall_product_version</w:t>
            </w:r>
          </w:p>
          <w:p w:rsidR="0060780B" w:rsidRDefault="0060780B" w:rsidP="000B011F">
            <w:r>
              <w:t xml:space="preserve">2 </w:t>
            </w:r>
            <w:r>
              <w:t>在添加</w:t>
            </w:r>
            <w:r>
              <w:t>sku</w:t>
            </w:r>
            <w:r>
              <w:t>的功能上在选择</w:t>
            </w:r>
            <w:r>
              <w:t>spu</w:t>
            </w:r>
            <w:r>
              <w:t>后，展示该</w:t>
            </w:r>
            <w:r>
              <w:t>spu</w:t>
            </w:r>
            <w:r>
              <w:t>的销售属性列表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  <w:p w:rsidR="003B5E24" w:rsidRDefault="003B5E24" w:rsidP="000B011F">
            <w:pPr>
              <w:rPr>
                <w:sz w:val="20"/>
                <w:szCs w:val="20"/>
              </w:rPr>
            </w:pPr>
            <w:r>
              <w:t xml:space="preserve">3 </w:t>
            </w:r>
            <w:r>
              <w:t>提交</w:t>
            </w:r>
            <w:r>
              <w:t>sku</w:t>
            </w:r>
            <w:r>
              <w:t>添加时，选择该</w:t>
            </w:r>
            <w:r>
              <w:t>sku</w:t>
            </w:r>
            <w:r>
              <w:t>的对应颜色和版本</w:t>
            </w:r>
            <w:r w:rsidR="001C0EDE">
              <w:t>，保存到</w:t>
            </w:r>
            <w:r w:rsidR="001C0EDE">
              <w:rPr>
                <w:sz w:val="20"/>
                <w:szCs w:val="20"/>
              </w:rPr>
              <w:t>t_mall_product_sku_info</w:t>
            </w:r>
          </w:p>
          <w:p w:rsidR="00B60715" w:rsidRDefault="00B60715" w:rsidP="000B011F">
            <w:pPr>
              <w:rPr>
                <w:sz w:val="20"/>
                <w:szCs w:val="20"/>
              </w:rPr>
            </w:pPr>
          </w:p>
          <w:p w:rsidR="00B60715" w:rsidRDefault="00B60715" w:rsidP="000B0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前台在根据版本和列表切换</w:t>
            </w:r>
            <w:r>
              <w:rPr>
                <w:sz w:val="20"/>
                <w:szCs w:val="20"/>
              </w:rPr>
              <w:t>sku</w:t>
            </w:r>
            <w:r>
              <w:rPr>
                <w:sz w:val="20"/>
                <w:szCs w:val="20"/>
              </w:rPr>
              <w:t>时</w:t>
            </w:r>
          </w:p>
          <w:p w:rsidR="00385966" w:rsidRDefault="00385966" w:rsidP="000B01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在查询商品详情时</w:t>
            </w:r>
          </w:p>
          <w:p w:rsidR="00255E5A" w:rsidRDefault="00255E5A" w:rsidP="000B011F">
            <w:pPr>
              <w:rPr>
                <w:sz w:val="20"/>
                <w:szCs w:val="20"/>
              </w:rPr>
            </w:pPr>
          </w:p>
          <w:p w:rsidR="00255E5A" w:rsidRDefault="00255E5A" w:rsidP="000B011F">
            <w:pPr>
              <w:rPr>
                <w:sz w:val="20"/>
                <w:szCs w:val="20"/>
              </w:rPr>
            </w:pPr>
          </w:p>
          <w:p w:rsidR="00255E5A" w:rsidRDefault="00255E5A" w:rsidP="000B0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[{ys_id:1,bb_id:2,</w:t>
            </w:r>
            <w:r w:rsidR="00EF6517">
              <w:rPr>
                <w:sz w:val="20"/>
                <w:szCs w:val="20"/>
              </w:rPr>
              <w:t>dkr:12,</w:t>
            </w:r>
            <w:r>
              <w:rPr>
                <w:sz w:val="20"/>
                <w:szCs w:val="20"/>
              </w:rPr>
              <w:t>sku_id:0}</w:t>
            </w:r>
            <w:r>
              <w:rPr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{ys_id:1,bb_id:2,</w:t>
            </w:r>
            <w:r w:rsidR="00EF6517">
              <w:rPr>
                <w:sz w:val="20"/>
                <w:szCs w:val="20"/>
              </w:rPr>
              <w:t>dkr:12</w:t>
            </w:r>
            <w:bookmarkStart w:id="0" w:name="_GoBack"/>
            <w:bookmarkEnd w:id="0"/>
            <w:r w:rsidR="00EF651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sku_id:0}</w:t>
            </w:r>
            <w:r>
              <w:rPr>
                <w:sz w:val="20"/>
                <w:szCs w:val="20"/>
              </w:rPr>
              <w:t>]</w:t>
            </w:r>
          </w:p>
          <w:tbl>
            <w:tblPr>
              <w:tblW w:w="3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1096"/>
            </w:tblGrid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颜色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版本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笛卡尔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sku_id</w:t>
                  </w:r>
                </w:p>
              </w:tc>
            </w:tr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12312341</w:t>
                  </w:r>
                </w:p>
              </w:tc>
            </w:tr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12312341</w:t>
                  </w:r>
                </w:p>
              </w:tc>
            </w:tr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12312341</w:t>
                  </w:r>
                </w:p>
              </w:tc>
            </w:tr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12312341</w:t>
                  </w:r>
                </w:p>
              </w:tc>
            </w:tr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12312341</w:t>
                  </w:r>
                </w:p>
              </w:tc>
            </w:tr>
            <w:tr w:rsidR="00255E5A" w:rsidRPr="00255E5A" w:rsidTr="00255E5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righ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5E5A" w:rsidRPr="00255E5A" w:rsidRDefault="00255E5A" w:rsidP="00255E5A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255E5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255E5A" w:rsidRPr="00255E5A" w:rsidRDefault="00255E5A" w:rsidP="000B011F">
            <w:pPr>
              <w:rPr>
                <w:sz w:val="20"/>
                <w:szCs w:val="20"/>
              </w:rPr>
            </w:pPr>
          </w:p>
          <w:p w:rsidR="00255E5A" w:rsidRDefault="00255E5A" w:rsidP="000B011F">
            <w:pPr>
              <w:rPr>
                <w:sz w:val="20"/>
                <w:szCs w:val="20"/>
              </w:rPr>
            </w:pPr>
          </w:p>
          <w:p w:rsidR="00255E5A" w:rsidRDefault="00255E5A" w:rsidP="000B011F">
            <w:pPr>
              <w:rPr>
                <w:sz w:val="20"/>
                <w:szCs w:val="20"/>
              </w:rPr>
            </w:pPr>
          </w:p>
          <w:p w:rsidR="00255E5A" w:rsidRDefault="00255E5A" w:rsidP="000B011F">
            <w:pPr>
              <w:rPr>
                <w:rFonts w:hint="eastAsia"/>
              </w:rPr>
            </w:pPr>
          </w:p>
        </w:tc>
      </w:tr>
    </w:tbl>
    <w:p w:rsidR="00185A16" w:rsidRDefault="00185A16" w:rsidP="000B011F"/>
    <w:p w:rsidR="00185A16" w:rsidRPr="000B011F" w:rsidRDefault="00185A16" w:rsidP="000B011F">
      <w:pPr>
        <w:rPr>
          <w:rFonts w:hint="eastAsia"/>
        </w:rPr>
      </w:pPr>
    </w:p>
    <w:sectPr w:rsidR="00185A16" w:rsidRPr="000B011F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D3"/>
    <w:rsid w:val="00030F8B"/>
    <w:rsid w:val="000458B9"/>
    <w:rsid w:val="00060CBB"/>
    <w:rsid w:val="000B011F"/>
    <w:rsid w:val="00110553"/>
    <w:rsid w:val="00136BA6"/>
    <w:rsid w:val="00185A16"/>
    <w:rsid w:val="001B05FE"/>
    <w:rsid w:val="001C0EDE"/>
    <w:rsid w:val="00255E5A"/>
    <w:rsid w:val="002624C8"/>
    <w:rsid w:val="002852C9"/>
    <w:rsid w:val="002B5933"/>
    <w:rsid w:val="002C2640"/>
    <w:rsid w:val="00307ED8"/>
    <w:rsid w:val="00385966"/>
    <w:rsid w:val="003B42E1"/>
    <w:rsid w:val="003B5E24"/>
    <w:rsid w:val="004C6D44"/>
    <w:rsid w:val="00547F5D"/>
    <w:rsid w:val="00576754"/>
    <w:rsid w:val="005E47C4"/>
    <w:rsid w:val="00602EAB"/>
    <w:rsid w:val="0060780B"/>
    <w:rsid w:val="006278B0"/>
    <w:rsid w:val="006F0202"/>
    <w:rsid w:val="00733CFA"/>
    <w:rsid w:val="00736991"/>
    <w:rsid w:val="007B32A1"/>
    <w:rsid w:val="007E3938"/>
    <w:rsid w:val="008F0687"/>
    <w:rsid w:val="00906818"/>
    <w:rsid w:val="0095668C"/>
    <w:rsid w:val="00990BD0"/>
    <w:rsid w:val="009A6126"/>
    <w:rsid w:val="009E4FCA"/>
    <w:rsid w:val="00A02447"/>
    <w:rsid w:val="00A26A3F"/>
    <w:rsid w:val="00AD4590"/>
    <w:rsid w:val="00B064CE"/>
    <w:rsid w:val="00B60715"/>
    <w:rsid w:val="00B8549A"/>
    <w:rsid w:val="00BD4829"/>
    <w:rsid w:val="00C40718"/>
    <w:rsid w:val="00C91D3C"/>
    <w:rsid w:val="00CD2F8B"/>
    <w:rsid w:val="00CE37D0"/>
    <w:rsid w:val="00CE5DDE"/>
    <w:rsid w:val="00D11374"/>
    <w:rsid w:val="00D658D3"/>
    <w:rsid w:val="00DF5788"/>
    <w:rsid w:val="00EF3660"/>
    <w:rsid w:val="00EF6517"/>
    <w:rsid w:val="00EF6A65"/>
    <w:rsid w:val="00F4161D"/>
    <w:rsid w:val="00F554D6"/>
    <w:rsid w:val="00F57DA0"/>
    <w:rsid w:val="00F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95003-D13D-4BE5-917F-7E8571C6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AD4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381</TotalTime>
  <Pages>6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</cp:revision>
  <dcterms:created xsi:type="dcterms:W3CDTF">2018-03-28T00:33:00Z</dcterms:created>
  <dcterms:modified xsi:type="dcterms:W3CDTF">2018-03-30T03:04:00Z</dcterms:modified>
</cp:coreProperties>
</file>