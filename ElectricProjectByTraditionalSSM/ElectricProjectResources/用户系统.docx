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用户系统</w: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915670</wp:posOffset>
                </wp:positionV>
                <wp:extent cx="976630" cy="630555"/>
                <wp:effectExtent l="0" t="0" r="1397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95pt;margin-top:72.1pt;height:49.65pt;width:76.9pt;z-index:251663360;v-text-anchor:middle;mso-width-relative:page;mso-height-relative:page;" fillcolor="#4F81BD [3204]" filled="t" stroked="t" coordsize="21600,21600" o:gfxdata="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MXi/LbAAAACwEAAA8AAAAAAAAAAQAgAAAAIgAAAGRycy9kb3ducmV2LnhtbFBLAQIU&#10;ABQAAAAIAIdO4kAouU2ZYgIAALoEAAAOAAAAAAAAAAEAIAAAACo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其他宝</w:t>
                      </w:r>
                    </w:p>
                  </w:txbxContent>
                </v:textbox>
              </v:rect>
            </w:pict>
          </mc:Fallback>
        </mc:AlternateContent>
      </w:r>
      <w:r>
        <w:t>1 介绍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98425</wp:posOffset>
                </wp:positionV>
                <wp:extent cx="1018540" cy="845185"/>
                <wp:effectExtent l="0" t="0" r="10795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845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SSO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7.75pt;height:66.55pt;width:80.2pt;z-index:251664384;v-text-anchor:middle;mso-width-relative:page;mso-height-relative:page;" fillcolor="#C7EDCC [3201]" filled="t" stroked="t" coordsize="21600,21600" o:gfxdata="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Qcpr/a&#10;AAAACgEAAA8AAAAAAAAAAQAgAAAAIgAAAGRycy9kb3ducmV2LnhtbFBLAQIUABQAAAAIAIdO4kC+&#10;Hfz0VwIAAJ0EAAAOAAAAAAAAAAEAIAAAACk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SSO</w:t>
                      </w:r>
                    </w:p>
                    <w:p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4994275</wp:posOffset>
                </wp:positionH>
                <wp:positionV relativeFrom="paragraph">
                  <wp:posOffset>139065</wp:posOffset>
                </wp:positionV>
                <wp:extent cx="976630" cy="630555"/>
                <wp:effectExtent l="0" t="0" r="1397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25pt;margin-top:10.95pt;height:49.65pt;width:76.9pt;z-index:251661312;v-text-anchor:middle;mso-width-relative:page;mso-height-relative:page;" fillcolor="#4F81BD [3204]" filled="t" stroked="t" coordsize="21600,21600" o:gfxdata="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NQDftkAAAAKAQAADwAAAAAAAAABACAAAAAiAAAAZHJzL2Rvd25yZXYueG1sUEsBAhQA&#10;FAAAAAgAh07iQMf5Ky5jAgAAug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160020</wp:posOffset>
                </wp:positionV>
                <wp:extent cx="976630" cy="630555"/>
                <wp:effectExtent l="0" t="0" r="1397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淘宝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5pt;margin-top:12.6pt;height:49.65pt;width:76.9pt;z-index:251659264;v-text-anchor:middle;mso-width-relative:page;mso-height-relative:page;" fillcolor="#4F81BD [3204]" filled="t" stroked="t" coordsize="21600,21600" o:gfxdata="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XS0hPZAAAACQEAAA8AAAAAAAAAAQAgAAAAIgAAAGRycy9kb3ducmV2LnhtbFBLAQIUABQA&#10;AAAIAIdO4kC3PvAsYQIAALoEAAAOAAAAAAAAAAEAIAAAACg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淘宝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85090</wp:posOffset>
                </wp:positionV>
                <wp:extent cx="1156970" cy="27940"/>
                <wp:effectExtent l="38100" t="38100" r="24130" b="869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144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8.9pt;margin-top:6.7pt;height:2.2pt;width:91.1pt;z-index:251671552;mso-width-relative:page;mso-height-relative:page;" filled="f" stroked="t" coordsize="21600,21600" o:gfxdata="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gVMAdcAAAAJAQAADwAAAAAAAAABACAAAAAiAAAA&#10;ZHJzL2Rvd25yZXYueG1sUEsBAhQAFAAAAAgAh07iQKzWrWYIAgAAxQMAAA4AAAAAAAAAAQAgAAAA&#10;Jg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57150</wp:posOffset>
                </wp:positionV>
                <wp:extent cx="1233170" cy="13970"/>
                <wp:effectExtent l="38100" t="76200" r="0" b="819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055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8.9pt;margin-top:4.5pt;height:1.1pt;width:97.1pt;z-index:251669504;mso-width-relative:page;mso-height-relative:page;" filled="f" stroked="t" coordsize="21600,21600" o:gfxdata="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H7PwNcAAAAIAQAADwAAAAAAAAABACAAAAAi&#10;AAAAZHJzL2Rvd25yZXYueG1sUEsBAhQAFAAAAAgAh07iQOrk7qQLAgAAzQMAAA4AAAAAAAAAAQAg&#10;AAAAJgEAAGRycy9lMm9Eb2MueG1sUEsFBgAAAAAGAAYAWQEAAKM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237490</wp:posOffset>
                </wp:positionV>
                <wp:extent cx="1247140" cy="20955"/>
                <wp:effectExtent l="0" t="57150" r="48895" b="939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35pt;margin-top:18.7pt;height:1.65pt;width:98.2pt;z-index:251667456;mso-width-relative:page;mso-height-relative:page;" filled="f" stroked="t" coordsize="21600,21600" o:gfxdata="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rsbI2gAAAAkBAAAPAAAAAAAAAAEAIAAAACIAAABkcnMv&#10;ZG93bnJldi54bWxQSwECFAAUAAAACACHTuJAbRiVVAECAAC5AwAADgAAAAAAAAABACAAAAAp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99060</wp:posOffset>
                </wp:positionV>
                <wp:extent cx="1163955" cy="41275"/>
                <wp:effectExtent l="0" t="76200" r="0" b="539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82" cy="4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45pt;margin-top:7.8pt;height:3.25pt;width:91.65pt;z-index:251672576;mso-width-relative:page;mso-height-relative:page;" filled="f" stroked="t" coordsize="21600,21600" o:gfxdata="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trdP7YAAAACQEAAA8AAAAAAAAAAQAgAAAAIgAA&#10;AGRycy9kb3ducmV2LnhtbFBLAQIUABQAAAAIAIdO4kCNsOb0CAIAAMUDAAAOAAAAAAAAAAEAIAAA&#10;ACcBAABkcnMvZTJvRG9jLnhtbFBLBQYAAAAABgAGAFkBAACh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189865</wp:posOffset>
                </wp:positionV>
                <wp:extent cx="1385570" cy="1108075"/>
                <wp:effectExtent l="0" t="38100" r="62865" b="349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54" cy="110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6.55pt;margin-top:14.95pt;height:87.25pt;width:109.1pt;z-index:251670528;mso-width-relative:page;mso-height-relative:page;" filled="f" stroked="t" coordsize="21600,21600" o:gfxdata="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sThsbZAAAACgEAAA8AAAAAAAAAAQAgAAAA&#10;IgAAAGRycy9kb3ducmV2LnhtbFBLAQIUABQAAAAIAIdO4kAk0v9KCgIAAMcDAAAOAAAAAAAAAAEA&#10;IAAAACgBAABkcnMvZTJvRG9jLnhtbFBLBQYAAAAABgAGAFkBAACk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154940</wp:posOffset>
                </wp:positionV>
                <wp:extent cx="1433830" cy="859155"/>
                <wp:effectExtent l="0" t="0" r="71120" b="558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945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pt;margin-top:12.2pt;height:67.65pt;width:112.9pt;z-index:251668480;mso-width-relative:page;mso-height-relative:page;" filled="f" stroked="t" coordsize="21600,21600" o:gfxdata="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V14fC2gAAAAoBAAAPAAAAAAAAAAEAIAAAACIAAABkcnMv&#10;ZG93bnJldi54bWxQSwECFAAUAAAACACHTuJAzXna+QECAAC6AwAADgAAAAAAAAABACAAAAAp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24130</wp:posOffset>
                </wp:positionV>
                <wp:extent cx="1579245" cy="1004570"/>
                <wp:effectExtent l="38100" t="38100" r="20955" b="247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418" cy="1004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.7pt;margin-top:1.9pt;height:79.1pt;width:124.35pt;z-index:251666432;mso-width-relative:page;mso-height-relative:page;" filled="f" stroked="t" coordsize="21600,21600" o:gfxdata="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09j31gAAAAkBAAAPAAAAAAAAAAEAIAAA&#10;ACIAAABkcnMvZG93bnJldi54bWxQSwECFAAUAAAACACHTuJALQ7TJw4CAADPAwAADgAAAAAAAAAB&#10;ACAAAAAl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177165</wp:posOffset>
                </wp:positionV>
                <wp:extent cx="955675" cy="692785"/>
                <wp:effectExtent l="0" t="0" r="15875" b="12700"/>
                <wp:wrapNone/>
                <wp:docPr id="5" name="笑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69272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223.6pt;margin-top:13.95pt;height:54.55pt;width:75.25pt;z-index:251665408;v-text-anchor:middle;mso-width-relative:page;mso-height-relative:page;" fillcolor="#C0504D [3205]" filled="t" stroked="t" coordsize="21600,21600" o:gfxdata="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5jtZ9gAAAAKAQAADwAAAAAAAAABACAAAAAiAAAAZHJzL2Rvd25yZXYueG1sUEsB&#10;AhQAFAAAAAgAh07iQBJ+2KZnAgAAwAQAAA4AAAAAAAAAAQAgAAAAJwEAAGRycy9lMm9Eb2MueG1s&#10;UEsFBgAAAAAGAAYAWQEAAAAGAAAAAA==&#10;" adj="17520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oken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1 sso</w:t>
            </w:r>
          </w:p>
          <w:p>
            <w:r>
              <w:t>2 jwt</w:t>
            </w:r>
          </w:p>
        </w:tc>
      </w:tr>
    </w:tbl>
    <w:p/>
    <w:p>
      <w:pPr>
        <w:pStyle w:val="2"/>
      </w:pPr>
      <w:r>
        <w:rPr>
          <w:rFonts w:hint="eastAsia"/>
        </w:rPr>
        <w:t>2</w:t>
      </w:r>
      <w:r>
        <w:t xml:space="preserve"> ws</w:t>
      </w:r>
    </w:p>
    <w:p>
      <w:r>
        <w:t>Webservice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1 soap</w:t>
            </w:r>
          </w:p>
          <w:p>
            <w:r>
              <w:t>在http基础上封装的统一的ws协议</w:t>
            </w:r>
            <w:r>
              <w:rPr>
                <w:rFonts w:hint="eastAsia"/>
              </w:rPr>
              <w:t>(传输协议和安全协议)</w:t>
            </w:r>
          </w:p>
          <w:p>
            <w:pPr>
              <w:rPr>
                <w:rFonts w:hint="eastAsia"/>
                <w:lang w:eastAsia="zh-CN"/>
              </w:rPr>
            </w:pPr>
            <w:r>
              <w:t>有统一框架和协议，</w:t>
            </w:r>
            <w:r>
              <w:rPr>
                <w:rFonts w:hint="eastAsia"/>
                <w:lang w:eastAsia="zh-CN"/>
              </w:rPr>
              <w:t>通过</w:t>
            </w:r>
            <w:r>
              <w:t>cxf</w:t>
            </w:r>
            <w:r>
              <w:rPr>
                <w:rFonts w:hint="eastAsia"/>
                <w:lang w:eastAsia="zh-CN"/>
              </w:rPr>
              <w:t>工具使用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在公司内网直接就能使用，一般公司都使用该种方式</w:t>
            </w:r>
          </w:p>
          <w:p>
            <w:r>
              <w:t>2 http</w:t>
            </w:r>
          </w:p>
          <w:p>
            <w:r>
              <w:t>在rest风格基础上，企业发布公共开源的接口用</w:t>
            </w:r>
          </w:p>
          <w:p>
            <w:r>
              <w:t>直接使用http访问，不需要统一的框架</w:t>
            </w:r>
          </w:p>
          <w:p>
            <w:pPr>
              <w:rPr>
                <w:rFonts w:hint="eastAsia" w:eastAsia="华文细黑"/>
                <w:lang w:eastAsia="zh-CN"/>
              </w:rPr>
            </w:pPr>
            <w:r>
              <w:rPr>
                <w:rFonts w:hint="eastAsia"/>
                <w:lang w:eastAsia="zh-CN"/>
              </w:rPr>
              <w:t>必须使用外网</w:t>
            </w:r>
            <w:r>
              <w:rPr>
                <w:rFonts w:hint="eastAsia"/>
                <w:lang w:val="en-US" w:eastAsia="zh-CN"/>
              </w:rPr>
              <w:t>http访问，然后再返回回来，比较麻烦</w:t>
            </w:r>
          </w:p>
        </w:tc>
      </w:tr>
    </w:tbl>
    <w:p/>
    <w:p/>
    <w:p/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S</w:t>
            </w:r>
            <w:r>
              <w:rPr>
                <w:rFonts w:hint="eastAsia"/>
              </w:rPr>
              <w:t xml:space="preserve">pringmvc </w:t>
            </w:r>
            <w:r>
              <w:t>+ spring + mybatis</w:t>
            </w:r>
          </w:p>
          <w:p>
            <w:pPr>
              <w:rPr>
                <w:rFonts w:hint="eastAsia"/>
                <w:lang w:eastAsia="zh-CN"/>
              </w:rPr>
            </w:pPr>
            <w:r>
              <w:t>Cxf + spring + mybatis</w:t>
            </w:r>
            <w:r>
              <w:rPr>
                <w:rFonts w:hint="eastAsia"/>
                <w:lang w:eastAsia="zh-CN"/>
              </w:rPr>
              <w:t>（因为用户系统不需要通过</w:t>
            </w:r>
            <w:r>
              <w:rPr>
                <w:rFonts w:hint="eastAsia"/>
                <w:lang w:val="en-US" w:eastAsia="zh-CN"/>
              </w:rPr>
              <w:t>SpringMVC跳转页面，只需要Spring+MyBatis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(但是不能使用JDK原生的webservice,所以再加上个CXF框架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，来使用webservice)</w:t>
            </w:r>
          </w:p>
        </w:tc>
      </w:tr>
    </w:tbl>
    <w:p/>
    <w:p>
      <w:pPr>
        <w:pStyle w:val="2"/>
      </w:pPr>
      <w:r>
        <w:rPr>
          <w:rFonts w:hint="eastAsia"/>
        </w:rPr>
        <w:t>3</w:t>
      </w:r>
      <w:r>
        <w:t xml:space="preserve"> 任务</w:t>
      </w:r>
    </w:p>
    <w:p>
      <w:r>
        <w:t>1 ws用户接口</w:t>
      </w:r>
      <w:r>
        <w:rPr>
          <w:rFonts w:hint="eastAsia"/>
        </w:rPr>
        <w:t>(</w:t>
      </w:r>
      <w:r>
        <w:t>saop/rest</w:t>
      </w:r>
      <w:r>
        <w:rPr>
          <w:rFonts w:hint="eastAsia"/>
        </w:rPr>
        <w:t>)</w:t>
      </w:r>
    </w:p>
    <w:p>
      <w:r>
        <w:t>用户登录、注册</w:t>
      </w:r>
    </w:p>
    <w:p>
      <w:r>
        <w:t>地址添加、查询</w:t>
      </w:r>
    </w:p>
    <w:p/>
    <w:p>
      <w:pPr>
        <w:pStyle w:val="2"/>
      </w:pPr>
      <w:r>
        <w:t>4 交易系统和用户系统的调用整合</w:t>
      </w:r>
    </w:p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6664325" cy="1247140"/>
                <wp:effectExtent l="0" t="0" r="2286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036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pt;margin-top:2.3pt;height:98.2pt;width:524.75pt;z-index:251673600;v-text-anchor:middle;mso-width-relative:page;mso-height-relative:page;" fillcolor="#C7EDCC [3201]" filled="t" stroked="t" coordsize="21600,21600" o:gfxdata="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AQHY9gAAAAJAQAADwAA&#10;AAAAAAABACAAAAAiAAAAZHJzL2Rvd25yZXYueG1sUEsBAhQAFAAAAAgAh07iQAp6IUFPAgAAkgQA&#10;AA4AAAAAAAAAAQAgAAAAJwEAAGRycy9lMm9Eb2MueG1sUEsFBgAAAAAGAAYAWQEAAOgFAAAAAA==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4641215</wp:posOffset>
                </wp:positionH>
                <wp:positionV relativeFrom="paragraph">
                  <wp:posOffset>57150</wp:posOffset>
                </wp:positionV>
                <wp:extent cx="1343660" cy="616585"/>
                <wp:effectExtent l="0" t="0" r="2794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FactoryBean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45pt;margin-top:4.5pt;height:48.55pt;width:105.8pt;z-index:251675648;v-text-anchor:middle;mso-width-relative:page;mso-height-relative:page;" fillcolor="#4F81BD [3204]" filled="t" stroked="t" coordsize="21600,21600" o:gfxdata="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dYk69gAAAAJAQAADwAAAAAAAAABACAAAAAiAAAAZHJzL2Rvd25yZXYueG1sUEsBAhQA&#10;FAAAAAgAh07iQPts6ulkAgAAvQ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FactoryBean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29845</wp:posOffset>
                </wp:positionV>
                <wp:extent cx="1274445" cy="699770"/>
                <wp:effectExtent l="0" t="0" r="20955" b="247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699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Be</w:t>
                            </w:r>
                            <w:r>
                              <w:rPr>
                                <w:rFonts w:hint="eastAsia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75pt;margin-top:2.35pt;height:55.1pt;width:100.35pt;z-index:251674624;v-text-anchor:middle;mso-width-relative:page;mso-height-relative:page;" fillcolor="#4F81BD [3204]" filled="t" stroked="t" coordsize="21600,21600" o:gfxdata="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g0TJtgAAAAJAQAADwAAAAAAAAABACAAAAAiAAAAZHJzL2Rvd25yZXYueG1sUEsB&#10;AhQAFAAAAAgAh07iQC3tRgtnAgAAwAQAAA4AAAAAAAAAAQAgAAAAJw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Be</w:t>
                      </w:r>
                      <w:r>
                        <w:rPr>
                          <w:rFonts w:hint="eastAsia"/>
                        </w:rPr>
                        <w:t>an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217805</wp:posOffset>
                </wp:positionV>
                <wp:extent cx="1108075" cy="873125"/>
                <wp:effectExtent l="38100" t="0" r="15875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3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3.8pt;margin-top:17.15pt;height:68.75pt;width:87.25pt;z-index:251676672;mso-width-relative:page;mso-height-relative:page;" filled="f" stroked="t" coordsize="21600,21600" o:gfxdata="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P7Va2QAAAAoBAAAPAAAAAAAAAAEAIAAAACIA&#10;AABkcnMvZG93bnJldi54bWxQSwECFAAUAAAACACHTuJABAagtggCAADGAwAADgAAAAAAAAABACAA&#10;AAAo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10795</wp:posOffset>
                </wp:positionV>
                <wp:extent cx="720725" cy="969645"/>
                <wp:effectExtent l="38100" t="38100" r="22860" b="209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436" cy="969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55pt;margin-top:0.85pt;height:76.35pt;width:56.75pt;z-index:251678720;mso-width-relative:page;mso-height-relative:page;" filled="f" stroked="t" coordsize="21600,21600" o:gfxdata="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qOacNgAAAAJAQAADwAAAAAAAAABACAA&#10;AAAiAAAAZHJzL2Rvd25yZXYueG1sUEsBAhQAFAAAAAgAh07iQPnG5+UNAgAAzwMAAA4AAAAAAAAA&#10;AQAgAAAAJwEAAGRycy9lMm9Eb2MueG1sUEsFBgAAAAAGAAYAWQEAAKY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482725" cy="561340"/>
                <wp:effectExtent l="0" t="0" r="2286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getObject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.5pt;height:44.2pt;width:116.75pt;mso-position-horizontal:center;mso-position-horizontal-relative:margin;z-index:251677696;v-text-anchor:middle;mso-width-relative:page;mso-height-relative:page;" fillcolor="#C7EDCC [3201]" filled="t" stroked="t" coordsize="21600,21600" o:gfxdata="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D4h4Q1gAAAAUB&#10;AAAPAAAAAAAAAAEAIAAAACIAAABkcnMvZG93bnJldi54bWxQSwECFAAUAAAACACHTuJAwFahtlYC&#10;AACcBAAADgAAAAAAAAABACAAAAAlAQAAZHJzL2Uyb0RvYy54bWxQSwUGAAAAAAYABgBZAQAA7QUA&#10;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getObject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2"/>
      </w:pPr>
      <w:r>
        <w:rPr>
          <w:rFonts w:hint="eastAsia"/>
        </w:rPr>
        <w:t>5</w:t>
      </w:r>
      <w:r>
        <w:t xml:space="preserve"> 多数据源</w:t>
      </w:r>
    </w:p>
    <w:p/>
    <w:p/>
    <w:p/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1 支持多应用</w:t>
            </w:r>
            <w:r>
              <w:rPr>
                <w:rFonts w:hint="eastAsia"/>
              </w:rPr>
              <w:t>(语言)</w:t>
            </w:r>
          </w:p>
          <w:p>
            <w:r>
              <w:t>2 多数据源</w:t>
            </w:r>
          </w:p>
        </w:tc>
      </w:tr>
    </w:tbl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1115060" cy="720725"/>
                <wp:effectExtent l="0" t="0" r="27940" b="2286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pt;margin-top:0.45pt;height:56.75pt;width:87.8pt;z-index:251681792;v-text-anchor:middle;mso-width-relative:page;mso-height-relative:page;" fillcolor="#9BBB59 [3206]" filled="t" stroked="t" coordsize="21600,21600" o:gfxdata="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mo5zHVAAAACAEAAA8AAAAAAAAAAQAgAAAAIgAAAGRycy9kb3ducmV2LnhtbFBLAQIUABQA&#10;AAAIAIdO4kCb9LNDZQIAAMAEAAAOAAAAAAAAAAEAIAAAACQBAABkcnMvZTJvRG9jLnhtbFBLBQYA&#10;AAAABgAGAFkBAAD7BQ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47625</wp:posOffset>
                </wp:positionV>
                <wp:extent cx="1094740" cy="588645"/>
                <wp:effectExtent l="0" t="0" r="10795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588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3.75pt;height:46.35pt;width:86.2pt;z-index:251679744;v-text-anchor:middle;mso-width-relative:page;mso-height-relative:page;" fillcolor="#4F81BD [3204]" filled="t" stroked="t" coordsize="21600,21600" o:gfxdata="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Lb2nrXAAAACAEAAA8AAAAAAAAAAQAgAAAAIgAAAGRycy9kb3ducmV2LnhtbFBLAQIUABQA&#10;AAAIAIdO4kBpoxlzYwIAAL0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96520</wp:posOffset>
                </wp:positionV>
                <wp:extent cx="803275" cy="6985"/>
                <wp:effectExtent l="0" t="76200" r="15875" b="889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563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35pt;margin-top:7.6pt;height:0.55pt;width:63.25pt;z-index:251680768;mso-width-relative:page;mso-height-relative:page;" filled="f" stroked="t" coordsize="21600,21600" o:gfxdata="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1g6B1wAAAAkBAAAPAAAAAAAAAAEAIAAAACIAAABk&#10;cnMvZG93bnJldi54bWxQSwECFAAUAAAACACHTuJATkvvwQcCAADDAwAADgAAAAAAAAABACAAAAAm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27305</wp:posOffset>
                </wp:positionV>
                <wp:extent cx="1115060" cy="720725"/>
                <wp:effectExtent l="0" t="0" r="27940" b="228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1pt;margin-top:2.15pt;height:56.75pt;width:87.8pt;z-index:251685888;v-text-anchor:middle;mso-width-relative:page;mso-height-relative:page;" fillcolor="#9BBB59 [3206]" filled="t" stroked="t" coordsize="21600,21600" o:gfxdata="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W4oyPWAAAACQEAAA8AAAAAAAAAAQAgAAAAIgAAAGRycy9kb3ducmV2LnhtbFBLAQIUABQA&#10;AAAIAIdO4kB4ewECZAIAAMAEAAAOAAAAAAAAAAEAIAAAACUBAABkcnMvZTJvRG9jLnhtbFBLBQYA&#10;AAAABgAGAFkBAAD7BQ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154940</wp:posOffset>
                </wp:positionV>
                <wp:extent cx="526415" cy="692785"/>
                <wp:effectExtent l="38100" t="0" r="26035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3" cy="692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9pt;margin-top:12.2pt;height:54.55pt;width:41.45pt;z-index:251691008;mso-width-relative:page;mso-height-relative:page;" filled="f" stroked="t" coordsize="21600,21600" o:gfxdata="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IaPnu2gAAAAoBAAAPAAAAAAAAAAEAIAAA&#10;ACIAAABkcnMvZG93bnJldi54bWxQSwECFAAUAAAACACHTuJA4kMZuQoCAADFAwAADgAAAAAAAAAB&#10;ACAAAAAp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189865</wp:posOffset>
                </wp:positionV>
                <wp:extent cx="935355" cy="1579245"/>
                <wp:effectExtent l="0" t="0" r="17780" b="209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157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75pt;margin-top:14.95pt;height:124.35pt;width:73.65pt;z-index:251694080;v-text-anchor:middle;mso-width-relative:page;mso-height-relative:page;" fillcolor="#C0504D [3205]" filled="t" stroked="t" coordsize="21600,21600" o:gfxdata="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Dqw02gAAAAoBAAAPAAAAAAAAAAEAIAAAACIAAABkcnMvZG93bnJldi54bWxQSwEC&#10;FAAUAAAACACHTuJAg+wytGQCAAC9BAAADgAAAAAAAAABACAAAAApAQAAZHJzL2Uyb0RvYy54bWxQ&#10;SwUGAAAAAAYABgBZAQAA/wU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路由器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208280</wp:posOffset>
                </wp:positionV>
                <wp:extent cx="1115060" cy="720725"/>
                <wp:effectExtent l="0" t="0" r="2794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7pt;margin-top:16.4pt;height:56.75pt;width:87.8pt;z-index:251687936;v-text-anchor:middle;mso-width-relative:page;mso-height-relative:page;" fillcolor="#9BBB59 [3206]" filled="t" stroked="t" coordsize="21600,21600" o:gfxdata="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DkHitcAAAAKAQAADwAAAAAAAAABACAAAAAiAAAAZHJzL2Rvd25yZXYueG1sUEsBAhQA&#10;FAAAAAgAh07iQJlJZqVlAgAAwAQAAA4AAAAAAAAAAQAgAAAAJgEAAGRycy9lMm9Eb2MueG1sUEsF&#10;BgAAAAAGAAYAWQEAAP0F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30480</wp:posOffset>
                </wp:positionV>
                <wp:extent cx="1094740" cy="588645"/>
                <wp:effectExtent l="0" t="0" r="10795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588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7pt;margin-top:2.4pt;height:46.35pt;width:86.2pt;z-index:251683840;v-text-anchor:middle;mso-width-relative:page;mso-height-relative:page;" fillcolor="#4F81BD [3204]" filled="t" stroked="t" coordsize="21600,21600" o:gfxdata="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XSHSHXAAAABwEAAA8AAAAAAAAAAQAgAAAAIgAAAGRycy9kb3ducmV2LnhtbFBLAQIUABQA&#10;AAAIAIdO4kCj6erUYwIAAL0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129540</wp:posOffset>
                </wp:positionV>
                <wp:extent cx="533400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25pt;margin-top:10.2pt;height:0pt;width:42pt;z-index:251692032;mso-width-relative:page;mso-height-relative:page;" filled="f" stroked="t" coordsize="21600,21600" o:gfxdata="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G1inTXAAAACQEAAA8AAAAAAAAAAQAgAAAAIgAAAGRycy9k&#10;b3ducmV2LnhtbFBLAQIUABQAAAAIAIdO4kAKx/TIAwIAAMADAAAOAAAAAAAAAAEAIAAAACY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155575</wp:posOffset>
                </wp:positionV>
                <wp:extent cx="803275" cy="6985"/>
                <wp:effectExtent l="0" t="76200" r="15875" b="889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563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pt;margin-top:12.25pt;height:0.55pt;width:63.25pt;z-index:251684864;mso-width-relative:page;mso-height-relative:page;" filled="f" stroked="t" coordsize="21600,21600" o:gfxdata="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8Mpo2QAAAAkBAAAPAAAAAAAAAAEAIAAAACIA&#10;AABkcnMvZG93bnJldi54bWxQSwECFAAUAAAACACHTuJAfnSk0AgCAADDAwAADgAAAAAAAAABACAA&#10;AAAo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75565</wp:posOffset>
                </wp:positionV>
                <wp:extent cx="602615" cy="644525"/>
                <wp:effectExtent l="38100" t="38100" r="26035" b="228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03" cy="644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5.8pt;margin-top:5.95pt;height:50.75pt;width:47.45pt;z-index:251693056;mso-width-relative:page;mso-height-relative:page;" filled="f" stroked="t" coordsize="21600,21600" o:gfxdata="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ZB7hNgAAAAKAQAADwAAAAAAAAABACAA&#10;AAAiAAAAZHJzL2Rvd25yZXYueG1sUEsBAhQAFAAAAAgAh07iQCSMx3ANAgAAzwMAAA4AAAAAAAAA&#10;AQAgAAAAJwEAAGRycy9lMm9Eb2MueG1sUEsFBgAAAAAGAAYAWQEAAKY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153670</wp:posOffset>
                </wp:positionV>
                <wp:extent cx="1115060" cy="720725"/>
                <wp:effectExtent l="0" t="0" r="27940" b="2286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45pt;margin-top:12.1pt;height:56.75pt;width:87.8pt;z-index:251689984;v-text-anchor:middle;mso-width-relative:page;mso-height-relative:page;" fillcolor="#9BBB59 [3206]" filled="t" stroked="t" coordsize="21600,21600" o:gfxdata="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S3ZJ9gAAAAKAQAADwAAAAAAAAABACAAAAAiAAAAZHJzL2Rvd25yZXYueG1sUEsB&#10;AhQAFAAAAAgAh07iQPmla3FnAgAAwAQAAA4AAAAAAAAAAQAgAAAAJwEAAGRycy9lMm9Eb2MueG1s&#10;UEsFBgAAAAAGAAYAWQEAAAA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92075</wp:posOffset>
                </wp:positionV>
                <wp:extent cx="7010400" cy="2161540"/>
                <wp:effectExtent l="0" t="0" r="19050" b="107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161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55pt;margin-top:7.25pt;height:170.2pt;width:552pt;z-index:251695104;v-text-anchor:middle;mso-width-relative:page;mso-height-relative:page;" fillcolor="#C7EDCC [3201]" filled="t" stroked="t" coordsize="21600,21600" o:gfxdata="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1kevC2AAAAAoBAAAPAAAAAAAA&#10;AAEAIAAAACIAAABkcnMvZG93bnJldi54bWxQSwECFAAUAAAACACHTuJAx48yMksCAACSBAAADgAA&#10;AAAAAAABACAAAAAnAQAAZHJzL2Uyb0RvYy54bWxQSwUGAAAAAAYABgBZAQAA5AUAAAAA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50800</wp:posOffset>
                </wp:positionV>
                <wp:extent cx="1399540" cy="775970"/>
                <wp:effectExtent l="0" t="0" r="10795" b="2476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775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atasource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7pt;margin-top:4pt;height:61.1pt;width:110.2pt;z-index:251696128;v-text-anchor:middle;mso-width-relative:page;mso-height-relative:page;" fillcolor="#4F81BD [3204]" filled="t" stroked="t" coordsize="21600,21600" o:gfxdata="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Nbt4NYAAAAIAQAADwAAAAAAAAABACAAAAAiAAAAZHJzL2Rvd25yZXYueG1sUEsBAhQA&#10;FAAAAAgAh07iQG4PXZ5mAgAAwAQAAA4AAAAAAAAAAQAgAAAAJ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atasource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133985</wp:posOffset>
                </wp:positionV>
                <wp:extent cx="1496060" cy="845185"/>
                <wp:effectExtent l="0" t="0" r="2794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84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数据源路由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95pt;margin-top:10.55pt;height:66.55pt;width:117.8pt;z-index:251700224;v-text-anchor:middle;mso-width-relative:page;mso-height-relative:page;" fillcolor="#C0504D [3205]" filled="t" stroked="t" coordsize="21600,21600" o:gfxdata="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4PML2gAAAAoBAAAPAAAAAAAAAAEAIAAAACIAAABkcnMvZG93bnJldi54bWxQSwEC&#10;FAAUAAAACACHTuJAB526/GQCAAC9BAAADgAAAAAAAAABACAAAAApAQAAZHJzL2Uyb0RvYy54bWxQ&#10;SwUGAAAAAAYABgBZAQAA/wU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数据源路由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5417185</wp:posOffset>
                </wp:positionH>
                <wp:positionV relativeFrom="paragraph">
                  <wp:posOffset>169545</wp:posOffset>
                </wp:positionV>
                <wp:extent cx="1350645" cy="859155"/>
                <wp:effectExtent l="0" t="0" r="20955" b="177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858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6.55pt;margin-top:13.35pt;height:67.65pt;width:106.35pt;z-index:251699200;v-text-anchor:middle;mso-width-relative:page;mso-height-relative:page;" fillcolor="#4F81BD [3204]" filled="t" stroked="t" coordsize="21600,21600" o:gfxdata="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GJju2gAAAAsBAAAPAAAAAAAAAAEAIAAAACIAAABkcnMvZG93bnJldi54bWxQSwEC&#10;FAAUAAAACACHTuJA52fKimQCAAC9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ybatis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59055</wp:posOffset>
                </wp:positionV>
                <wp:extent cx="457200" cy="1544955"/>
                <wp:effectExtent l="57150" t="38100" r="19050" b="1778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54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9.45pt;margin-top:4.65pt;height:121.65pt;width:36pt;z-index:251704320;mso-width-relative:page;mso-height-relative:page;" filled="f" stroked="t" coordsize="21600,21600" o:gfxdata="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jYeldgAAAAJAQAADwAAAAAAAAABACAA&#10;AAAiAAAAZHJzL2Rvd25yZXYueG1sUEsBAhQAFAAAAAgAh07iQJYtCrUNAgAA0AMAAA4AAAAAAAAA&#10;AQAgAAAAJwEAAGRycy9lMm9Eb2MueG1sUEsFBgAAAAAGAAYAWQEAAKY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38735</wp:posOffset>
                </wp:positionV>
                <wp:extent cx="706755" cy="34925"/>
                <wp:effectExtent l="38100" t="38100" r="17780" b="990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582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6.55pt;margin-top:3.05pt;height:2.75pt;width:55.65pt;z-index:251701248;mso-width-relative:page;mso-height-relative:page;" filled="f" stroked="t" coordsize="21600,21600" o:gfxdata="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plQJfXAAAACAEAAA8AAAAAAAAAAQAgAAAAIgAA&#10;AGRycy9kb3ducmV2LnhtbFBLAQIUABQAAAAIAIdO4kDhxidICQIAAMQDAAAOAAAAAAAAAAEAIAAA&#10;ACYBAABkcnMvZTJvRG9jLnhtbFBLBQYAAAAABgAGAFkBAACh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243840</wp:posOffset>
                </wp:positionV>
                <wp:extent cx="1399540" cy="775970"/>
                <wp:effectExtent l="0" t="0" r="10795" b="2476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775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atasource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8pt;margin-top:19.2pt;height:61.1pt;width:110.2pt;z-index:251698176;v-text-anchor:middle;mso-width-relative:page;mso-height-relative:page;" fillcolor="#4F81BD [3204]" filled="t" stroked="t" coordsize="21600,21600" o:gfxdata="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+MAW3XAAAACQEAAA8AAAAAAAAAAQAgAAAAIgAAAGRycy9kb3ducmV2LnhtbFBLAQIU&#10;ABQAAAAIAIdO4kCNgO/fZgIAAMAEAAAOAAAAAAAAAAEAIAAAACY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atasource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40005</wp:posOffset>
                </wp:positionV>
                <wp:extent cx="831850" cy="935355"/>
                <wp:effectExtent l="38100" t="0" r="26035" b="5588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734" cy="93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1.4pt;margin-top:3.15pt;height:73.65pt;width:65.5pt;z-index:251702272;mso-width-relative:page;mso-height-relative:page;" filled="f" stroked="t" coordsize="21600,21600" o:gfxdata="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4q5IfXAAAACQEAAA8AAAAAAAAAAQAgAAAAIgAA&#10;AGRycy9kb3ducmV2LnhtbFBLAQIUABQAAAAIAIdO4kDv2KcbCQIAAMUDAAAOAAAAAAAAAAEAIAAA&#10;ACYBAABkcnMvZTJvRG9jLnhtbFBLBQYAAAAABgAGAFkBAACh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151130</wp:posOffset>
                </wp:positionV>
                <wp:extent cx="657860" cy="505460"/>
                <wp:effectExtent l="38100" t="38100" r="27940" b="279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091" cy="505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2.55pt;margin-top:11.9pt;height:39.8pt;width:51.8pt;z-index:251705344;mso-width-relative:page;mso-height-relative:page;" filled="f" stroked="t" coordsize="21600,21600" o:gfxdata="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LBhqF2QAAAAoBAAAPAAAAAAAAAAEA&#10;IAAAACIAAABkcnMvZG93bnJldi54bWxQSwECFAAUAAAACACHTuJAS4W8cQ4CAADPAwAADgAAAAAA&#10;AAABACAAAAAoAQAAZHJzL2Uyb0RvYy54bWxQSwUGAAAAAAYABgBZAQAAq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193675</wp:posOffset>
                </wp:positionV>
                <wp:extent cx="1710690" cy="374015"/>
                <wp:effectExtent l="0" t="0" r="23495" b="260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575" cy="374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5pt;margin-top:15.25pt;height:29.45pt;width:134.7pt;z-index:251703296;v-text-anchor:middle;mso-width-relative:page;mso-height-relative:page;" fillcolor="#C7EDCC [3201]" filled="t" stroked="t" coordsize="21600,21600" o:gfxdata="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ec5s2QAA&#10;AAkBAAAPAAAAAAAAAAEAIAAAACIAAABkcnMvZG93bnJldi54bWxQSwECFAAUAAAACACHTuJAjdvH&#10;IlYCAACcBAAADgAAAAAAAAABACAAAAAoAQAAZHJzL2Uyb0RvYy54bWxQSwUGAAAAAAYABgBZAQAA&#10;8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路由方法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78740</wp:posOffset>
                </wp:positionV>
                <wp:extent cx="955675" cy="595630"/>
                <wp:effectExtent l="0" t="0" r="15875" b="139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595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ey</w:t>
                            </w:r>
                            <w:r>
                              <w:rPr>
                                <w:color w:val="FF0000"/>
                              </w:rPr>
                              <w:t>=1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pt;margin-top:6.2pt;height:46.9pt;width:75.25pt;z-index:251707392;v-text-anchor:middle;mso-width-relative:page;mso-height-relative:page;" fillcolor="#4F81BD [3204]" filled="t" stroked="t" coordsize="21600,21600" o:gfxdata="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2m5B9gAAAAJAQAADwAAAAAAAAABACAAAAAiAAAAZHJzL2Rvd25yZXYueG1sUEsBAhQA&#10;FAAAAAgAh07iQCKbkTZkAgAAvA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</w:t>
                      </w:r>
                      <w:r>
                        <w:rPr>
                          <w:rFonts w:hint="eastAsia"/>
                          <w:color w:val="FF0000"/>
                        </w:rPr>
                        <w:t>ey</w:t>
                      </w:r>
                      <w:r>
                        <w:rPr>
                          <w:color w:val="FF0000"/>
                        </w:rPr>
                        <w:t>=1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106680</wp:posOffset>
                </wp:positionV>
                <wp:extent cx="1087755" cy="492125"/>
                <wp:effectExtent l="0" t="0" r="74930" b="6096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49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05pt;margin-top:8.4pt;height:38.75pt;width:85.65pt;z-index:251710464;mso-width-relative:page;mso-height-relative:page;" filled="f" stroked="t" coordsize="21600,21600" o:gfxdata="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rtHdgAAAAJAQAADwAAAAAAAAABACAAAAAiAAAAZHJz&#10;L2Rvd25yZXYueG1sUEsBAhQAFAAAAAgAh07iQPNQUeUEAgAAvAMAAA4AAAAAAAAAAQAgAAAAJw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10795</wp:posOffset>
                </wp:positionV>
                <wp:extent cx="1288415" cy="824230"/>
                <wp:effectExtent l="0" t="0" r="26035" b="1397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82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65pt;margin-top:0.85pt;height:64.9pt;width:101.45pt;z-index:251706368;v-text-anchor:middle;mso-width-relative:page;mso-height-relative:page;" fillcolor="#C0504D [3205]" filled="t" stroked="t" coordsize="21600,21600" o:gfxdata="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8u+q9YAAAAJAQAADwAAAAAAAAABACAAAAAiAAAAZHJzL2Rvd25yZXYueG1sUEsBAhQA&#10;FAAAAAgAh07iQAKFkIxmAgAAwAQAAA4AAAAAAAAAAQAgAAAAJQEAAGRycy9lMm9Eb2MueG1sUEsF&#10;BgAAAAAGAAYAWQEAAP0FAAAAAA=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53340</wp:posOffset>
                </wp:positionV>
                <wp:extent cx="1177925" cy="561340"/>
                <wp:effectExtent l="0" t="38100" r="60960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36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35pt;margin-top:4.2pt;height:44.2pt;width:92.75pt;z-index:251711488;mso-width-relative:page;mso-height-relative:page;" filled="f" stroked="t" coordsize="21600,21600" o:gfxdata="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t7Kv9gAAAAIAQAADwAAAAAAAAABACAAAAAi&#10;AAAAZHJzL2Rvd25yZXYueG1sUEsBAhQAFAAAAAgAh07iQD4TWqsKAgAAxgMAAA4AAAAAAAAAAQAg&#10;AAAAJwEAAGRycy9lMm9Eb2MueG1sUEsFBgAAAAAGAAYAWQEAAKM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46355</wp:posOffset>
                </wp:positionV>
                <wp:extent cx="976630" cy="574675"/>
                <wp:effectExtent l="0" t="0" r="14605" b="158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457" cy="574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ey</w:t>
                            </w:r>
                            <w:r>
                              <w:rPr>
                                <w:color w:val="FF0000"/>
                              </w:rPr>
                              <w:t>=2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pt;margin-top:3.65pt;height:45.25pt;width:76.9pt;z-index:251709440;v-text-anchor:middle;mso-width-relative:page;mso-height-relative:page;" fillcolor="#4F81BD [3204]" filled="t" stroked="t" coordsize="21600,21600" o:gfxdata="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OH0edYAAAAHAQAADwAAAAAAAAABACAAAAAiAAAAZHJzL2Rvd25yZXYueG1sUEsBAhQAFAAA&#10;AAgAh07iQE7oP+1jAgAAvAQAAA4AAAAAAAAAAQAgAAAAJQ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</w:t>
                      </w:r>
                      <w:r>
                        <w:rPr>
                          <w:rFonts w:hint="eastAsia"/>
                          <w:color w:val="FF0000"/>
                        </w:rPr>
                        <w:t>ey</w:t>
                      </w:r>
                      <w:r>
                        <w:rPr>
                          <w:color w:val="FF0000"/>
                        </w:rPr>
                        <w:t>=2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/>
    <w:p>
      <w:pPr>
        <w:pStyle w:val="2"/>
      </w:pPr>
      <w:r>
        <w:t>6 ws的安全问题</w:t>
      </w:r>
    </w:p>
    <w:p>
      <w:r>
        <w:t>Wssj=webservice security for java</w:t>
      </w:r>
    </w:p>
    <w:p>
      <w:pPr>
        <w:rPr>
          <w:rFonts w:hint="eastAsia"/>
        </w:rPr>
      </w:pPr>
    </w:p>
    <w:p>
      <w:r>
        <w:t>1 身份校验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在需要进行验证的接口中加入拦截器</w:t>
            </w:r>
          </w:p>
          <w:p>
            <w:r>
              <w:t>2 对拦截器进行配置，对调用接口的身份进行拦截</w:t>
            </w:r>
          </w:p>
          <w:p>
            <w:pPr>
              <w:rPr>
                <w:rFonts w:hint="eastAsia"/>
              </w:rPr>
            </w:pPr>
            <w:r>
              <w:t>3 usernameToken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 信息加密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46"/>
    <w:rsid w:val="000772C1"/>
    <w:rsid w:val="0009672C"/>
    <w:rsid w:val="000C5103"/>
    <w:rsid w:val="00243F00"/>
    <w:rsid w:val="002C2640"/>
    <w:rsid w:val="003524A8"/>
    <w:rsid w:val="003B42E1"/>
    <w:rsid w:val="00442138"/>
    <w:rsid w:val="004D58DC"/>
    <w:rsid w:val="004E57B0"/>
    <w:rsid w:val="005312AE"/>
    <w:rsid w:val="00542843"/>
    <w:rsid w:val="00580C06"/>
    <w:rsid w:val="005A3CAC"/>
    <w:rsid w:val="005A4846"/>
    <w:rsid w:val="006F6088"/>
    <w:rsid w:val="00736991"/>
    <w:rsid w:val="007B32A1"/>
    <w:rsid w:val="008B1EC6"/>
    <w:rsid w:val="00906818"/>
    <w:rsid w:val="00990BD0"/>
    <w:rsid w:val="009A68C4"/>
    <w:rsid w:val="009E4FCA"/>
    <w:rsid w:val="00A12427"/>
    <w:rsid w:val="00A4416D"/>
    <w:rsid w:val="00AA7D5D"/>
    <w:rsid w:val="00AD501E"/>
    <w:rsid w:val="00B94CEA"/>
    <w:rsid w:val="00D426DC"/>
    <w:rsid w:val="00D73599"/>
    <w:rsid w:val="00DB4D3C"/>
    <w:rsid w:val="00DF5788"/>
    <w:rsid w:val="00ED33DC"/>
    <w:rsid w:val="00F4161D"/>
    <w:rsid w:val="00FC37A1"/>
    <w:rsid w:val="109A2D32"/>
    <w:rsid w:val="113522E6"/>
    <w:rsid w:val="3A410C7B"/>
    <w:rsid w:val="3AFF718B"/>
    <w:rsid w:val="3B19050B"/>
    <w:rsid w:val="48D372DF"/>
    <w:rsid w:val="52C21352"/>
    <w:rsid w:val="6640077A"/>
    <w:rsid w:val="668C7D1E"/>
    <w:rsid w:val="7230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qFormat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8">
    <w:name w:val="标题 Char"/>
    <w:basedOn w:val="4"/>
    <w:link w:val="3"/>
    <w:qFormat/>
    <w:uiPriority w:val="10"/>
    <w:rPr>
      <w:rFonts w:eastAsia="华文细黑" w:asciiTheme="majorHAnsi" w:hAnsiTheme="majorHAns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4</Pages>
  <Words>78</Words>
  <Characters>450</Characters>
  <Lines>3</Lines>
  <Paragraphs>1</Paragraphs>
  <ScaleCrop>false</ScaleCrop>
  <LinksUpToDate>false</LinksUpToDate>
  <CharactersWithSpaces>527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2018-03-31T03:27:00Z</dcterms:created>
  <dc:creator>Administrator</dc:creator>
  <cp:lastModifiedBy>Administrator</cp:lastModifiedBy>
  <dcterms:modified xsi:type="dcterms:W3CDTF">2018-04-03T09:14:13Z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