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Jquery-Easyui</w:t>
      </w:r>
    </w:p>
    <w:p>
      <w:pPr>
        <w:pStyle w:val="2"/>
      </w:pPr>
      <w:r>
        <w:t>1 介绍</w:t>
      </w:r>
    </w:p>
    <w:p>
      <w:r>
        <w:t>一套基于jquery的后台管理系统的前端ui框架</w:t>
      </w:r>
    </w:p>
    <w:p>
      <w:r>
        <w:t>组成:</w:t>
      </w:r>
    </w:p>
    <w:p>
      <w:r>
        <w:t>Jquery</w:t>
      </w:r>
    </w:p>
    <w:p>
      <w:r>
        <w:t>Js控件</w:t>
      </w:r>
    </w:p>
    <w:p>
      <w:r>
        <w:t>Css样式</w:t>
      </w:r>
    </w:p>
    <w:p/>
    <w:p>
      <w:pPr>
        <w:pStyle w:val="2"/>
      </w:pPr>
      <w:r>
        <w:t>2 使用</w:t>
      </w:r>
    </w:p>
    <w:tbl>
      <w:tblPr>
        <w:tblStyle w:val="6"/>
        <w:tblW w:w="11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046" w:type="dxa"/>
          </w:tcPr>
          <w:p>
            <w:r>
              <w:rPr>
                <w:rFonts w:hint="eastAsia"/>
              </w:rPr>
              <w:t>1</w:t>
            </w:r>
            <w:r>
              <w:t xml:space="preserve"> 功能列表</w:t>
            </w:r>
          </w:p>
          <w:p>
            <w:r>
              <w:t>手风琴</w:t>
            </w:r>
          </w:p>
          <w:p>
            <w:r>
              <w:t>树控件</w:t>
            </w:r>
          </w:p>
          <w:p/>
          <w:p>
            <w:r>
              <w:t>2 选项卡</w:t>
            </w:r>
          </w:p>
          <w:p>
            <w:r>
              <w:t>选项卡的</w:t>
            </w:r>
            <w:r>
              <w:rPr>
                <w:rFonts w:hint="eastAsia"/>
              </w:rPr>
              <w:t>内容加载方式：</w:t>
            </w:r>
          </w:p>
          <w:p>
            <w:r>
              <w:t>1 href属性加载，加载的返回页面中不包含html的head中的</w:t>
            </w:r>
            <w:r>
              <w:rPr>
                <w:rFonts w:hint="eastAsia"/>
              </w:rPr>
              <w:t>内容</w:t>
            </w:r>
          </w:p>
          <w:p>
            <w:r>
              <w:t>2通过ajax异步加载html，加载head的</w:t>
            </w:r>
            <w:r>
              <w:rPr>
                <w:rFonts w:hint="eastAsia"/>
              </w:rPr>
              <w:t>内容</w:t>
            </w:r>
            <w:bookmarkStart w:id="0" w:name="_GoBack"/>
            <w:bookmarkEnd w:id="0"/>
          </w:p>
          <w:p>
            <w:r>
              <w:t>3通过ajax加载head中的内容，注意jquery的覆盖问题</w:t>
            </w:r>
          </w:p>
          <w:p>
            <w:pPr>
              <w:rPr>
                <w:rFonts w:hint="eastAsia"/>
              </w:rPr>
            </w:pPr>
          </w:p>
          <w:p>
            <w:r>
              <w:t>3 嵌套布局</w:t>
            </w:r>
          </w:p>
          <w:p>
            <w:r>
              <w:t>布局layout-&gt;选项卡tabs-&gt;布局</w:t>
            </w:r>
            <w:r>
              <w:rPr>
                <w:rFonts w:hint="eastAsia"/>
              </w:rPr>
              <w:t>l</w:t>
            </w:r>
            <w:r>
              <w:t>ayout</w:t>
            </w:r>
          </w:p>
          <w:p>
            <w:pPr>
              <w:rPr>
                <w:rFonts w:hint="eastAsia"/>
              </w:rPr>
            </w:pPr>
            <w:r>
              <w:t>内部布局和放置内部布局的</w:t>
            </w:r>
            <w:r>
              <w:rPr>
                <w:rFonts w:hint="eastAsia"/>
              </w:rPr>
              <w:t>控件中都需要设置边框的适应问题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125095</wp:posOffset>
                </wp:positionV>
                <wp:extent cx="1011555" cy="387985"/>
                <wp:effectExtent l="0" t="0" r="1778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5pt;margin-top:9.85pt;height:30.55pt;width:79.65pt;z-index:251665408;v-text-anchor:middle;mso-width-relative:page;mso-height-relative:page;" fillcolor="#4F81BD [3204]" filled="t" stroked="t" coordsize="21600,21600" o:gfxdata="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rhBWdgAAAAJAQAADwAAAAAAAAABACAAAAAiAAAAZHJzL2Rvd25yZXYueG1sUEsBAhQA&#10;FAAAAAgAh07iQNYikshkAgAAuw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添加页面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118110</wp:posOffset>
                </wp:positionV>
                <wp:extent cx="831215" cy="394335"/>
                <wp:effectExtent l="0" t="0" r="26035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94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65pt;margin-top:9.3pt;height:31.05pt;width:65.45pt;z-index:251663360;v-text-anchor:middle;mso-width-relative:page;mso-height-relative:page;" fillcolor="#4F81BD [3204]" filled="t" stroked="t" coordsize="21600,21600" o:gfxdata="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lfyH/2QAAAAkBAAAPAAAAAAAAAAEAIAAAACIAAABkcnMvZG93bnJldi54bWxQSwECFAAU&#10;AAAACACHTuJAd9p0HmICAAC6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159385</wp:posOffset>
                </wp:positionV>
                <wp:extent cx="935355" cy="353060"/>
                <wp:effectExtent l="0" t="0" r="1778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重定向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8pt;margin-top:12.55pt;height:27.8pt;width:73.65pt;z-index:251661312;v-text-anchor:middle;mso-width-relative:page;mso-height-relative:page;" fillcolor="#4F81BD [3204]" filled="t" stroked="t" coordsize="21600,21600" o:gfxdata="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mZ+u2QAAAAkBAAAPAAAAAAAAAAEAIAAAACIAAABkcnMvZG93bnJldi54bWxQSwECFAAU&#10;AAAACACHTuJAcztqg2ICAAC6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重定向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173355</wp:posOffset>
                </wp:positionV>
                <wp:extent cx="942340" cy="339725"/>
                <wp:effectExtent l="0" t="0" r="1079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10" cy="339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5pt;margin-top:13.65pt;height:26.75pt;width:74.2pt;z-index:251659264;v-text-anchor:middle;mso-width-relative:page;mso-height-relative:page;" fillcolor="#4F81BD [3204]" filled="t" stroked="t" coordsize="21600,21600" o:gfxdata="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eCINdYAAAAHAQAADwAAAAAAAAABACAAAAAiAAAAZHJzL2Rvd25yZXYueG1sUEsBAhQAFAAAAAgA&#10;h07iQH8czmVgAgAAugQAAA4AAAAAAAAAAQAgAAAAJQ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添加成功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97790</wp:posOffset>
                </wp:positionV>
                <wp:extent cx="720725" cy="6350"/>
                <wp:effectExtent l="0" t="76200" r="22860" b="889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36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5.8pt;margin-top:7.7pt;height:0.5pt;width:56.75pt;z-index:251664384;mso-width-relative:page;mso-height-relative:page;" filled="f" stroked="t" coordsize="21600,21600" o:gfxdata="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LacpdgAAAAJAQAADwAAAAAAAAABACAAAAAiAAAA&#10;ZHJzL2Rvd25yZXYueG1sUEsBAhQAFAAAAAgAh07iQJpURkcHAgAAwQMAAA4AAAAAAAAAAQAgAAAA&#10;JwEAAGRycy9lMm9Eb2MueG1sUEsFBgAAAAAGAAYAWQEAAKA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97790</wp:posOffset>
                </wp:positionV>
                <wp:extent cx="575310" cy="6985"/>
                <wp:effectExtent l="0" t="57150" r="34290" b="889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2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pt;margin-top:7.7pt;height:0.55pt;width:45.3pt;z-index:251662336;mso-width-relative:page;mso-height-relative:page;" filled="f" stroked="t" coordsize="21600,21600" o:gfxdata="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Fpn77ZAAAACQEAAA8AAAAAAAAAAQAgAAAAIgAAAGRycy9kb3du&#10;cmV2LnhtbFBLAQIUABQAAAAIAIdO4kDgJyl7/gEAALcDAAAOAAAAAAAAAAEAIAAAACgBAABkcnMv&#10;ZTJvRG9jLnhtbFBLBQYAAAAABgAGAFkBAACY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83820</wp:posOffset>
                </wp:positionV>
                <wp:extent cx="644525" cy="6985"/>
                <wp:effectExtent l="0" t="57150" r="41910" b="889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9pt;margin-top:6.6pt;height:0.55pt;width:50.75pt;z-index:251660288;mso-width-relative:page;mso-height-relative:page;" filled="f" stroked="t" coordsize="21600,21600" o:gfxdata="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JzuOdkAAAAJAQAADwAAAAAAAAABACAAAAAiAAAAZHJzL2Rv&#10;d25yZXYueG1sUEsBAhQAFAAAAAgAh07iQEblojUAAgAAtwMAAA4AAAAAAAAAAQAgAAAAKA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43180</wp:posOffset>
                </wp:positionV>
                <wp:extent cx="1010920" cy="387350"/>
                <wp:effectExtent l="0" t="0" r="1778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85pt;margin-top:3.4pt;height:30.5pt;width:79.6pt;z-index:251673600;v-text-anchor:middle;mso-width-relative:page;mso-height-relative:page;" fillcolor="#4F81BD [3204]" filled="t" stroked="t" coordsize="21600,21600" o:gfxdata="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Wn8NrXAAAACAEAAA8AAAAAAAAAAQAgAAAAIgAAAGRycy9kb3ducmV2LnhtbFBLAQIUABQA&#10;AAAIAIdO4kB+Fr1IYwIAAL0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添加页面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10160</wp:posOffset>
                </wp:positionV>
                <wp:extent cx="879475" cy="429260"/>
                <wp:effectExtent l="0" t="0" r="16510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17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1pt;margin-top:0.8pt;height:33.8pt;width:69.25pt;z-index:251674624;v-text-anchor:middle;mso-width-relative:page;mso-height-relative:page;" fillcolor="#4F81BD [3204]" filled="t" stroked="t" coordsize="21600,21600" o:gfxdata="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wdAdbXAAAACAEAAA8AAAAAAAAAAQAgAAAAIgAAAGRycy9kb3ducmV2LnhtbFBLAQIUABQA&#10;AAAIAIdO4kC7ZAq8YwIAALwEAAAOAAAAAAAAAAEAIAAAACY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主页面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942340" cy="339725"/>
                <wp:effectExtent l="0" t="0" r="1079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10" cy="339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.55pt;height:26.75pt;width:74.2pt;z-index:251667456;v-text-anchor:middle;mso-width-relative:page;mso-height-relative:page;" fillcolor="#4F81BD [3204]" filled="t" stroked="t" coordsize="21600,21600" o:gfxdata="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0TOVtUAAAAFAQAADwAAAAAAAAABACAAAAAiAAAAZHJzL2Rvd25yZXYueG1sUEsBAhQAFAAAAAgA&#10;h07iQC9IzWlhAgAAugQAAA4AAAAAAAAAAQAgAAAAJA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添加成功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267335</wp:posOffset>
                </wp:positionV>
                <wp:extent cx="644525" cy="6985"/>
                <wp:effectExtent l="0" t="57150" r="41910" b="889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23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25pt;margin-top:21.05pt;height:0.55pt;width:50.75pt;z-index:251668480;mso-width-relative:page;mso-height-relative:page;" filled="f" stroked="t" coordsize="21600,21600" o:gfxdata="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trTDYAAAACQEAAA8AAAAAAAAAAQAgAAAAIgAAAGRycy9kb3du&#10;cmV2LnhtbFBLAQIUABQAAAAIAIdO4kCZhc48/wEAALcDAAAOAAAAAAAAAAEAIAAAACcBAABkcnMv&#10;ZTJvRG9jLnhtbFBLBQYAAAAABgAGAFkBAACY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43815</wp:posOffset>
                </wp:positionV>
                <wp:extent cx="935355" cy="353060"/>
                <wp:effectExtent l="0" t="0" r="17780" b="279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重定向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15pt;margin-top:3.45pt;height:27.8pt;width:73.65pt;z-index:251669504;v-text-anchor:middle;mso-width-relative:page;mso-height-relative:page;" fillcolor="#4F81BD [3204]" filled="t" stroked="t" coordsize="21600,21600" o:gfxdata="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eeNTPYAAAACAEAAA8AAAAAAAAAAQAgAAAAIgAAAGRycy9kb3ducmV2LnhtbFBLAQIUABQA&#10;AAAIAIdO4kCfnWviYgIAALw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重定向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281305</wp:posOffset>
                </wp:positionV>
                <wp:extent cx="575310" cy="6985"/>
                <wp:effectExtent l="0" t="57150" r="34290" b="889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2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75pt;margin-top:22.15pt;height:0.55pt;width:45.3pt;z-index:251670528;mso-width-relative:page;mso-height-relative:page;" filled="f" stroked="t" coordsize="21600,21600" o:gfxdata="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e/3kE2QAAAAkBAAAPAAAAAAAAAAEAIAAAACIAAABkcnMvZG93&#10;bnJldi54bWxQSwECFAAUAAAACACHTuJAZ2ZVy/8BAAC5AwAADgAAAAAAAAABACAAAAAo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15875</wp:posOffset>
                </wp:positionV>
                <wp:extent cx="720725" cy="6350"/>
                <wp:effectExtent l="0" t="76200" r="22860" b="889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436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35pt;margin-top:1.25pt;height:0.5pt;width:56.75pt;z-index:251672576;mso-width-relative:page;mso-height-relative:page;" filled="f" stroked="t" coordsize="21600,21600" o:gfxdata="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j1X61wAAAAcBAAAPAAAAAAAAAAEAIAAAACIAAABk&#10;cnMvZG93bnJldi54bWxQSwECFAAUAAAACACHTuJArui//AcCAADDAwAADgAAAAAAAAABACAAAAAm&#10;AQAAZHJzL2Uyb0RvYy54bWxQSwUGAAAAAAYABgBZAQAAn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8890</wp:posOffset>
                </wp:positionV>
                <wp:extent cx="831215" cy="394335"/>
                <wp:effectExtent l="0" t="0" r="26035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94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4pt;margin-top:0.7pt;height:31.05pt;width:65.45pt;z-index:251671552;v-text-anchor:middle;mso-width-relative:page;mso-height-relative:page;" fillcolor="#4F81BD [3204]" filled="t" stroked="t" coordsize="21600,21600" o:gfxdata="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mbGotgAAAAIAQAADwAAAAAAAAABACAAAAAiAAAAZHJzL2Rvd25yZXYueG1sUEsBAhQA&#10;FAAAAAgAh07iQONsrH5kAgAAvAQAAA4AAAAAAAAAAQAgAAAAJw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187960</wp:posOffset>
                </wp:positionV>
                <wp:extent cx="1343660" cy="609600"/>
                <wp:effectExtent l="0" t="0" r="2794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9.45pt;margin-top:14.8pt;height:48pt;width:105.8pt;z-index:251679744;v-text-anchor:middle;mso-width-relative:page;mso-height-relative:page;" fillcolor="#4F81BD [3204]" filled="t" stroked="t" coordsize="21600,21600" o:gfxdata="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IgvnO2gAAAAoBAAAPAAAAAAAAAAEAIAAAACIAAABkcnMvZG93bnJldi54bWxQSwEC&#10;FAAUAAAACACHTuJAcNPqs2QCAAC9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180975</wp:posOffset>
                </wp:positionV>
                <wp:extent cx="1343660" cy="609600"/>
                <wp:effectExtent l="0" t="0" r="2794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45pt;margin-top:14.25pt;height:48pt;width:105.8pt;z-index:251677696;v-text-anchor:middle;mso-width-relative:page;mso-height-relative:page;" fillcolor="#4F81BD [3204]" filled="t" stroked="t" coordsize="21600,21600" o:gfxdata="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Nz1c72QAAAAoBAAAPAAAAAAAAAAEAIAAAACIAAABkcnMvZG93bnJldi54bWxQSwEC&#10;FAAUAAAACACHTuJA36ogWWUCAAC9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omcat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151765</wp:posOffset>
                </wp:positionV>
                <wp:extent cx="1343660" cy="609600"/>
                <wp:effectExtent l="0" t="0" r="2794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89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11.95pt;height:48pt;width:105.8pt;z-index:251675648;v-text-anchor:middle;mso-width-relative:page;mso-height-relative:page;" fillcolor="#4F81BD [3204]" filled="t" stroked="t" coordsize="21600,21600" o:gfxdata="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v6fprVAAAACQEAAA8AAAAAAAAAAQAgAAAAIgAAAGRycy9kb3ducmV2LnhtbFBLAQIUABQA&#10;AAAIAIdO4kArkEgmZQIAAL0EAAAOAAAAAAAAAAEAIAAAACQ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227965</wp:posOffset>
                </wp:positionV>
                <wp:extent cx="845185" cy="21590"/>
                <wp:effectExtent l="0" t="57150" r="31750" b="933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21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2.35pt;margin-top:17.95pt;height:1.7pt;width:66.55pt;z-index:251681792;mso-width-relative:page;mso-height-relative:page;" filled="f" stroked="t" coordsize="21600,21600" o:gfxdata="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tvJA7aAAAACQEAAA8AAAAAAAAAAQAgAAAAIgAAAGRycy9k&#10;b3ducmV2LnhtbFBLAQIUABQAAAAIAIdO4kDt71ycAAIAALoDAAAOAAAAAAAAAAEAIAAAACk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214630</wp:posOffset>
                </wp:positionV>
                <wp:extent cx="894080" cy="13970"/>
                <wp:effectExtent l="0" t="57150" r="20955" b="1009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849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9pt;margin-top:16.9pt;height:1.1pt;width:70.4pt;z-index:251680768;mso-width-relative:page;mso-height-relative:page;" filled="f" stroked="t" coordsize="21600,21600" o:gfxdata="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ViQHZAAAACQEAAA8AAAAAAAAAAQAgAAAAIgAAAGRycy9k&#10;b3ducmV2LnhtbFBLAQIUABQAAAAIAIdO4kAoe0IQAQIAALoDAAAOAAAAAAAAAAEAIAAAACg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</w:t>
      </w:r>
      <w:r>
        <w:t xml:space="preserve"> 任务</w:t>
      </w:r>
    </w:p>
    <w:p>
      <w:r>
        <w:t>1 将商品管理模块完成</w:t>
      </w:r>
      <w:r>
        <w:rPr>
          <w:rFonts w:hint="eastAsia"/>
        </w:rPr>
        <w:t>(</w:t>
      </w:r>
      <w:r>
        <w:t>spu,attr,sku</w:t>
      </w:r>
      <w:r>
        <w:rPr>
          <w:rFonts w:hint="eastAsia"/>
        </w:rPr>
        <w:t>)</w:t>
      </w:r>
    </w:p>
    <w:p>
      <w:r>
        <w:t>2 用easyui布局整合页面</w:t>
      </w:r>
    </w:p>
    <w:p/>
    <w:p/>
    <w:p/>
    <w:p/>
    <w:p/>
    <w:p>
      <w:pPr>
        <w:rPr>
          <w:rFonts w:hint="eastAsia"/>
        </w:rPr>
      </w:pPr>
    </w:p>
    <w:sectPr>
      <w:pgSz w:w="11906" w:h="16838"/>
      <w:pgMar w:top="1440" w:right="425" w:bottom="1440" w:left="425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BB"/>
    <w:rsid w:val="00117928"/>
    <w:rsid w:val="002037F8"/>
    <w:rsid w:val="002C2640"/>
    <w:rsid w:val="003050D6"/>
    <w:rsid w:val="00316E9F"/>
    <w:rsid w:val="00365453"/>
    <w:rsid w:val="003B42E1"/>
    <w:rsid w:val="00541971"/>
    <w:rsid w:val="00607D99"/>
    <w:rsid w:val="00653F41"/>
    <w:rsid w:val="00736991"/>
    <w:rsid w:val="007B32A1"/>
    <w:rsid w:val="007E0D3E"/>
    <w:rsid w:val="008A5B58"/>
    <w:rsid w:val="008C3881"/>
    <w:rsid w:val="008D10BB"/>
    <w:rsid w:val="00906818"/>
    <w:rsid w:val="00972FEF"/>
    <w:rsid w:val="00990BD0"/>
    <w:rsid w:val="009A4FCB"/>
    <w:rsid w:val="009B4AA4"/>
    <w:rsid w:val="009E4FCA"/>
    <w:rsid w:val="00C33823"/>
    <w:rsid w:val="00C72DBA"/>
    <w:rsid w:val="00D61461"/>
    <w:rsid w:val="00DF5788"/>
    <w:rsid w:val="00F4161D"/>
    <w:rsid w:val="68C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细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basedOn w:val="4"/>
    <w:link w:val="2"/>
    <w:qFormat/>
    <w:uiPriority w:val="9"/>
    <w:rPr>
      <w:rFonts w:eastAsia="华文细黑"/>
      <w:b/>
      <w:bCs/>
      <w:kern w:val="44"/>
      <w:sz w:val="32"/>
      <w:szCs w:val="44"/>
    </w:rPr>
  </w:style>
  <w:style w:type="character" w:customStyle="1" w:styleId="8">
    <w:name w:val="标题 Char"/>
    <w:basedOn w:val="4"/>
    <w:link w:val="3"/>
    <w:qFormat/>
    <w:uiPriority w:val="10"/>
    <w:rPr>
      <w:rFonts w:eastAsia="华文细黑" w:asciiTheme="majorHAnsi" w:hAnsiTheme="majorHAns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Pages>2</Pages>
  <Words>52</Words>
  <Characters>302</Characters>
  <Lines>2</Lines>
  <Paragraphs>1</Paragraphs>
  <TotalTime>0</TotalTime>
  <ScaleCrop>false</ScaleCrop>
  <LinksUpToDate>false</LinksUpToDate>
  <CharactersWithSpaces>353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2018-03-26T03:26:00Z</dcterms:created>
  <dc:creator>Administrator</dc:creator>
  <cp:lastModifiedBy>Administrator</cp:lastModifiedBy>
  <dcterms:modified xsi:type="dcterms:W3CDTF">2018-03-28T05:58:13Z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