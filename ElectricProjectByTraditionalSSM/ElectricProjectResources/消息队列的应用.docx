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消息队列的</w:t>
      </w:r>
      <w:r>
        <w:rPr>
          <w:rFonts w:hint="eastAsia"/>
        </w:rPr>
        <w:t>应用</w:t>
      </w:r>
    </w:p>
    <w:p/>
    <w:p>
      <w:pPr>
        <w:pStyle w:val="2"/>
      </w:pPr>
      <w:r>
        <w:t>1 介绍</w:t>
      </w:r>
    </w:p>
    <w:p>
      <w:pPr>
        <w:rPr>
          <w:rFonts w:hint="eastAsia"/>
        </w:rPr>
      </w:pPr>
      <w:r>
        <w:t>1 网站</w:t>
      </w:r>
      <w:r>
        <w:rPr>
          <w:rFonts w:hint="eastAsia"/>
        </w:rPr>
        <w:t>业务日志</w:t>
      </w:r>
    </w:p>
    <w:p>
      <w:r>
        <w:rPr>
          <w:rFonts w:hint="eastAsia"/>
        </w:rPr>
        <w:t>2</w:t>
      </w:r>
      <w:r>
        <w:t xml:space="preserve"> 手机短信</w:t>
      </w:r>
    </w:p>
    <w:p>
      <w:r>
        <w:t>3 邮箱邮件</w:t>
      </w:r>
    </w:p>
    <w:p>
      <w:r>
        <w:t>4 站内信</w:t>
      </w:r>
    </w:p>
    <w:p>
      <w:r>
        <w:t>5 订单</w:t>
      </w:r>
      <w:r>
        <w:rPr>
          <w:rFonts w:hint="eastAsia"/>
        </w:rPr>
        <w:t>(订单支付后调用订单系统，仓库，物流)</w:t>
      </w:r>
    </w:p>
    <w:p/>
    <w:p/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4201795</wp:posOffset>
                </wp:positionH>
                <wp:positionV relativeFrom="paragraph">
                  <wp:posOffset>635</wp:posOffset>
                </wp:positionV>
                <wp:extent cx="1185545" cy="657225"/>
                <wp:effectExtent l="0" t="0" r="14605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862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0.85pt;margin-top:0.05pt;height:51.75pt;width:93.35pt;z-index:251663360;v-text-anchor:middle;mso-width-relative:page;mso-height-relative:page;" fillcolor="#4F81BD [3204]" filled="t" stroked="t" coordsize="21600,21600" o:gfxdata="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EuSXu1gAAAAgBAAAPAAAAAAAAAAEAIAAAACIAAABkcnMvZG93bnJldi54bWxQSwECFAAU&#10;AAAACACHTuJAU7L7fWUCAAC+BAAADgAAAAAAAAABACAAAAAl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uccess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0</wp:posOffset>
                </wp:positionV>
                <wp:extent cx="1035685" cy="621030"/>
                <wp:effectExtent l="0" t="0" r="1206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登陆服务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35pt;margin-top:0pt;height:48.9pt;width:81.55pt;z-index:251661312;v-text-anchor:middle;mso-width-relative:page;mso-height-relative:page;" fillcolor="#4F81BD [3204]" filled="t" stroked="t" coordsize="21600,21600" o:gfxdata="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x9yMNcAAAAHAQAADwAAAAAAAAABACAAAAAiAAAAZHJzL2Rvd25yZXYueG1sUEsBAhQAFAAA&#10;AAgAh07iQKVHo0tiAgAAuwQAAA4AAAAAAAAAAQAgAAAAJgEAAGRycy9lMm9Eb2MueG1sUEsFBgAA&#10;AAAGAAYAWQEAAPo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登陆服务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0</wp:posOffset>
                </wp:positionV>
                <wp:extent cx="1021715" cy="628650"/>
                <wp:effectExtent l="0" t="0" r="2667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556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65pt;margin-top:0pt;height:49.5pt;width:80.45pt;z-index:251659264;v-text-anchor:middle;mso-width-relative:page;mso-height-relative:page;" fillcolor="#4F81BD [3204]" filled="t" stroked="t" coordsize="21600,21600" o:gfxdata="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IF7iHVAAAABgEAAA8AAAAAAAAAAQAgAAAAIgAAAGRycy9kb3ducmV2LnhtbFBLAQIUABQAAAAI&#10;AIdO4kBQiWdMYgIAALsEAAAOAAAAAAAAAAEAIAAAACQBAABkcnMvZTJvRG9jLnhtbFBLBQYAAAAA&#10;BgAGAFkBAAD4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108585</wp:posOffset>
                </wp:positionV>
                <wp:extent cx="1057275" cy="985520"/>
                <wp:effectExtent l="0" t="0" r="47625" b="622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985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.2pt;margin-top:8.55pt;height:77.6pt;width:83.25pt;z-index:251665408;mso-width-relative:page;mso-height-relative:page;" filled="f" stroked="t" coordsize="21600,21600" o:gfxdata="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Epaf9kAAAAKAQAADwAAAAAAAAABACAAAAAiAAAAZHJzL2Rv&#10;d25yZXYueG1sUEsBAhQAFAAAAAgAh07iQFZkJm4AAgAAugMAAA4AAAAAAAAAAQAgAAAAKAEAAGRy&#10;cy9lMm9Eb2MueG1sUEsFBgAAAAAGAAYAWQEAAJo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73025</wp:posOffset>
                </wp:positionV>
                <wp:extent cx="786130" cy="6985"/>
                <wp:effectExtent l="0" t="57150" r="33655" b="8826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7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4.5pt;margin-top:5.75pt;height:0.55pt;width:61.9pt;z-index:251662336;mso-width-relative:page;mso-height-relative:page;" filled="f" stroked="t" coordsize="21600,21600" o:gfxdata="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0u6VHZAAAACQEAAA8AAAAAAAAAAQAgAAAAIgAAAGRycy9k&#10;b3ducmV2LnhtbFBLAQIUABQAAAAIAIdO4kDVifABAQIAALcDAAAOAAAAAAAAAAEAIAAAACgBAABk&#10;cnMvZTJvRG9jLnhtbFBLBQYAAAAABgAGAFkBAACb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80010</wp:posOffset>
                </wp:positionV>
                <wp:extent cx="985520" cy="6985"/>
                <wp:effectExtent l="0" t="76200" r="24130" b="8826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837" cy="7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0.8pt;margin-top:6.3pt;height:0.55pt;width:77.6pt;z-index:251660288;mso-width-relative:page;mso-height-relative:page;" filled="f" stroked="t" coordsize="21600,21600" o:gfxdata="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+Pnkq2AAAAAkBAAAPAAAAAAAAAAEAIAAAACIAAABk&#10;cnMvZG93bnJldi54bWxQSwECFAAUAAAACACHTuJA2H8IJgYCAADBAwAADgAAAAAAAAABACAAAAAn&#10;AQAAZHJzL2Uyb0RvYy54bWxQSwUGAAAAAAYABgBZAQAAn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pPr>
        <w:rPr>
          <w:rFonts w:hint="eastAsia"/>
        </w:rPr>
      </w:pP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19050</wp:posOffset>
                </wp:positionV>
                <wp:extent cx="1160780" cy="624205"/>
                <wp:effectExtent l="0" t="0" r="20955" b="234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624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其他服务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8pt;margin-top:1.5pt;height:49.15pt;width:91.4pt;z-index:251672576;v-text-anchor:middle;mso-width-relative:page;mso-height-relative:page;" fillcolor="#4F81BD [3204]" filled="t" stroked="t" coordsize="21600,21600" o:gfxdata="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LkDOb2AAAAAkBAAAPAAAAAAAAAAEAIAAAACIAAABkcnMvZG93bnJldi54bWxQSwECFAAU&#10;AAAACACHTuJA54gE+WMCAAC9BAAADgAAAAAAAAABACAAAAAn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其他服务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45720</wp:posOffset>
                </wp:positionV>
                <wp:extent cx="1151890" cy="624205"/>
                <wp:effectExtent l="0" t="0" r="10795" b="234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793" cy="624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中间件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5pt;margin-top:3.6pt;height:49.15pt;width:90.7pt;z-index:251669504;v-text-anchor:middle;mso-width-relative:page;mso-height-relative:page;" fillcolor="#C0504D [3205]" filled="t" stroked="t" coordsize="21600,21600" o:gfxdata="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83vI/dkAAAAJAQAADwAAAAAAAAABACAAAAAiAAAAZHJzL2Rvd25yZXYueG1sUEsBAhQA&#10;FAAAAAgAh07iQKv2R4JjAgAAvQQAAA4AAAAAAAAAAQAgAAAAKAEAAGRycy9lMm9Eb2MueG1sUEsF&#10;BgAAAAAGAAYAWQEAAP0FAAAAAA==&#10;">
                <v:fill on="t" focussize="0,0"/>
                <v:stroke weight="2pt" color="#8C3836 [3205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q</w:t>
                      </w:r>
                      <w:r>
                        <w:rPr>
                          <w:rFonts w:hint="eastAsia"/>
                          <w:lang w:eastAsia="zh-CN"/>
                        </w:rPr>
                        <w:t>中间件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3430905</wp:posOffset>
                </wp:positionH>
                <wp:positionV relativeFrom="paragraph">
                  <wp:posOffset>93980</wp:posOffset>
                </wp:positionV>
                <wp:extent cx="466725" cy="0"/>
                <wp:effectExtent l="0" t="76200" r="1016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0.15pt;margin-top:7.4pt;height:0pt;width:36.75pt;z-index:251671552;mso-width-relative:page;mso-height-relative:page;" filled="f" stroked="t" coordsize="21600,21600" o:gfxdata="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gogz7YAAAACQEAAA8AAAAAAAAAAQAgAAAAIgAAAGRycy9kb3ducmV2&#10;LnhtbFBLAQIUABQAAAAIAIdO4kCyPd/m/AEAALYDAAAOAAAAAAAAAAEAIAAAACcBAABkcnMvZTJv&#10;RG9jLnhtbFBLBQYAAAAABgAGAFkBAACV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194945</wp:posOffset>
                </wp:positionV>
                <wp:extent cx="598170" cy="1204595"/>
                <wp:effectExtent l="0" t="0" r="50165" b="533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7" cy="1204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9pt;margin-top:15.35pt;height:94.85pt;width:47.1pt;z-index:251670528;mso-width-relative:page;mso-height-relative:page;" filled="f" stroked="t" coordsize="21600,21600" o:gfxdata="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Ug1482gAAAAoBAAAPAAAAAAAAAAEAIAAAACIAAABk&#10;cnMvZG93bnJldi54bWxQSwECFAAUAAAACACHTuJAYwRUAAQCAAC8AwAADgAAAAAAAAABACAAAAAp&#10;AQAAZHJzL2Uyb0RvYy54bWxQSwUGAAAAAAYABgBZAQAAn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127635</wp:posOffset>
                </wp:positionV>
                <wp:extent cx="993140" cy="535305"/>
                <wp:effectExtent l="0" t="0" r="16510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535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日志</w:t>
                            </w:r>
                            <w: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4.95pt;margin-top:10.05pt;height:42.15pt;width:78.2pt;z-index:251664384;v-text-anchor:middle;mso-width-relative:page;mso-height-relative:page;" fillcolor="#4F81BD [3204]" filled="t" stroked="t" coordsize="21600,21600" o:gfxdata="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N9YKfZAAAACgEAAA8AAAAAAAAAAQAgAAAAIgAAAGRycy9kb3ducmV2LnhtbFBLAQIUABQA&#10;AAAIAIdO4kDYgHCHYQIAALoEAAAOAAAAAAAAAAEAIAAAACg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日志</w:t>
                      </w:r>
                      <w:r>
                        <w:t>服务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5342890</wp:posOffset>
                </wp:positionH>
                <wp:positionV relativeFrom="paragraph">
                  <wp:posOffset>6350</wp:posOffset>
                </wp:positionV>
                <wp:extent cx="1207135" cy="671195"/>
                <wp:effectExtent l="0" t="0" r="12065" b="1460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671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登陆</w:t>
                            </w:r>
                            <w:r>
                              <w:rPr>
                                <w:rFonts w:hint="eastAsia"/>
                              </w:rPr>
                              <w:t>日志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0.7pt;margin-top:0.5pt;height:52.85pt;width:95.05pt;z-index:251668480;v-text-anchor:middle;mso-width-relative:page;mso-height-relative:page;" fillcolor="#4F81BD [3204]" filled="t" stroked="t" coordsize="21600,21600" o:gfxdata="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k34+vYAAAACgEAAA8AAAAAAAAAAQAgAAAAIgAAAGRycy9kb3ducmV2LnhtbFBLAQIU&#10;ABQAAAAIAIdO4kD47FFZZQIAAL4EAAAOAAAAAAAAAAEAIAAAACc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登陆</w:t>
                      </w:r>
                      <w:r>
                        <w:rPr>
                          <w:rFonts w:hint="eastAsia"/>
                        </w:rPr>
                        <w:t>日志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381000</wp:posOffset>
                </wp:positionV>
                <wp:extent cx="785495" cy="6985"/>
                <wp:effectExtent l="0" t="57150" r="33655" b="882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49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4.6pt;margin-top:30pt;height:0.55pt;width:61.85pt;z-index:251667456;mso-width-relative:page;mso-height-relative:page;" filled="f" stroked="t" coordsize="21600,21600" o:gfxdata="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TG+dHZAAAACQEAAA8AAAAAAAAAAQAgAAAAIgAAAGRycy9kb3du&#10;cmV2LnhtbFBLAQIUABQAAAAIAIdO4kDPWcSo/gEAALcDAAAOAAAAAAAAAAEAIAAAACgBAABkcnMv&#10;ZTJvRG9jLnhtbFBLBQYAAAAABgAGAFkBAACY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/>
    <w:p>
      <w:pPr>
        <w:pStyle w:val="2"/>
      </w:pPr>
      <w:r>
        <w:rPr>
          <w:rFonts w:hint="eastAsia"/>
        </w:rPr>
        <w:t>2</w:t>
      </w:r>
      <w:r>
        <w:t xml:space="preserve"> mq结构</w:t>
      </w:r>
      <w:r>
        <w:rPr>
          <w:rFonts w:hint="eastAsia"/>
          <w:lang w:eastAsia="zh-CN"/>
        </w:rPr>
        <w:t>（在</w:t>
      </w:r>
      <w:r>
        <w:rPr>
          <w:rFonts w:hint="eastAsia"/>
          <w:lang w:val="en-US" w:eastAsia="zh-CN"/>
        </w:rPr>
        <w:t>java领域，所有的mq都是基于JMS开发的,所以在写程序时大多数包都是引入的activemq依赖中的javax.jms包</w:t>
      </w:r>
      <w:r>
        <w:rPr>
          <w:rFonts w:hint="eastAsia"/>
          <w:lang w:eastAsia="zh-CN"/>
        </w:rPr>
        <w:t>）</w:t>
      </w:r>
    </w:p>
    <w:p/>
    <w:p/>
    <w:p/>
    <w:p/>
    <w:p>
      <w:pPr>
        <w:rPr>
          <w:rFonts w:hint="eastAsia" w:eastAsia="华文细黑"/>
          <w:lang w:eastAsia="zh-CN"/>
        </w:rPr>
      </w:pPr>
      <w:r>
        <w:rPr>
          <w:rFonts w:hint="eastAsia"/>
          <w:lang w:eastAsia="zh-CN"/>
        </w:rPr>
        <w:t>★★★★★★几个相似的名词对比，不要搞混了</w:t>
      </w:r>
    </w:p>
    <w:p>
      <w:r>
        <w:t>Mq:消息提供者Producer -&gt; 消息消费者consumer</w:t>
      </w:r>
    </w:p>
    <w:p>
      <w:r>
        <w:rPr>
          <w:rFonts w:hint="eastAsia"/>
          <w:lang w:val="en-US" w:eastAsia="zh-CN"/>
        </w:rPr>
        <w:t>Spring</w:t>
      </w:r>
      <w:r>
        <w:t>Mvc</w:t>
      </w:r>
      <w:r>
        <w:rPr>
          <w:rFonts w:hint="eastAsia"/>
          <w:lang w:eastAsia="zh-CN"/>
        </w:rPr>
        <w:t>中</w:t>
      </w:r>
      <w:r>
        <w:rPr>
          <w:rFonts w:hint="eastAsia"/>
        </w:rPr>
        <w:t>:</w:t>
      </w:r>
      <w:r>
        <w:t>返回值P</w:t>
      </w:r>
      <w:r>
        <w:rPr>
          <w:rFonts w:hint="eastAsia"/>
        </w:rPr>
        <w:t>roduce</w:t>
      </w:r>
      <w:r>
        <w:t>s -&gt;参数 comsumes</w:t>
      </w:r>
    </w:p>
    <w:p>
      <w:r>
        <w:rPr>
          <w:rFonts w:hint="eastAsia"/>
          <w:lang w:eastAsia="zh-CN"/>
        </w:rPr>
        <w:t>①（用于</w:t>
      </w:r>
      <w:r>
        <w:rPr>
          <w:rFonts w:hint="eastAsia"/>
          <w:lang w:val="en-US" w:eastAsia="zh-CN"/>
        </w:rPr>
        <w:t>webservice的rest风格中的post或get方法中的service实现类的方法上加的参数</w:t>
      </w:r>
      <w:r>
        <w:rPr>
          <w:rFonts w:hint="eastAsia"/>
          <w:lang w:eastAsia="zh-CN"/>
        </w:rPr>
        <w:t>）</w:t>
      </w:r>
    </w:p>
    <w:tbl>
      <w:tblPr>
        <w:tblStyle w:val="6"/>
        <w:tblW w:w="112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7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>@Produces("application/json")</w:t>
            </w:r>
          </w:p>
          <w:p>
            <w:pPr>
              <w:rPr>
                <w:rFonts w:hint="eastAsia" w:ascii="Î¢ÈíÑÅºÚ" w:hAnsi="Î¢ÈíÑÅºÚ" w:eastAsia="Î¢ÈíÑÅºÚ"/>
                <w:color w:val="000000"/>
                <w:sz w:val="18"/>
                <w:lang w:val="en-US" w:eastAsia="zh-CN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>public Customer getCustomerById(@PathParam("id") String id) {</w:t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  <w:lang w:val="en-US" w:eastAsia="zh-CN"/>
              </w:rPr>
              <w:t>}</w:t>
            </w:r>
          </w:p>
          <w:p>
            <w:pPr>
              <w:rPr>
                <w:rFonts w:hint="eastAsia" w:ascii="Î¢ÈíÑÅºÚ" w:hAnsi="Î¢ÈíÑÅºÚ" w:eastAsia="Î¢ÈíÑÅºÚ"/>
                <w:color w:val="000000"/>
                <w:sz w:val="18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>@Consumes("application/x-www-form-urlencoded")// 添加是名值对形式</w:t>
            </w:r>
          </w:p>
          <w:p>
            <w:pPr>
              <w:rPr>
                <w:rFonts w:hint="eastAsia" w:ascii="Î¢ÈíÑÅºÚ" w:hAnsi="Î¢ÈíÑÅºÚ" w:eastAsia="Î¢ÈíÑÅºÚ"/>
                <w:color w:val="000000"/>
                <w:sz w:val="18"/>
                <w:lang w:val="en-US" w:eastAsia="zh-CN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</w:rPr>
              <w:t>public String addCustomer(@BeanParam Customer customer) {</w:t>
            </w:r>
            <w:r>
              <w:rPr>
                <w:rFonts w:hint="eastAsia" w:ascii="Î¢ÈíÑÅºÚ" w:hAnsi="Î¢ÈíÑÅºÚ" w:eastAsia="Î¢ÈíÑÅºÚ"/>
                <w:color w:val="000000"/>
                <w:sz w:val="18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②</w:t>
      </w:r>
      <w:r>
        <w:rPr>
          <w:rFonts w:hint="eastAsia"/>
          <w:lang w:val="en-US" w:eastAsia="zh-CN"/>
        </w:rPr>
        <w:t>@RequestMapping注解中</w:t>
      </w:r>
    </w:p>
    <w:tbl>
      <w:tblPr>
        <w:tblStyle w:val="6"/>
        <w:tblW w:w="112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consumes = "text/plain"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 = "text/plain"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r>
        <w:t>Dubbo:服务提供者Provider -&gt; 服务消费者consumer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Mq分为两种：一种是队列模式，</w:t>
      </w:r>
      <w:r>
        <w:t xml:space="preserve">Producer </w:t>
      </w:r>
      <w:r>
        <w:rPr>
          <w:rFonts w:hint="eastAsia"/>
          <w:lang w:eastAsia="zh-CN"/>
        </w:rPr>
        <w:t>发布消息到</w:t>
      </w:r>
      <w:r>
        <w:rPr>
          <w:rFonts w:hint="eastAsia"/>
          <w:lang w:val="en-US" w:eastAsia="zh-CN"/>
        </w:rPr>
        <w:t>mq服务器，然后多个consumer排队轮循去执行，只能有一个consumer执行到；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</w:t>
      </w:r>
      <w:r>
        <w:t>订阅模式</w:t>
      </w:r>
    </w:p>
    <w:p/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116840</wp:posOffset>
                </wp:positionV>
                <wp:extent cx="1401445" cy="601345"/>
                <wp:effectExtent l="12700" t="12700" r="14605" b="1460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679" cy="6015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Consumer1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0.25pt;margin-top:9.2pt;height:47.35pt;width:110.35pt;z-index:251729920;v-text-anchor:middle;mso-width-relative:page;mso-height-relative:page;" fillcolor="#4F81BD [3204]" filled="t" stroked="t" coordsize="21600,21600" o:gfxdata="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rqXq/YAAAACgEAAA8AAAAAAAAAAQAgAAAAIgAAAGRycy9kb3ducmV2LnhtbFBLAQIU&#10;ABQAAAAIAIdO4kB6ghyoZQIAAMAEAAAOAAAAAAAAAAEAIAAAACc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Consumer1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92075</wp:posOffset>
                </wp:positionV>
                <wp:extent cx="1425575" cy="559435"/>
                <wp:effectExtent l="0" t="4445" r="3175" b="762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5742" cy="55946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7.85pt;margin-top:7.25pt;height:44.05pt;width:112.25pt;z-index:251736064;mso-width-relative:page;mso-height-relative:page;" filled="f" stroked="t" coordsize="21600,21600" o:gfxdata="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d/2aB1gAAAAoBAAAPAAAAAAAAAAEAIAAAACIA&#10;AABkcnMvZG93bnJldi54bWxQSwECFAAUAAAACACHTuJALMo6DgsCAADFAwAADgAAAAAAAAABACAA&#10;AAAlAQAAZHJzL2Uyb0RvYy54bWxQSwUGAAAAAAYABgBZAQAAogUAAAAA&#10;">
                <v:fill on="f" focussize="0,0"/>
                <v:stroke color="#4A7EBB [3204]" joinstyle="round" dashstyle="dash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198755</wp:posOffset>
                </wp:positionV>
                <wp:extent cx="1016635" cy="523240"/>
                <wp:effectExtent l="12700" t="0" r="18415" b="1651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68" cy="523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q:</w:t>
                            </w:r>
                            <w: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95pt;margin-top:15.65pt;height:41.2pt;width:80.05pt;z-index:251728896;v-text-anchor:middle;mso-width-relative:page;mso-height-relative:page;" fillcolor="#C0504D [3205]" filled="t" stroked="t" coordsize="21600,21600" o:gfxdata="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LD7FdkAAAAKAQAADwAAAAAAAAABACAAAAAiAAAAZHJzL2Rvd25yZXYueG1sUEsBAhQA&#10;FAAAAAgAh07iQJx4nTFjAgAAvQQAAA4AAAAAAAAAAQAgAAAAKAEAAGRycy9lMm9Eb2MueG1sUEsF&#10;BgAAAAAGAAYAWQEAAP0FAAAAAA==&#10;">
                <v:fill on="t" focussize="0,0"/>
                <v:stroke weight="2pt" color="#8C3836 [3205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q:</w:t>
                      </w:r>
                      <w:r>
                        <w:t>queue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222885</wp:posOffset>
                </wp:positionV>
                <wp:extent cx="908685" cy="469265"/>
                <wp:effectExtent l="12700" t="0" r="31115" b="133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85" cy="469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5pt;margin-top:17.55pt;height:36.95pt;width:71.55pt;z-index:251726848;v-text-anchor:middle;mso-width-relative:page;mso-height-relative:page;" fillcolor="#4F81BD [3204]" filled="t" stroked="t" coordsize="21600,21600" o:gfxdata="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XhAXfXAAAACQEAAA8AAAAAAAAAAQAgAAAAIgAAAGRycy9kb3ducmV2LnhtbFBLAQIUABQA&#10;AAAIAIdO4kAU9AU2YwIAALwEAAAOAAAAAAAAAAEAIAAAACY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Producer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2990215</wp:posOffset>
                </wp:positionH>
                <wp:positionV relativeFrom="paragraph">
                  <wp:posOffset>215265</wp:posOffset>
                </wp:positionV>
                <wp:extent cx="1437640" cy="210820"/>
                <wp:effectExtent l="0" t="26670" r="10160" b="101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7774" cy="210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5.45pt;margin-top:16.95pt;height:16.6pt;width:113.2pt;z-index:251735040;mso-width-relative:page;mso-height-relative:page;" filled="f" stroked="t" coordsize="21600,21600" o:gfxdata="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c25mNgAAAAJAQAADwAAAAAAAAABACAA&#10;AAAiAAAAZHJzL2Rvd25yZXYueG1sUEsBAhQAFAAAAAgAh07iQKNig8QNAgAA0AMAAA4AAAAAAAAA&#10;AQAgAAAAJwEAAGRycy9lMm9Eb2MueG1sUEsFBgAAAAAGAAYAWQEAAKY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4427855</wp:posOffset>
                </wp:positionH>
                <wp:positionV relativeFrom="paragraph">
                  <wp:posOffset>173355</wp:posOffset>
                </wp:positionV>
                <wp:extent cx="1491615" cy="601345"/>
                <wp:effectExtent l="12700" t="12700" r="19685" b="1460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5" cy="6015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Consumer2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8.65pt;margin-top:13.65pt;height:47.35pt;width:117.45pt;z-index:251731968;v-text-anchor:middle;mso-width-relative:page;mso-height-relative:page;" fillcolor="#4F81BD [3204]" filled="t" stroked="t" coordsize="21600,21600" o:gfxdata="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ygRMvYAAAACgEAAA8AAAAAAAAAAQAgAAAAIgAAAGRycy9kb3ducmV2LnhtbFBLAQIU&#10;ABQAAAAIAIdO4kDSiWVwZQIAAMAEAAAOAAAAAAAAAAEAIAAAACc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Consumer2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227330</wp:posOffset>
                </wp:positionV>
                <wp:extent cx="800100" cy="12065"/>
                <wp:effectExtent l="0" t="27305" r="0" b="368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2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0.5pt;margin-top:17.9pt;height:0.95pt;width:63pt;z-index:251727872;mso-width-relative:page;mso-height-relative:page;" filled="f" stroked="t" coordsize="21600,21600" o:gfxdata="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F/0tPZAAAACQEAAA8AAAAAAAAAAQAgAAAAIgAAAGRycy9kb3du&#10;cmV2LnhtbFBLAQIUABQAAAAIAIdO4kB4kPdT/gEAALoDAAAOAAAAAAAAAAEAIAAAACgBAABkcnMv&#10;ZTJvRG9jLnhtbFBLBQYAAAAABgAGAFkBAACY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27940</wp:posOffset>
                </wp:positionV>
                <wp:extent cx="1407795" cy="968375"/>
                <wp:effectExtent l="0" t="0" r="20955" b="222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7695" cy="96854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7.85pt;margin-top:2.2pt;height:76.25pt;width:110.85pt;z-index:251737088;mso-width-relative:page;mso-height-relative:page;" filled="f" stroked="t" coordsize="21600,21600" o:gfxdata="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pTH8bZAAAACQEAAA8AAAAAAAAAAQAg&#10;AAAAIgAAAGRycy9kb3ducmV2LnhtbFBLAQIUABQAAAAIAIdO4kAbPemwDQIAAM8DAAAOAAAAAAAA&#10;AAEAIAAAACgBAABkcnMvZTJvRG9jLnhtbFBLBQYAAAAABgAGAFkBAACnBQAAAAA=&#10;">
                <v:fill on="f" focussize="0,0"/>
                <v:stroke color="#4A7EBB [3204]" joinstyle="round" dashstyle="dash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4439920</wp:posOffset>
                </wp:positionH>
                <wp:positionV relativeFrom="paragraph">
                  <wp:posOffset>5715</wp:posOffset>
                </wp:positionV>
                <wp:extent cx="1449705" cy="601345"/>
                <wp:effectExtent l="0" t="0" r="17145" b="2730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805" cy="6015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Consumer3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9.6pt;margin-top:0.45pt;height:47.35pt;width:114.15pt;z-index:251680768;v-text-anchor:middle;mso-width-relative:page;mso-height-relative:page;" fillcolor="#4F81BD [3204]" filled="t" stroked="t" coordsize="21600,21600" o:gfxdata="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N3vABtYAAAAHAQAADwAAAAAAAAABACAAAAAiAAAAZHJzL2Rvd25yZXYueG1sUEsBAhQA&#10;FAAAAAgAh07iQLkfOONmAgAAwAQAAA4AAAAAAAAAAQAgAAAAJQ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Consumer3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840105</wp:posOffset>
                </wp:positionV>
                <wp:extent cx="1024890" cy="598805"/>
                <wp:effectExtent l="0" t="0" r="23495" b="107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759" cy="59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q:</w:t>
                            </w:r>
                            <w: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75pt;margin-top:66.15pt;height:47.15pt;width:80.7pt;z-index:251687936;v-text-anchor:middle;mso-width-relative:page;mso-height-relative:page;" fillcolor="#C0504D [3205]" filled="t" stroked="t" coordsize="21600,21600" o:gfxdata="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6juyvZAAAACgEAAA8AAAAAAAAAAQAgAAAAIgAAAGRycy9kb3ducmV2LnhtbFBLAQIU&#10;ABQAAAAIAIdO4kDRb131ZAIAAL0EAAAOAAAAAAAAAAEAIAAAACgBAABkcnMvZTJvRG9jLnhtbFBL&#10;BQYAAAAABgAGAFkBAAD+BQAAAAA=&#10;">
                <v:fill on="t" focussize="0,0"/>
                <v:stroke weight="2pt" color="#8C3836 [3205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q:</w:t>
                      </w:r>
                      <w:r>
                        <w:t>topic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3030220</wp:posOffset>
                </wp:positionH>
                <wp:positionV relativeFrom="paragraph">
                  <wp:posOffset>1226820</wp:posOffset>
                </wp:positionV>
                <wp:extent cx="1407160" cy="968375"/>
                <wp:effectExtent l="38100" t="38100" r="21590" b="222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7160" cy="96837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8.6pt;margin-top:96.6pt;height:76.25pt;width:110.8pt;z-index:251694080;mso-width-relative:page;mso-height-relative:page;" filled="f" stroked="t" coordsize="21600,21600" o:gfxdata="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zqf/tkAAAALAQAADwAAAAAAAAAB&#10;ACAAAAAiAAAAZHJzL2Rvd25yZXYueG1sUEsBAhQAFAAAAAgAh07iQA0Rr+MPAgAA0AMAAA4AAAAA&#10;AAAAAQAgAAAAKAEAAGRycy9lMm9Eb2MueG1sUEsFBgAAAAAGAAYAWQEAAKk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3030220</wp:posOffset>
                </wp:positionH>
                <wp:positionV relativeFrom="paragraph">
                  <wp:posOffset>527050</wp:posOffset>
                </wp:positionV>
                <wp:extent cx="1425575" cy="559435"/>
                <wp:effectExtent l="38100" t="0" r="22225" b="6921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5575" cy="55943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8.6pt;margin-top:41.5pt;height:44.05pt;width:112.25pt;z-index:251693056;mso-width-relative:page;mso-height-relative:page;" filled="f" stroked="t" coordsize="21600,21600" o:gfxdata="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xZ+H92AAAAAoBAAAPAAAAAAAAAAEAIAAAACIA&#10;AABkcnMvZG93bnJldi54bWxQSwECFAAUAAAACACHTuJAZL5nUQkCAADGAwAADgAAAAAAAAABACAA&#10;AAAnAQAAZHJzL2Uyb0RvYy54bWxQSwUGAAAAAAYABgBZAQAAog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1191260</wp:posOffset>
                </wp:positionV>
                <wp:extent cx="1437640" cy="210185"/>
                <wp:effectExtent l="38100" t="57150" r="29210" b="3746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7640" cy="210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6.2pt;margin-top:93.8pt;height:16.55pt;width:113.2pt;z-index:251692032;mso-width-relative:page;mso-height-relative:page;" filled="f" stroked="t" coordsize="21600,21600" o:gfxdata="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1FRCg9kAAAALAQAADwAAAAAAAAAB&#10;ACAAAAAiAAAAZHJzL2Rvd25yZXYueG1sUEsBAhQAFAAAAAgAh07iQIxkocoPAgAA0AMAAA4AAAAA&#10;AAAAAQAgAAAAKAEAAGRycy9lMm9Eb2MueG1sUEsFBgAAAAAGAAYAWQEAAKk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4449445</wp:posOffset>
                </wp:positionH>
                <wp:positionV relativeFrom="paragraph">
                  <wp:posOffset>1892300</wp:posOffset>
                </wp:positionV>
                <wp:extent cx="1449705" cy="601345"/>
                <wp:effectExtent l="0" t="0" r="17145" b="2730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601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Consumer3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0.35pt;margin-top:149pt;height:47.35pt;width:114.15pt;z-index:251691008;v-text-anchor:middle;mso-width-relative:page;mso-height-relative:page;" fillcolor="#4F81BD [3204]" filled="t" stroked="t" coordsize="21600,21600" o:gfxdata="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NKyo/ZAAAACwEAAA8AAAAAAAAAAQAgAAAAIgAAAGRycy9kb3ducmV2LnhtbFBLAQIU&#10;ABQAAAAIAIdO4kCi9aIBZAIAAMAEAAAOAAAAAAAAAAEAIAAAACg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Consumer3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4437380</wp:posOffset>
                </wp:positionH>
                <wp:positionV relativeFrom="paragraph">
                  <wp:posOffset>1092200</wp:posOffset>
                </wp:positionV>
                <wp:extent cx="1491615" cy="601345"/>
                <wp:effectExtent l="0" t="0" r="13335" b="2730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601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Consumer2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9.4pt;margin-top:86pt;height:47.35pt;width:117.45pt;z-index:251689984;v-text-anchor:middle;mso-width-relative:page;mso-height-relative:page;" fillcolor="#4F81BD [3204]" filled="t" stroked="t" coordsize="21600,21600" o:gfxdata="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BIfZ9kAAAALAQAADwAAAAAAAAABACAAAAAiAAAAZHJzL2Rvd25yZXYueG1sUEsB&#10;AhQAFAAAAAgAh07iQA98mhFmAgAAwAQAAA4AAAAAAAAAAQAgAAAAKAEAAGRycy9lMm9Eb2MueG1s&#10;UEsFBgAAAAAGAAYAWQEAAAA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Consumer2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237490</wp:posOffset>
                </wp:positionV>
                <wp:extent cx="1401445" cy="601345"/>
                <wp:effectExtent l="0" t="0" r="27305" b="2730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601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Consumer1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1.75pt;margin-top:18.7pt;height:47.35pt;width:110.35pt;z-index:251688960;v-text-anchor:middle;mso-width-relative:page;mso-height-relative:page;" fillcolor="#4F81BD [3204]" filled="t" stroked="t" coordsize="21600,21600" o:gfxdata="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dflptkAAAAKAQAADwAAAAAAAAABACAAAAAiAAAAZHJzL2Rvd25yZXYueG1sUEsBAhQA&#10;FAAAAAgAh07iQNH4d3VjAgAAwAQAAA4AAAAAAAAAAQAgAAAAKA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Consumer1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1158875</wp:posOffset>
                </wp:positionH>
                <wp:positionV relativeFrom="paragraph">
                  <wp:posOffset>1203325</wp:posOffset>
                </wp:positionV>
                <wp:extent cx="800100" cy="11430"/>
                <wp:effectExtent l="0" t="57150" r="19050" b="1028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1.25pt;margin-top:94.75pt;height:0.9pt;width:63pt;z-index:251686912;mso-width-relative:page;mso-height-relative:page;" filled="f" stroked="t" coordsize="21600,21600" o:gfxdata="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8yOnENkAAAALAQAADwAAAAAAAAABACAAAAAiAAAAZHJzL2Rv&#10;d25yZXYueG1sUEsBAhQAFAAAAAgAh07iQHABeY4AAgAAugMAAA4AAAAAAAAAAQAgAAAAKAEAAGRy&#10;cy9lMm9Eb2MueG1sUEsFBgAAAAAGAAYAWQEAAJo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899795</wp:posOffset>
                </wp:positionV>
                <wp:extent cx="908050" cy="468630"/>
                <wp:effectExtent l="0" t="0" r="25400" b="266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68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25pt;margin-top:70.85pt;height:36.9pt;width:71.5pt;z-index:251685888;v-text-anchor:middle;mso-width-relative:page;mso-height-relative:page;" fillcolor="#4F81BD [3204]" filled="t" stroked="t" coordsize="21600,21600" o:gfxdata="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dNoI9kAAAAKAQAADwAAAAAAAAABACAAAAAiAAAAZHJzL2Rvd25yZXYueG1sUEsBAhQA&#10;FAAAAAgAh07iQJ3rhK1jAgAAvAQAAA4AAAAAAAAAAQAgAAAAKA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Producer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/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</w:p>
    <w:p/>
    <w:p/>
    <w:p/>
    <w:p/>
    <w:p>
      <w:pPr>
        <w:pStyle w:val="2"/>
      </w:pPr>
      <w:r>
        <w:rPr>
          <w:rFonts w:hint="eastAsia"/>
        </w:rPr>
        <w:t>3</w:t>
      </w:r>
      <w:r>
        <w:t xml:space="preserve"> 日志服务功能</w: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193040</wp:posOffset>
                </wp:positionV>
                <wp:extent cx="1237615" cy="622935"/>
                <wp:effectExtent l="0" t="0" r="20320" b="254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309" cy="622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Mq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15pt;margin-top:15.2pt;height:49.05pt;width:97.45pt;z-index:251697152;v-text-anchor:middle;mso-width-relative:page;mso-height-relative:page;" fillcolor="#C0504D [3205]" filled="t" stroked="t" coordsize="21600,21600" o:gfxdata="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J/Cqp2QAAAAoBAAAPAAAAAAAAAAEAIAAAACIAAABkcnMvZG93bnJldi54bWxQSwEC&#10;FAAUAAAACACHTuJAyBZyo2UCAAC9BAAADgAAAAAAAAABACAAAAAoAQAAZHJzL2Uyb0RvYy54bWxQ&#10;SwUGAAAAAAYABgBZAQAA/wUAAAAA&#10;">
                <v:fill on="t" focussize="0,0"/>
                <v:stroke weight="2pt" color="#8C3836 [3205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Mq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145415</wp:posOffset>
                </wp:positionV>
                <wp:extent cx="1214120" cy="725170"/>
                <wp:effectExtent l="0" t="0" r="24765" b="1778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945" cy="725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95pt;margin-top:11.45pt;height:57.1pt;width:95.6pt;z-index:251695104;v-text-anchor:middle;mso-width-relative:page;mso-height-relative:page;" fillcolor="#4F81BD [3204]" filled="t" stroked="t" coordsize="21600,21600" o:gfxdata="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F9R1NgAAAAJAQAADwAAAAAAAAABACAAAAAiAAAAZHJzL2Rvd25yZXYueG1sUEsBAhQA&#10;FAAAAAgAh07iQPTCY3VkAgAAvQQAAA4AAAAAAAAAAQAgAAAAJw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交易系统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226695</wp:posOffset>
                </wp:positionV>
                <wp:extent cx="772795" cy="0"/>
                <wp:effectExtent l="0" t="76200" r="27305" b="952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5pt;margin-top:17.85pt;height:0pt;width:60.85pt;z-index:251698176;mso-width-relative:page;mso-height-relative:page;" filled="f" stroked="t" coordsize="21600,21600" o:gfxdata="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wFIIi2gAAAAkBAAAPAAAAAAAAAAEAIAAAACIAAABkcnMvZG93bnJl&#10;di54bWxQSwECFAAUAAAACACHTuJAquVaG/sBAAC2AwAADgAAAAAAAAABACAAAAApAQAAZHJzL2Uy&#10;b0RvYy54bWxQSwUGAAAAAAYABgBZAQAAlg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89535</wp:posOffset>
                </wp:positionV>
                <wp:extent cx="7620" cy="615315"/>
                <wp:effectExtent l="76200" t="0" r="68580" b="5207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3" cy="61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3pt;margin-top:7.05pt;height:48.45pt;width:0.6pt;z-index:251699200;mso-width-relative:page;mso-height-relative:page;" filled="f" stroked="t" coordsize="21600,21600" o:gfxdata="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AchQNcAAAAKAQAADwAAAAAAAAABACAAAAAiAAAA&#10;ZHJzL2Rvd25yZXYueG1sUEsBAhQAFAAAAAgAh07iQMSEov0IAgAAwwMAAA4AAAAAAAAAAQAgAAAA&#10;JgEAAGRycy9lMm9Eb2MueG1sUEsFBgAAAAAGAAYAWQEAAKA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4403725</wp:posOffset>
                </wp:positionH>
                <wp:positionV relativeFrom="paragraph">
                  <wp:posOffset>228600</wp:posOffset>
                </wp:positionV>
                <wp:extent cx="1001395" cy="717550"/>
                <wp:effectExtent l="0" t="0" r="27940" b="26035"/>
                <wp:wrapNone/>
                <wp:docPr id="38" name="圆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111" cy="71733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346.75pt;margin-top:18pt;height:56.5pt;width:78.85pt;z-index:251701248;v-text-anchor:middle;mso-width-relative:page;mso-height-relative:page;" fillcolor="#4F81BD [3204]" filled="t" stroked="t" coordsize="21600,21600" o:gfxdata="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qPaotYAAAAKAQAADwAAAAAAAAABACAAAAAiAAAAZHJzL2Rvd25yZXYueG1sUEsBAhQAFAAAAAgA&#10;h07iQMWHlPFgAgAAtAQAAA4AAAAAAAAAAQAgAAAAJQEAAGRycy9lMm9Eb2MueG1sUEsFBgAAAAAG&#10;AAYAWQEAAPcFAAAAAA==&#10;" adj="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228600</wp:posOffset>
                </wp:positionV>
                <wp:extent cx="1284605" cy="685800"/>
                <wp:effectExtent l="0" t="0" r="10795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889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日志系统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25pt;margin-top:18pt;height:54pt;width:101.15pt;z-index:251696128;v-text-anchor:middle;mso-width-relative:page;mso-height-relative:page;" fillcolor="#9BBB59 [3206]" filled="t" stroked="t" coordsize="21600,21600" o:gfxdata="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xYXv9oAAAAKAQAADwAAAAAAAAABACAAAAAiAAAAZHJzL2Rvd25yZXYueG1sUEsB&#10;AhQAFAAAAAgAh07iQD0wzBhlAgAAvQQAAA4AAAAAAAAAAQAgAAAAKQEAAGRycy9lMm9Eb2MueG1s&#10;UEsFBgAAAAAGAAYAWQEAAAAGAAAAAA=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日志系统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99695</wp:posOffset>
                </wp:positionV>
                <wp:extent cx="796290" cy="15875"/>
                <wp:effectExtent l="0" t="57150" r="23495" b="9906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159" cy="15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4.15pt;margin-top:7.85pt;height:1.25pt;width:62.7pt;z-index:251700224;mso-width-relative:page;mso-height-relative:page;" filled="f" stroked="t" coordsize="21600,21600" o:gfxdata="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NmpCh2gAAAAkBAAAPAAAAAAAAAAEAIAAAACIAAABkcnMv&#10;ZG93bnJldi54bWxQSwECFAAUAAAACACHTuJAOFMtaAECAAC6AwAADgAAAAAAAAABACAAAAApAQAA&#10;ZHJzL2Uyb0RvYy54bWxQSwUGAAAAAAYABgBZAQAAnA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/>
    <w:p>
      <w:pPr>
        <w:pStyle w:val="2"/>
      </w:pPr>
      <w:r>
        <w:rPr>
          <w:rFonts w:hint="eastAsia"/>
        </w:rPr>
        <w:t>4</w:t>
      </w:r>
      <w:r>
        <w:t xml:space="preserve"> 消息的发送和接收</w:t>
      </w:r>
    </w:p>
    <w:p>
      <w:pPr>
        <w:rPr>
          <w:rFonts w:hint="eastAsia"/>
        </w:rPr>
      </w:pPr>
    </w:p>
    <w:p/>
    <w:p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4735195</wp:posOffset>
                </wp:positionH>
                <wp:positionV relativeFrom="paragraph">
                  <wp:posOffset>12065</wp:posOffset>
                </wp:positionV>
                <wp:extent cx="969645" cy="570230"/>
                <wp:effectExtent l="0" t="0" r="21590" b="2032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579" cy="5705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onsumer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2.85pt;margin-top:0.95pt;height:44.9pt;width:76.35pt;z-index:251706368;v-text-anchor:middle;mso-width-relative:page;mso-height-relative:page;" fillcolor="#4F81BD [3204]" filled="t" stroked="t" coordsize="21600,21600" o:gfxdata="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eKgYH1wAAAAgBAAAPAAAAAAAAAAEAIAAAACIAAABkcnMvZG93bnJldi54bWxQSwECFAAU&#10;AAAACACHTuJAgWya12QCAAC8BAAADgAAAAAAAAABACAAAAAm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onsumer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14605</wp:posOffset>
                </wp:positionV>
                <wp:extent cx="1245235" cy="464820"/>
                <wp:effectExtent l="38100" t="0" r="31115" b="6858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476" cy="465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4.8pt;margin-top:1.15pt;height:36.6pt;width:98.05pt;z-index:251709440;mso-width-relative:page;mso-height-relative:page;" filled="f" stroked="t" coordsize="21600,21600" o:gfxdata="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aAonf2QAAAAgBAAAPAAAAAAAAAAEAIAAA&#10;ACIAAABkcnMvZG93bnJldi54bWxQSwECFAAUAAAACACHTuJAsxVgCAsCAADGAwAADgAAAAAAAAAB&#10;ACAAAAAoAQAAZHJzL2Uyb0RvYy54bWxQSwUGAAAAAAYABgBZAQAAp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13335</wp:posOffset>
                </wp:positionV>
                <wp:extent cx="1016635" cy="523240"/>
                <wp:effectExtent l="0" t="0" r="12065" b="1016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68" cy="523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9pt;margin-top:1.05pt;height:41.2pt;width:80.05pt;z-index:251705344;v-text-anchor:middle;mso-width-relative:page;mso-height-relative:page;" fillcolor="#C0504D [3205]" filled="t" stroked="t" coordsize="21600,21600" o:gfxdata="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4okE52AAAAAgBAAAPAAAAAAAAAAEAIAAAACIAAABkcnMvZG93bnJldi54bWxQSwECFAAU&#10;AAAACACHTuJAEfZ1q2MCAAC9BAAADgAAAAAAAAABACAAAAAnAQAAZHJzL2Uyb0RvYy54bWxQSwUG&#10;AAAAAAYABgBZAQAA/AUAAAAA&#10;">
                <v:fill on="t" focussize="0,0"/>
                <v:stroke weight="2pt" color="#8C3836 [3205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29845</wp:posOffset>
                </wp:positionV>
                <wp:extent cx="908050" cy="468630"/>
                <wp:effectExtent l="0" t="0" r="25400" b="2667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68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85pt;margin-top:2.35pt;height:36.9pt;width:71.5pt;z-index:251703296;v-text-anchor:middle;mso-width-relative:page;mso-height-relative:page;" fillcolor="#4F81BD [3204]" filled="t" stroked="t" coordsize="21600,21600" o:gfxdata="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LnSPdcAAAAIAQAADwAAAAAAAAABACAAAAAiAAAAZHJzL2Rvd25yZXYueG1sUEsBAhQAFAAA&#10;AAgAh07iQJE1OMdiAgAAvAQAAA4AAAAAAAAAAQAgAAAAJgEAAGRycy9lMm9Eb2MueG1sUEsFBgAA&#10;AAAGAAYAWQEAAPo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Producer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78740</wp:posOffset>
                </wp:positionV>
                <wp:extent cx="1205865" cy="635000"/>
                <wp:effectExtent l="38100" t="38100" r="32385" b="3238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062" cy="634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4.8pt;margin-top:6.2pt;height:50pt;width:94.95pt;z-index:251710464;mso-width-relative:page;mso-height-relative:page;" filled="f" stroked="t" coordsize="21600,21600" o:gfxdata="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a2T9fYAAAACgEAAA8AAAAAAAAAAQAg&#10;AAAAIgAAAGRycy9kb3ducmV2LnhtbFBLAQIUABQAAAAIAIdO4kBQHlQADgIAANADAAAOAAAAAAAA&#10;AAEAIAAAACcBAABkcnMvZTJvRG9jLnhtbFBLBQYAAAAABgAGAFkBAACn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67945</wp:posOffset>
                </wp:positionV>
                <wp:extent cx="800100" cy="11430"/>
                <wp:effectExtent l="0" t="57150" r="19050" b="10287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8.45pt;margin-top:5.35pt;height:0.9pt;width:63pt;z-index:251704320;mso-width-relative:page;mso-height-relative:page;" filled="f" stroked="t" coordsize="21600,21600" o:gfxdata="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Okei72QAAAAkBAAAPAAAAAAAAAAEAIAAAACIAAABkcnMvZG93&#10;bnJldi54bWxQSwECFAAUAAAACACHTuJAo3x++f8BAAC6AwAADgAAAAAAAAABACAAAAAoAQAAZHJz&#10;L2Uyb0RvYy54bWxQSwUGAAAAAAYABgBZAQAAm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4721225</wp:posOffset>
                </wp:positionH>
                <wp:positionV relativeFrom="paragraph">
                  <wp:posOffset>193040</wp:posOffset>
                </wp:positionV>
                <wp:extent cx="969645" cy="570230"/>
                <wp:effectExtent l="0" t="0" r="21590" b="2032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579" cy="5705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onsumer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1.75pt;margin-top:15.2pt;height:44.9pt;width:76.35pt;z-index:251708416;v-text-anchor:middle;mso-width-relative:page;mso-height-relative:page;" fillcolor="#4F81BD [3204]" filled="t" stroked="t" coordsize="21600,21600" o:gfxdata="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WzudZ2gAAAAoBAAAPAAAAAAAAAAEAIAAAACIAAABkcnMvZG93bnJldi54bWxQSwEC&#10;FAAUAAAACACHTuJAzSOt1WQCAAC8BAAADgAAAAAAAAABACAAAAAp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onsumer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过程：</w:t>
      </w:r>
      <w:r>
        <w:rPr>
          <w:rFonts w:hint="eastAsia"/>
          <w:lang w:val="en-US" w:eastAsia="zh-CN"/>
        </w:rPr>
        <w:t>1Producer向mq发送消息，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onsumer通过再mq上放监听器方式监听mq,mq一启动就被监听，（和web.xml中配置的监听spring和springmvc配置文件一样），随着mq服务器启动而启动；一旦mq有消息了，consumer就去抓消息；（不是mq向consumer推送，而是反过来consumer监听mq,从mq中抓消息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>在</w:t>
            </w:r>
            <w:r>
              <w:rPr>
                <w:rFonts w:hint="eastAsia"/>
              </w:rPr>
              <w:t>mq的消息存储中</w:t>
            </w:r>
          </w:p>
          <w:p>
            <w:r>
              <w:rPr>
                <w:rFonts w:hint="eastAsia"/>
              </w:rPr>
              <w:t>1</w:t>
            </w:r>
            <w:r>
              <w:t xml:space="preserve"> 队列模式的</w:t>
            </w:r>
            <w:r>
              <w:rPr>
                <w:rFonts w:hint="eastAsia"/>
              </w:rPr>
              <w:t>消息，默认永久保存</w:t>
            </w:r>
          </w:p>
          <w:p>
            <w:pPr>
              <w:rPr>
                <w:rFonts w:hint="eastAsia"/>
              </w:rPr>
            </w:pPr>
            <w:r>
              <w:t>2 订阅模式的消息，默认不永久保存，如果需要永久保存，需要为consumer在服务器上初始化一个永久保存的存储空间</w:t>
            </w:r>
          </w:p>
        </w:tc>
      </w:tr>
    </w:tbl>
    <w:p/>
    <w:p>
      <w:pPr>
        <w:pStyle w:val="2"/>
      </w:pPr>
      <w:r>
        <w:t>5 任务</w:t>
      </w:r>
    </w:p>
    <w:p>
      <w:pPr>
        <w:rPr>
          <w:rFonts w:hint="eastAsia"/>
        </w:rPr>
      </w:pPr>
      <w:r>
        <w:t>任务1：属性和sku搜索</w:t>
      </w:r>
    </w:p>
    <w:p>
      <w:pPr>
        <w:rPr>
          <w:rFonts w:hint="eastAsia"/>
        </w:rPr>
      </w:pPr>
      <w:r>
        <w:t>任务2：完成日志系统的消息队列的使用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425" w:bottom="1440" w:left="425" w:header="851" w:footer="992" w:gutter="0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A00002EF" w:usb1="4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1CB2"/>
    <w:rsid w:val="001D3119"/>
    <w:rsid w:val="001F5F78"/>
    <w:rsid w:val="00204817"/>
    <w:rsid w:val="002A239D"/>
    <w:rsid w:val="002C2640"/>
    <w:rsid w:val="003567D2"/>
    <w:rsid w:val="003B42E1"/>
    <w:rsid w:val="00701F0E"/>
    <w:rsid w:val="00736991"/>
    <w:rsid w:val="007B32A1"/>
    <w:rsid w:val="0082497E"/>
    <w:rsid w:val="00906818"/>
    <w:rsid w:val="009179B8"/>
    <w:rsid w:val="00954DCE"/>
    <w:rsid w:val="00990BD0"/>
    <w:rsid w:val="009A4159"/>
    <w:rsid w:val="009E4FCA"/>
    <w:rsid w:val="00A5639B"/>
    <w:rsid w:val="00D9071A"/>
    <w:rsid w:val="00DD33AD"/>
    <w:rsid w:val="00DF5788"/>
    <w:rsid w:val="00EB7270"/>
    <w:rsid w:val="00ED6721"/>
    <w:rsid w:val="00EE7FB6"/>
    <w:rsid w:val="00F32469"/>
    <w:rsid w:val="00F4161D"/>
    <w:rsid w:val="00F73B53"/>
    <w:rsid w:val="01A6108D"/>
    <w:rsid w:val="03CE0355"/>
    <w:rsid w:val="09127C95"/>
    <w:rsid w:val="09AE1B07"/>
    <w:rsid w:val="0C17676F"/>
    <w:rsid w:val="0E9A37DA"/>
    <w:rsid w:val="1F28081F"/>
    <w:rsid w:val="20D926E4"/>
    <w:rsid w:val="2A781099"/>
    <w:rsid w:val="2C882B1A"/>
    <w:rsid w:val="2FA51A97"/>
    <w:rsid w:val="3EBB264C"/>
    <w:rsid w:val="43895BB8"/>
    <w:rsid w:val="451B1377"/>
    <w:rsid w:val="4A0B7E11"/>
    <w:rsid w:val="50832957"/>
    <w:rsid w:val="52B232C6"/>
    <w:rsid w:val="559D73EE"/>
    <w:rsid w:val="60067395"/>
    <w:rsid w:val="62795072"/>
    <w:rsid w:val="632E7DD5"/>
    <w:rsid w:val="64813D26"/>
    <w:rsid w:val="6BB03B2C"/>
    <w:rsid w:val="702D0175"/>
    <w:rsid w:val="72955AB8"/>
    <w:rsid w:val="7B09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细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Char"/>
    <w:basedOn w:val="4"/>
    <w:link w:val="2"/>
    <w:qFormat/>
    <w:uiPriority w:val="9"/>
    <w:rPr>
      <w:rFonts w:eastAsia="华文细黑"/>
      <w:b/>
      <w:bCs/>
      <w:kern w:val="44"/>
      <w:sz w:val="32"/>
      <w:szCs w:val="44"/>
    </w:rPr>
  </w:style>
  <w:style w:type="character" w:customStyle="1" w:styleId="8">
    <w:name w:val="标题 Char"/>
    <w:basedOn w:val="4"/>
    <w:link w:val="3"/>
    <w:qFormat/>
    <w:uiPriority w:val="10"/>
    <w:rPr>
      <w:rFonts w:eastAsia="华文细黑" w:asciiTheme="majorHAnsi" w:hAnsiTheme="majorHAnsi" w:cstheme="majorBidi"/>
      <w:b/>
      <w:bCs/>
      <w:sz w:val="4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Pages>4</Pages>
  <Words>65</Words>
  <Characters>371</Characters>
  <Lines>3</Lines>
  <Paragraphs>1</Paragraphs>
  <TotalTime>0</TotalTime>
  <ScaleCrop>false</ScaleCrop>
  <LinksUpToDate>false</LinksUpToDate>
  <CharactersWithSpaces>435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2018-04-11T02:46:00Z</dcterms:created>
  <dc:creator>Administrator</dc:creator>
  <cp:lastModifiedBy>Administrator</cp:lastModifiedBy>
  <dcterms:modified xsi:type="dcterms:W3CDTF">2018-04-12T08:21:21Z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