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缓存数据库的使用</w:t>
      </w:r>
    </w:p>
    <w:p>
      <w:pPr>
        <w:pStyle w:val="2"/>
      </w:pPr>
      <w:r>
        <w:t>1 介绍</w:t>
      </w:r>
    </w:p>
    <w:p>
      <w:r>
        <w:t xml:space="preserve">Key value缓存redis </w:t>
      </w:r>
    </w:p>
    <w:p>
      <w:r>
        <w:t>全文搜索solr/lucen</w:t>
      </w:r>
    </w:p>
    <w:p>
      <w:r>
        <w:rPr>
          <w:rFonts w:hint="eastAsia"/>
        </w:rPr>
        <w:t>日志系统(</w:t>
      </w:r>
      <w:r>
        <w:t>mq</w:t>
      </w:r>
      <w:r>
        <w:rPr>
          <w:rFonts w:hint="eastAsia"/>
        </w:rPr>
        <w:t>)</w:t>
      </w:r>
    </w:p>
    <w:p>
      <w:r>
        <w:t>S</w:t>
      </w:r>
      <w:r>
        <w:rPr>
          <w:rFonts w:hint="eastAsia"/>
        </w:rPr>
        <w:t xml:space="preserve">oa </w:t>
      </w:r>
      <w:r>
        <w:t>：dubbo</w:t>
      </w:r>
    </w:p>
    <w:p/>
    <w:p>
      <w:pPr>
        <w:pStyle w:val="2"/>
      </w:pPr>
      <w:r>
        <w:t>2 事务</w:t>
      </w:r>
    </w:p>
    <w:p>
      <w:r>
        <w:t>Spring容器事务</w:t>
      </w:r>
      <w:r>
        <w:rPr>
          <w:rFonts w:hint="eastAsia"/>
        </w:rPr>
        <w:t>(</w:t>
      </w:r>
      <w:r>
        <w:t>aop</w:t>
      </w:r>
      <w:r>
        <w:rPr>
          <w:rFonts w:hint="eastAsia"/>
        </w:rPr>
        <w:t>)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6" w:type="dxa"/>
          </w:tcPr>
          <w:p>
            <w:r>
              <w:t>1 链接点、切入点、通知</w:t>
            </w:r>
          </w:p>
          <w:p>
            <w:r>
              <w:rPr>
                <w:rFonts w:hint="eastAsia"/>
              </w:rPr>
              <w:t>2</w:t>
            </w:r>
            <w:r>
              <w:t xml:space="preserve"> 创建一个事务管理器</w:t>
            </w:r>
          </w:p>
          <w:p>
            <w:r>
              <w:t>DataSourceTransactionManager(通过数据源管理事务)</w:t>
            </w:r>
          </w:p>
          <w:p>
            <w:r>
              <w:t>3 DataSourceTransactionManager事务管理器配置成aop的通知</w:t>
            </w:r>
          </w:p>
          <w:p>
            <w:r>
              <w:t>4 用切入点表达式</w:t>
            </w:r>
          </w:p>
          <w:p>
            <w:r>
              <w:t>将通知</w:t>
            </w:r>
            <w:r>
              <w:rPr>
                <w:rFonts w:hint="eastAsia"/>
              </w:rPr>
              <w:t>(事务管理器)</w:t>
            </w:r>
            <w:r>
              <w:t>和连接点</w:t>
            </w:r>
            <w:r>
              <w:rPr>
                <w:rFonts w:hint="eastAsia"/>
              </w:rPr>
              <w:t>(需要被代理的业务层的方法们)整合</w:t>
            </w:r>
          </w:p>
          <w:p>
            <w:r>
              <w:rPr>
                <w:rFonts w:hint="eastAsia"/>
              </w:rPr>
              <w:t>注：参照springapi4</w:t>
            </w:r>
            <w:r>
              <w:t>.0的第8章和第11章</w:t>
            </w:r>
          </w:p>
        </w:tc>
      </w:tr>
    </w:tbl>
    <w:p/>
    <w:p/>
    <w:p>
      <w:r>
        <w:t>事务和springmvc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mvc注入业务层，使用接口注入</w:t>
            </w:r>
          </w:p>
          <w:p>
            <w:r>
              <w:t>在使用事务aop时候，需要用接口注入动态代理生成的代理对象</w:t>
            </w:r>
            <w:r>
              <w:rPr>
                <w:rFonts w:hint="eastAsia"/>
              </w:rPr>
              <w:t>(和被代理类实现同一个接口</w:t>
            </w:r>
            <w:r>
              <w:t>)</w:t>
            </w:r>
          </w:p>
          <w:p>
            <w:r>
              <w:t>2 spring容器来扫描业务层方法</w:t>
            </w:r>
          </w:p>
          <w:p>
            <w:r>
              <w:t>在使用事务aop时候，容器事务管理器不能够访问私有容器中的被代理类</w:t>
            </w:r>
            <w:r>
              <w:rPr>
                <w:rFonts w:hint="eastAsia"/>
              </w:rPr>
              <w:t>(</w:t>
            </w:r>
            <w:r>
              <w:t>bean</w:t>
            </w:r>
            <w:r>
              <w:rPr>
                <w:rFonts w:hint="eastAsia"/>
              </w:rPr>
              <w:t>)</w:t>
            </w:r>
          </w:p>
        </w:tc>
      </w:tr>
    </w:tbl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153670</wp:posOffset>
                </wp:positionV>
                <wp:extent cx="6842125" cy="1671320"/>
                <wp:effectExtent l="0" t="0" r="15875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234" cy="16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pring：</w:t>
                            </w:r>
                            <w:r>
                              <w:t>service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  <w:r>
                              <w:t>Tx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3pt;margin-top:12.1pt;height:131.6pt;width:538.75pt;z-index:251659264;v-text-anchor:middle;mso-width-relative:page;mso-height-relative:page;" fillcolor="#C7EDCC [3201]" filled="t" stroked="t" coordsize="21600,21600" o:gfxdata="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BUn7rXAAAACgEA&#10;AA8AAAAAAAAAAQAgAAAAIgAAAGRycy9kb3ducmV2LnhtbFBLAQIUABQAAAAIAIdO4kDhLVaSVAIA&#10;AJsEAAAOAAAAAAAAAAEAIAAAACY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pring：</w:t>
                      </w:r>
                      <w:r>
                        <w:t>service</w:t>
                      </w: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  <w:r>
                        <w:t>Tx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aop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79375</wp:posOffset>
                </wp:positionV>
                <wp:extent cx="2766695" cy="1009015"/>
                <wp:effectExtent l="0" t="0" r="14605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849" cy="1008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6pt;margin-top:6.25pt;height:79.45pt;width:217.85pt;z-index:251660288;v-text-anchor:middle;mso-width-relative:page;mso-height-relative:page;" fillcolor="#4F81BD [3204]" filled="t" stroked="t" coordsize="21600,21600" o:gfxdata="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o/rILZAAAACwEAAA8AAAAAAAAAAQAgAAAAIgAAAGRycy9kb3ducmV2LnhtbFBLAQIU&#10;ABQAAAAIAIdO4kD9GyOeZAIAALw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pPr>
        <w:pStyle w:val="2"/>
      </w:pPr>
      <w:r>
        <w:rPr>
          <w:rFonts w:hint="eastAsia"/>
        </w:rPr>
        <w:t>3</w:t>
      </w:r>
      <w:r>
        <w:t xml:space="preserve"> 多数据源和事务管理</w: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5878195</wp:posOffset>
                </wp:positionH>
                <wp:positionV relativeFrom="paragraph">
                  <wp:posOffset>96520</wp:posOffset>
                </wp:positionV>
                <wp:extent cx="1174750" cy="732790"/>
                <wp:effectExtent l="0" t="0" r="26035" b="1016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31" cy="7328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2.85pt;margin-top:7.6pt;height:57.7pt;width:92.5pt;mso-position-horizontal-relative:margin;z-index:251672576;v-text-anchor:middle;mso-width-relative:page;mso-height-relative:page;" fillcolor="#C7EDCC [3201]" filled="t" stroked="t" coordsize="21600,21600" o:gfxdata="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Ws5sja&#10;AAAACwEAAA8AAAAAAAAAAQAgAAAAIgAAAGRycy9kb3ducmV2LnhtbFBLAQIUABQAAAAIAIdO4kA9&#10;rYSOVwIAAJ8EAAAOAAAAAAAAAAEAIAAAACk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27940</wp:posOffset>
                </wp:positionV>
                <wp:extent cx="1096010" cy="559435"/>
                <wp:effectExtent l="0" t="0" r="2857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704" cy="559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服务层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45pt;margin-top:2.2pt;height:44.05pt;width:86.3pt;z-index:251669504;v-text-anchor:middle;mso-width-relative:page;mso-height-relative:page;" fillcolor="#C7EDCC [3201]" filled="t" stroked="t" coordsize="21600,21600" o:gfxdata="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NEPUdgAAAAI&#10;AQAADwAAAAAAAAABACAAAAAiAAAAZHJzL2Rvd25yZXYueG1sUEsBAhQAFAAAAAgAh07iQAQ0o4pV&#10;AgAAnAQAAA4AAAAAAAAAAQAgAAAAJwEAAGRycy9lMm9Eb2MueG1sUEsFBgAAAAAGAAYAWQEAAO4F&#10;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服务层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725170" cy="741045"/>
                <wp:effectExtent l="0" t="38100" r="55880" b="215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214" cy="740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1.5pt;margin-top:4.9pt;height:58.35pt;width:57.1pt;z-index:251671552;mso-width-relative:page;mso-height-relative:page;" filled="f" stroked="t" coordsize="21600,21600" o:gfxdata="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2Km62QAAAAkBAAAPAAAAAAAAAAEAIAAAACIA&#10;AABkcnMvZG93bnJldi54bWxQSwECFAAUAAAACACHTuJAzjlS3QgCAADFAwAADgAAAAAAAAABACAA&#10;AAAo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46355</wp:posOffset>
                </wp:positionV>
                <wp:extent cx="748665" cy="725170"/>
                <wp:effectExtent l="0" t="0" r="71120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358" cy="72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35pt;margin-top:3.65pt;height:57.1pt;width:58.95pt;z-index:251670528;mso-width-relative:page;mso-height-relative:page;" filled="f" stroked="t" coordsize="21600,21600" o:gfxdata="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6TeKtoAAAAJAQAADwAAAAAAAAABACAAAAAiAAAAZHJz&#10;L2Rvd25yZXYueG1sUEsBAhQAFAAAAAgAh07iQBz7JnACAgAAuwMAAA4AAAAAAAAAAQAgAAAAKQ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53975</wp:posOffset>
                </wp:positionV>
                <wp:extent cx="851535" cy="732790"/>
                <wp:effectExtent l="0" t="38100" r="63500" b="292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338" cy="733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05pt;margin-top:4.25pt;height:57.7pt;width:67.05pt;z-index:251668480;mso-width-relative:page;mso-height-relative:page;" filled="f" stroked="t" coordsize="21600,21600" o:gfxdata="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pzY1NcAAAAJAQAADwAAAAAAAAABACAAAAAiAAAA&#10;ZHJzL2Rvd25yZXYueG1sUEsBAhQAFAAAAAgAh07iQB/xKLUIAgAAxQMAAA4AAAAAAAAAAQAgAAAA&#10;Jg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205740</wp:posOffset>
                </wp:positionV>
                <wp:extent cx="1174750" cy="788035"/>
                <wp:effectExtent l="0" t="0" r="26035" b="120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31" cy="788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1.6pt;margin-top:16.2pt;height:62.05pt;width:92.5pt;z-index:251667456;v-text-anchor:middle;mso-width-relative:page;mso-height-relative:page;" fillcolor="#4F81BD [3204]" filled="t" stroked="t" coordsize="21600,21600" o:gfxdata="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Q7802QAAAAsBAAAPAAAAAAAAAAEAIAAAACIAAABkcnMvZG93bnJldi54bWxQSwEC&#10;FAAUAAAACACHTuJAc5tHnGUCAAC+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12065</wp:posOffset>
                </wp:positionV>
                <wp:extent cx="993140" cy="638810"/>
                <wp:effectExtent l="0" t="0" r="1651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28" cy="638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0.95pt;height:50.3pt;width:78.2pt;z-index:251665408;v-text-anchor:middle;mso-width-relative:page;mso-height-relative:page;" fillcolor="#4F81BD [3204]" filled="t" stroked="t" coordsize="21600,21600" o:gfxdata="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mkiG1wAAAAkBAAAPAAAAAAAAAAEAIAAAACIAAABkcnMvZG93bnJldi54bWxQSwECFAAUAAAA&#10;CACHTuJAqSxke2ECAAC6BAAADgAAAAAAAAABACAAAAAm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12065</wp:posOffset>
                </wp:positionV>
                <wp:extent cx="1048385" cy="630555"/>
                <wp:effectExtent l="0" t="0" r="1841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407" cy="630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05pt;margin-top:0.95pt;height:49.65pt;width:82.55pt;z-index:251663360;v-text-anchor:middle;mso-width-relative:page;mso-height-relative:page;" fillcolor="#4F81BD [3204]" filled="t" stroked="t" coordsize="21600,21600" o:gfxdata="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aKKDXAAAACQEAAA8AAAAAAAAAAQAgAAAAIgAAAGRycy9kb3ducmV2LnhtbFBLAQIUABQA&#10;AAAIAIdO4kCKTLC+YwIAALs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12065</wp:posOffset>
                </wp:positionV>
                <wp:extent cx="1032510" cy="622935"/>
                <wp:effectExtent l="0" t="0" r="1524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641" cy="62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9pt;margin-top:0.95pt;height:49.05pt;width:81.3pt;z-index:251661312;v-text-anchor:middle;mso-width-relative:page;mso-height-relative:page;" fillcolor="#4F81BD [3204]" filled="t" stroked="t" coordsize="21600,21600" o:gfxdata="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BDiNYAAAAIAQAADwAAAAAAAAABACAAAAAiAAAAZHJzL2Rvd25yZXYueG1sUEsBAhQAFAAA&#10;AAgAh07iQKsANSVjAgAAuwQAAA4AAAAAAAAAAQAgAAAAJQ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4987925</wp:posOffset>
                </wp:positionH>
                <wp:positionV relativeFrom="paragraph">
                  <wp:posOffset>101600</wp:posOffset>
                </wp:positionV>
                <wp:extent cx="756920" cy="15240"/>
                <wp:effectExtent l="0" t="57150" r="24765" b="990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45" cy="1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2.75pt;margin-top:8pt;height:1.2pt;width:59.6pt;z-index:251666432;mso-width-relative:page;mso-height-relative:page;" filled="f" stroked="t" coordsize="21600,21600" o:gfxdata="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S3mX9oAAAAJAQAADwAAAAAAAAABACAAAAAiAAAAZHJzL2Rv&#10;d25yZXYueG1sUEsBAhQAFAAAAAgAh07iQLN7aAD/AQAAuAMAAA4AAAAAAAAAAQAgAAAAKQ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109220</wp:posOffset>
                </wp:positionV>
                <wp:extent cx="796290" cy="7620"/>
                <wp:effectExtent l="0" t="57150" r="42545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81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6pt;margin-top:8.6pt;height:0.6pt;width:62.7pt;z-index:251664384;mso-width-relative:page;mso-height-relative:page;" filled="f" stroked="t" coordsize="21600,21600" o:gfxdata="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6nmNc2QAAAAkBAAAPAAAAAAAAAAEAIAAAACIAAABkcnMvZG93&#10;bnJldi54bWxQSwECFAAUAAAACACHTuJASmQN0/8BAAC3AwAADgAAAAAAAAABACAAAAAo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78105</wp:posOffset>
                </wp:positionV>
                <wp:extent cx="867410" cy="7620"/>
                <wp:effectExtent l="0" t="57150" r="28575" b="876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05pt;margin-top:6.15pt;height:0.6pt;width:68.3pt;z-index:251662336;mso-width-relative:page;mso-height-relative:page;" filled="f" stroked="t" coordsize="21600,21600" o:gfxdata="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APykDYAAAACQEAAA8AAAAAAAAAAQAgAAAAIgAAAGRycy9kb3du&#10;cmV2LnhtbFBLAQIUABQAAAAIAIdO4kAmlwo//wEAALcDAAAOAAAAAAAAAAEAIAAAACcBAABkcnMv&#10;ZTJvRG9jLnhtbFBLBQYAAAAABgAGAFkBAACY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rFonts w:hint="eastAsia"/>
        </w:rPr>
        <w:t xml:space="preserve"> 控制层创建                服务层创建               dao创建</w:t>
      </w:r>
    </w:p>
    <w:p>
      <w:r>
        <w:rPr>
          <w:rFonts w:hint="eastAsia"/>
        </w:rPr>
        <w:t xml:space="preserve"> 业务方法调用              dao方法调用             数据源调用</w:t>
      </w:r>
    </w:p>
    <w:p/>
    <w:p/>
    <w:p/>
    <w:p/>
    <w:p>
      <w:pPr>
        <w:pStyle w:val="2"/>
      </w:pPr>
      <w:r>
        <w:rPr>
          <w:rFonts w:hint="eastAsia"/>
        </w:rPr>
        <w:t>4</w:t>
      </w:r>
      <w:r>
        <w:t xml:space="preserve"> 缓存</w: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130175</wp:posOffset>
                </wp:positionV>
                <wp:extent cx="1221740" cy="598805"/>
                <wp:effectExtent l="0" t="0" r="16510" b="10795"/>
                <wp:wrapNone/>
                <wp:docPr id="15" name="圆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827" cy="5990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6.8pt;margin-top:10.25pt;height:47.15pt;width:96.2pt;z-index:251673600;v-text-anchor:middle;mso-width-relative:page;mso-height-relative:page;" fillcolor="#C0504D [3205]" filled="t" stroked="t" coordsize="21600,21600" o:gfxdata="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xPhjNoAAAAKAQAADwAAAAAAAAABACAAAAAiAAAAZHJzL2Rvd25yZXYu&#10;eG1sUEsBAhQAFAAAAAgAh07iQKLE3txrAgAAvwQAAA4AAAAAAAAAAQAgAAAAKQEAAGRycy9lMm9E&#10;b2MueG1sUEsFBgAAAAAGAAYAWQEAAAYGAAAAAA==&#10;" adj="5400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156845</wp:posOffset>
                </wp:positionV>
                <wp:extent cx="1135380" cy="575310"/>
                <wp:effectExtent l="0" t="0" r="65405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17" cy="57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7pt;margin-top:12.35pt;height:45.3pt;width:89.4pt;z-index:251680768;mso-width-relative:page;mso-height-relative:page;" filled="f" stroked="t" coordsize="21600,21600" o:gfxdata="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zsUhtsAAAAKAQAADwAAAAAAAAABACAAAAAiAAAA&#10;ZHJzL2Rvd25yZXYueG1sUEsBAhQAFAAAAAgAh07iQBcaaUcEAgAAvAMAAA4AAAAAAAAAAQAgAAAA&#10;Kg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117475</wp:posOffset>
                </wp:positionV>
                <wp:extent cx="1229995" cy="583565"/>
                <wp:effectExtent l="38100" t="0" r="2794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710" cy="583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8.15pt;margin-top:9.25pt;height:45.95pt;width:96.85pt;z-index:251679744;mso-width-relative:page;mso-height-relative:page;" filled="f" stroked="t" coordsize="21600,21600" o:gfxdata="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duz2PZAAAACgEAAA8AAAAAAAAAAQAgAAAA&#10;IgAAAGRycy9kb3ducmV2LnhtbFBLAQIUABQAAAAIAIdO4kCCNcMpCgIAAMYDAAAOAAAAAAAAAAEA&#10;IAAAACgBAABkcnMvZTJvRG9jLnhtbFBLBQYAAAAABgAGAFkBAACk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12065</wp:posOffset>
                </wp:positionV>
                <wp:extent cx="0" cy="1032510"/>
                <wp:effectExtent l="76200" t="0" r="571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64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3pt;margin-top:0.95pt;height:81.3pt;width:0pt;z-index:251675648;mso-width-relative:page;mso-height-relative:page;" filled="f" stroked="t" coordsize="21600,21600" o:gfxdata="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te9KJ1QAAAAkBAAAPAAAAAAAAAAEAIAAAACIAAABkcnMvZG93bnJldi54&#10;bWxQSwECFAAUAAAACACHTuJAfENmFf0BAAC2AwAADgAAAAAAAAABACAAAAAkAQAAZHJzL2Uyb0Rv&#10;Yy54bWxQSwUGAAAAAAYABgBZAQAAkwUAAAAA&#10;">
                <v:fill on="f" focussize="0,0"/>
                <v:stroke color="#4A7EBB [3204]" joinstyle="round" dashstyle="dash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6350</wp:posOffset>
                </wp:positionV>
                <wp:extent cx="1064260" cy="630555"/>
                <wp:effectExtent l="0" t="0" r="22225" b="17145"/>
                <wp:wrapNone/>
                <wp:docPr id="18" name="圆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173" cy="63062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v：</w:t>
                            </w: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05.3pt;margin-top:0.5pt;height:49.65pt;width:83.8pt;z-index:251676672;v-text-anchor:middle;mso-width-relative:page;mso-height-relative:page;" fillcolor="#C0504D [3205]" filled="t" stroked="t" coordsize="21600,21600" o:gfxdata="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GaBqnXAAAACQEAAA8AAAAAAAAAAQAgAAAAIgAAAGRycy9kb3ducmV2LnhtbFBL&#10;AQIUABQAAAAIAIdO4kCpUrvjaQIAAL8EAAAOAAAAAAAAAAEAIAAAACYBAABkcnMvZTJvRG9jLnht&#10;bFBLBQYAAAAABgAGAFkBAAABBgAAAAA=&#10;" adj="5400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v：</w:t>
                      </w: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6985</wp:posOffset>
                </wp:positionV>
                <wp:extent cx="1064260" cy="630555"/>
                <wp:effectExtent l="0" t="0" r="22225" b="17145"/>
                <wp:wrapNone/>
                <wp:docPr id="19" name="圆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173" cy="63062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ike：</w:t>
                            </w:r>
                            <w:r>
                              <w:t>solr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91.6pt;margin-top:0.55pt;height:49.65pt;width:83.8pt;z-index:251678720;v-text-anchor:middle;mso-width-relative:page;mso-height-relative:page;" fillcolor="#C0504D [3205]" filled="t" stroked="t" coordsize="21600,21600" o:gfxdata="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dAFm2AAAAAkBAAAPAAAAAAAAAAEAIAAAACIAAABkcnMvZG93bnJldi54bWxQ&#10;SwECFAAUAAAACACHTuJAc2e5+2kCAAC/BAAADgAAAAAAAAABACAAAAAnAQAAZHJzL2Uyb0RvYy54&#10;bWxQSwUGAAAAAAYABgBZAQAAAgYAAAAA&#10;" adj="5400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ike：</w:t>
                      </w:r>
                      <w:r>
                        <w:t>solr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184785</wp:posOffset>
                </wp:positionV>
                <wp:extent cx="1308735" cy="544195"/>
                <wp:effectExtent l="38100" t="0" r="25400" b="660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538" cy="543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3.75pt;margin-top:14.55pt;height:42.85pt;width:103.05pt;z-index:251682816;mso-width-relative:page;mso-height-relative:page;" filled="f" stroked="t" coordsize="21600,21600" o:gfxdata="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CJ27ZAAAACgEAAA8AAAAAAAAAAQAgAAAA&#10;IgAAAGRycy9kb3ducmV2LnhtbFBLAQIUABQAAAAIAIdO4kCzykZxCgIAAMYDAAAOAAAAAAAAAAEA&#10;IAAAACgBAABkcnMvZTJvRG9jLnhtbFBLBQYAAAAABgAGAFkBAACk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184785</wp:posOffset>
                </wp:positionV>
                <wp:extent cx="1363980" cy="496570"/>
                <wp:effectExtent l="0" t="0" r="65405" b="749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717" cy="49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4pt;margin-top:14.55pt;height:39.1pt;width:107.4pt;z-index:251681792;mso-width-relative:page;mso-height-relative:page;" filled="f" stroked="t" coordsize="21600,21600" o:gfxdata="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H3cE/aAAAACgEAAA8AAAAAAAAAAQAgAAAAIgAAAGRy&#10;cy9kb3ducmV2LnhtbFBLAQIUABQAAAAIAIdO4kCvFBWfAwIAALwDAAAOAAAAAAAAAAEAIAAAACk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827405" cy="772795"/>
                <wp:effectExtent l="0" t="0" r="10795" b="27940"/>
                <wp:wrapNone/>
                <wp:docPr id="16" name="笑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90" cy="77251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262.35pt;margin-top:4.8pt;height:60.85pt;width:65.15pt;z-index:251674624;v-text-anchor:middle;mso-width-relative:page;mso-height-relative:page;" fillcolor="#4F81BD [3204]" filled="t" stroked="t" coordsize="21600,21600" o:gfxdata="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9zmJdgAAAAJAQAADwAAAAAAAAABACAAAAAiAAAAZHJzL2Rvd25yZXYueG1sUEsBAhQAFAAAAAgA&#10;h07iQEWPJcVeAgAAtwQAAA4AAAAAAAAAAQAgAAAAJwEAAGRycy9lMm9Eb2MueG1sUEsFBgAAAAAG&#10;AAYAWQEAAPcFAAAAAA==&#10;" adj="1752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pPr>
        <w:pStyle w:val="2"/>
      </w:pPr>
      <w:r>
        <w:t>5 redis</w:t>
      </w:r>
    </w:p>
    <w:p>
      <w:r>
        <w:rPr>
          <w:rFonts w:hint="eastAsia"/>
        </w:rPr>
        <w:t>1</w:t>
      </w:r>
      <w:r>
        <w:t xml:space="preserve"> redis可以存储用户信息</w:t>
      </w:r>
      <w:r>
        <w:rPr>
          <w:rFonts w:hint="eastAsia"/>
        </w:rPr>
        <w:t>(</w:t>
      </w:r>
      <w:r>
        <w:t>session</w:t>
      </w:r>
      <w:r>
        <w:rPr>
          <w:rFonts w:hint="eastAsia"/>
        </w:rPr>
        <w:t>)</w:t>
      </w:r>
    </w:p>
    <w:p>
      <w:r>
        <w:rPr>
          <w:rFonts w:hint="eastAsia"/>
        </w:rPr>
        <w:t>2</w:t>
      </w:r>
      <w:r>
        <w:t xml:space="preserve"> redis可以存储购物车数据</w:t>
      </w:r>
    </w:p>
    <w:p>
      <w:r>
        <w:rPr>
          <w:rFonts w:hint="eastAsia"/>
        </w:rPr>
        <w:t>3</w:t>
      </w:r>
      <w:r>
        <w:t xml:space="preserve"> redis可以存储条件检索的商品数据</w:t>
      </w:r>
      <w:r>
        <w:rPr>
          <w:rFonts w:hint="eastAsia"/>
        </w:rPr>
        <w:t>(</w:t>
      </w:r>
      <w:r>
        <w:t>k:v</w:t>
      </w:r>
      <w:r>
        <w:rPr>
          <w:rFonts w:hint="eastAsia"/>
        </w:rPr>
        <w:t>)</w:t>
      </w:r>
    </w:p>
    <w:p/>
    <w:p/>
    <w:p>
      <w:pPr>
        <w:pStyle w:val="2"/>
      </w:pPr>
      <w:r>
        <w:rPr>
          <w:rFonts w:hint="eastAsia"/>
        </w:rPr>
        <w:t>6</w:t>
      </w:r>
      <w:r>
        <w:t xml:space="preserve"> 分类商品列表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用分类id作为key</w:t>
            </w:r>
          </w:p>
          <w:p>
            <w:r>
              <w:t>2 用商品sku对象集合作为value</w:t>
            </w:r>
          </w:p>
          <w:p>
            <w:r>
              <w:t>3 将商品缓存数据放入到redis中的zset里</w:t>
            </w:r>
          </w:p>
          <w:p>
            <w:r>
              <w:t>检索结果需要排序</w:t>
            </w:r>
          </w:p>
          <w:p>
            <w:r>
              <w:t>检索结果需要分页</w:t>
            </w:r>
          </w:p>
        </w:tc>
      </w:tr>
    </w:tbl>
    <w:p/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216535</wp:posOffset>
                </wp:positionV>
                <wp:extent cx="6621780" cy="1931035"/>
                <wp:effectExtent l="0" t="0" r="27305" b="120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17" cy="193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1pt;margin-top:17.05pt;height:152.05pt;width:521.4pt;z-index:251683840;v-text-anchor:middle;mso-width-relative:page;mso-height-relative:page;" fillcolor="#C7EDCC [3201]" filled="t" stroked="t" coordsize="21600,21600" o:gfxdata="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GxBwTXAAAACgEAAA8AAAAA&#10;AAAAAQAgAAAAIgAAAGRycy9kb3ducmV2LnhtbFBLAQIUABQAAAAIAIdO4kD9XV21TgIAAJIEAAAO&#10;AAAAAAAAAAEAIAAAACYBAABkcnMvZTJvRG9jLnhtbFBLBQYAAAAABgAGAFkBAADmBQAAAAA=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124460</wp:posOffset>
                </wp:positionV>
                <wp:extent cx="1899920" cy="1568450"/>
                <wp:effectExtent l="0" t="0" r="24765" b="127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745" cy="1568669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尺寸1</w:t>
                            </w:r>
                            <w:r>
                              <w:t>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75pt;margin-top:9.8pt;height:123.5pt;width:149.6pt;z-index:251685888;v-text-anchor:middle;mso-width-relative:page;mso-height-relative:page;" fillcolor="#C7EDCC [3201]" filled="t" stroked="t" coordsize="21600,21600" o:gfxdata="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5MTg/aAAAACgEAAA8AAAAAAAAAAQAgAAAAIgAAAGRycy9kb3ducmV2LnhtbFBL&#10;AQIUABQAAAAIAIdO4kAKAsAeZgIAAL0EAAAOAAAAAAAAAAEAIAAAACkBAABkcnMvZTJvRG9jLnht&#10;bFBLBQYAAAAABgAGAFkBAAABBgAAAAA=&#10;">
                <v:fill on="t" opacity="0f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尺寸1</w:t>
                      </w:r>
                      <w:r>
                        <w:t>4.5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69215</wp:posOffset>
                </wp:positionV>
                <wp:extent cx="1860550" cy="1710690"/>
                <wp:effectExtent l="0" t="0" r="26035" b="2349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1710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分辨率1</w:t>
                            </w:r>
                            <w:r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15pt;margin-top:5.45pt;height:134.7pt;width:146.5pt;z-index:251684864;v-text-anchor:middle;mso-width-relative:page;mso-height-relative:page;" fillcolor="#C7EDCC [3201]" filled="t" stroked="t" coordsize="21600,21600" o:gfxdata="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0KjX7YAAAA&#10;CgEAAA8AAAAAAAAAAQAgAAAAIgAAAGRycy9kb3ducmV2LnhtbFBLAQIUABQAAAAIAIdO4kCdz1u3&#10;VgIAAKAEAAAOAAAAAAAAAAEAIAAAACc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分辨率1</w:t>
                      </w:r>
                      <w:r>
                        <w:t>024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212090</wp:posOffset>
                </wp:positionV>
                <wp:extent cx="1319530" cy="391795"/>
                <wp:effectExtent l="0" t="0" r="14605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49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</w:t>
                            </w:r>
                            <w:r>
                              <w:t>_sku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35pt;margin-top:16.7pt;height:30.85pt;width:103.9pt;z-index:251692032;v-text-anchor:middle;mso-width-relative:page;mso-height-relative:page;" fillcolor="#4F81BD [3204]" filled="t" stroked="t" coordsize="21600,21600" o:gfxdata="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QRovTZAAAACQEAAA8AAAAAAAAAAQAgAAAAIgAAAGRycy9kb3ducmV2LnhtbFBLAQIU&#10;ABQAAAAIAIdO4kDVwKBjZAIAAL0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ist</w:t>
                      </w:r>
                      <w:r>
                        <w:t>_sku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120650</wp:posOffset>
                </wp:positionV>
                <wp:extent cx="2051050" cy="1228090"/>
                <wp:effectExtent l="0" t="0" r="26035" b="107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868" cy="122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8pt;margin-top:9.5pt;height:96.7pt;width:161.5pt;z-index:251689984;v-text-anchor:middle;mso-width-relative:page;mso-height-relative:page;" fillcolor="#C7EDCC [3201]" filled="t" stroked="t" coordsize="21600,21600" o:gfxdata="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Up5dtkAAAAKAQAADwAA&#10;AAAAAAABACAAAAAiAAAAZHJzL2Rvd25yZXYueG1sUEsBAhQAFAAAAAgAh07iQAPFD0ZOAgAAkgQA&#10;AA4AAAAAAAAAAQAgAAAAKAEAAGRycy9lMm9Eb2MueG1sUEsFBgAAAAAGAAYAWQEAAOgFAAAAAA==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212090</wp:posOffset>
                </wp:positionV>
                <wp:extent cx="1286510" cy="365760"/>
                <wp:effectExtent l="0" t="0" r="2794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9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ttr</w:t>
                            </w:r>
                            <w:r>
                              <w:t>_id,val_id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6pt;margin-top:16.7pt;height:28.8pt;width:101.3pt;z-index:251687936;v-text-anchor:middle;mso-width-relative:page;mso-height-relative:page;" fillcolor="#4F81BD [3204]" filled="t" stroked="t" coordsize="21600,21600" o:gfxdata="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h9181wAAAAgBAAAPAAAAAAAAAAEAIAAAACIAAABkcnMvZG93bnJldi54bWxQSwECFAAU&#10;AAAACACHTuJAjXX4EWQCAAC9BAAADgAAAAAAAAABACAAAAAm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ttr</w:t>
                      </w:r>
                      <w:r>
                        <w:t>_id,val_id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114300</wp:posOffset>
                </wp:positionV>
                <wp:extent cx="1920240" cy="1293495"/>
                <wp:effectExtent l="0" t="0" r="2286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293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5pt;margin-top:9pt;height:101.85pt;width:151.2pt;z-index:251686912;v-text-anchor:middle;mso-width-relative:page;mso-height-relative:page;" fillcolor="#C7EDCC [3201]" filled="t" stroked="t" coordsize="21600,21600" o:gfxdata="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gpzIHYAAAACQEAAA8AAAAA&#10;AAAAAQAgAAAAIgAAAGRycy9kb3ducmV2LnhtbFBLAQIUABQAAAAIAIdO4kAmhtTyTQIAAJIEAAAO&#10;AAAAAAAAAAEAIAAAACcBAABkcnMvZTJvRG9jLnhtbFBLBQYAAAAABgAGAFkBAADmBQAAAAA=&#10;">
                <v:fill on="t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160020</wp:posOffset>
                </wp:positionV>
                <wp:extent cx="992505" cy="13335"/>
                <wp:effectExtent l="0" t="76200" r="17145" b="825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777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7.9pt;margin-top:12.6pt;height:1.05pt;width:78.15pt;z-index:251691008;mso-width-relative:page;mso-height-relative:page;" filled="f" stroked="t" coordsize="21600,21600" o:gfxdata="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T/8K2QAAAAkBAAAPAAAAAAAAAAEAIAAAACIA&#10;AABkcnMvZG93bnJldi54bWxQSwECFAAUAAAACACHTuJAu8CINwgCAADEAwAADgAAAAAAAAABACAA&#10;AAAo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38100</wp:posOffset>
                </wp:positionV>
                <wp:extent cx="1319530" cy="391795"/>
                <wp:effectExtent l="0" t="0" r="14605" b="273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49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</w:t>
                            </w:r>
                            <w:r>
                              <w:t>_sku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15pt;margin-top:3pt;height:30.85pt;width:103.9pt;z-index:251695104;v-text-anchor:middle;mso-width-relative:page;mso-height-relative:page;" fillcolor="#4F81BD [3204]" filled="t" stroked="t" coordsize="21600,21600" o:gfxdata="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Dwou9gAAAAIAQAADwAAAAAAAAABACAAAAAiAAAAZHJzL2Rvd25yZXYueG1sUEsBAhQA&#10;FAAAAAgAh07iQKxYobtkAgAAvQ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ist</w:t>
                      </w:r>
                      <w:r>
                        <w:t>_sku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80645</wp:posOffset>
                </wp:positionV>
                <wp:extent cx="1339215" cy="346075"/>
                <wp:effectExtent l="0" t="0" r="13970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34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ttr</w:t>
                            </w:r>
                            <w:r>
                              <w:t>_id,val_id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55pt;margin-top:6.35pt;height:27.25pt;width:105.45pt;z-index:251688960;v-text-anchor:middle;mso-width-relative:page;mso-height-relative:page;" fillcolor="#4F81BD [3204]" filled="t" stroked="t" coordsize="21600,21600" o:gfxdata="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rp/I1wAAAAgBAAAPAAAAAAAAAAEAIAAAACIAAABkcnMvZG93bnJldi54bWxQSwECFAAU&#10;AAAACACHTuJAmgFmDmQCAAC9BAAADgAAAAAAAAABACAAAAAm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ttr</w:t>
                      </w:r>
                      <w:r>
                        <w:t>_id,val_id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62230</wp:posOffset>
                </wp:positionV>
                <wp:extent cx="992505" cy="13335"/>
                <wp:effectExtent l="0" t="76200" r="17145" b="825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777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2.7pt;margin-top:4.9pt;height:1.05pt;width:78.15pt;z-index:251694080;mso-width-relative:page;mso-height-relative:page;" filled="f" stroked="t" coordsize="21600,21600" o:gfxdata="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/rWBdcAAAAIAQAADwAAAAAAAAABACAAAAAiAAAA&#10;ZHJzL2Rvd25yZXYueG1sUEsBAhQAFAAAAAgAh07iQFJ+VMkIAgAAxAMAAA4AAAAAAAAAAQAgAAAA&#10;Jg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pPr>
        <w:pStyle w:val="2"/>
      </w:pPr>
      <w:r>
        <w:rPr>
          <w:rFonts w:hint="eastAsia"/>
        </w:rPr>
        <w:t>7</w:t>
      </w:r>
      <w:r>
        <w:t xml:space="preserve"> 真实环境中redis使用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1 每次使用一个key时，都需要对该key是否存在进行判断</w:t>
            </w:r>
          </w:p>
          <w:p>
            <w:r>
              <w:t>K</w:t>
            </w:r>
            <w:r>
              <w:rPr>
                <w:rFonts w:hint="eastAsia"/>
              </w:rPr>
              <w:t>ey生成的规则：key要体现出检索条件</w:t>
            </w:r>
          </w:p>
          <w:p>
            <w:r>
              <w:t>交叉检索，每次检索时，需要</w:t>
            </w:r>
            <w:r>
              <w:rPr>
                <w:rFonts w:hint="eastAsia"/>
              </w:rPr>
              <w:t>先判断key是否存在，如果已经存在，直接返回</w:t>
            </w:r>
          </w:p>
          <w:p/>
          <w:p>
            <w:r>
              <w:t>2 redis查询排序和分页</w:t>
            </w:r>
          </w:p>
          <w:p>
            <w:r>
              <w:t>Zrangebyscore</w:t>
            </w:r>
          </w:p>
          <w:p>
            <w:r>
              <w:t>Zrevrangebyscore</w:t>
            </w:r>
          </w:p>
          <w:p>
            <w:r>
              <w:t>zrangebyscore k1 0 10 withscores limit 3 3</w:t>
            </w:r>
          </w:p>
          <w:p/>
          <w:p>
            <w:r>
              <w:t>3 交叉检索时，需要注意</w:t>
            </w:r>
          </w:p>
          <w:p>
            <w:r>
              <w:t>对score进行处理，排序关键字</w:t>
            </w:r>
            <w:r>
              <w:rPr>
                <w:rFonts w:hint="eastAsia"/>
              </w:rPr>
              <w:t>(乘法因子相乘后相加)</w:t>
            </w:r>
          </w:p>
          <w:p>
            <w:r>
              <w:t>Z</w:t>
            </w:r>
            <w:r>
              <w:rPr>
                <w:rFonts w:hint="eastAsia"/>
              </w:rPr>
              <w:t xml:space="preserve">interstore </w:t>
            </w:r>
            <w:r>
              <w:t xml:space="preserve">weights 乘法因子1 乘法因子2 </w:t>
            </w:r>
          </w:p>
          <w:p/>
          <w:p>
            <w:r>
              <w:t>4 redis数据结构</w:t>
            </w:r>
          </w:p>
          <w:p>
            <w:r>
              <w:rPr>
                <w:rFonts w:hint="eastAsia"/>
              </w:rPr>
              <w:t>所有条件检索的key，存储的是sku的id</w:t>
            </w:r>
          </w:p>
          <w:p>
            <w:r>
              <w:t>S</w:t>
            </w:r>
            <w:r>
              <w:rPr>
                <w:rFonts w:hint="eastAsia"/>
              </w:rPr>
              <w:t>ku的具体信息，skuid为key，sku内容为value的集合</w:t>
            </w:r>
          </w:p>
          <w:p>
            <w:r>
              <w:rPr>
                <w:rFonts w:hint="eastAsia"/>
              </w:rPr>
              <w:t>Hash</w:t>
            </w:r>
          </w:p>
          <w:p>
            <w:r>
              <w:t>K</w:t>
            </w:r>
            <w:r>
              <w:rPr>
                <w:rFonts w:hint="eastAsia"/>
              </w:rPr>
              <w:t>ey:</w:t>
            </w:r>
            <w:r>
              <w:t>value</w:t>
            </w:r>
          </w:p>
          <w:p>
            <w:r>
              <w:t>Key:value</w:t>
            </w:r>
          </w:p>
          <w:p/>
          <w:p>
            <w:r>
              <w:t>5 如果需要</w:t>
            </w:r>
            <w:r>
              <w:rPr>
                <w:rFonts w:hint="eastAsia"/>
              </w:rPr>
              <w:t>更新redis</w:t>
            </w:r>
          </w:p>
          <w:p>
            <w:r>
              <w:rPr>
                <w:rFonts w:hint="eastAsia"/>
              </w:rPr>
              <w:t>先删除后添加</w:t>
            </w:r>
          </w:p>
          <w:p>
            <w:r>
              <w:t>Zrem + zadd</w:t>
            </w:r>
          </w:p>
          <w:p/>
        </w:tc>
      </w:tr>
    </w:tbl>
    <w:p/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60960</wp:posOffset>
                </wp:positionV>
                <wp:extent cx="1783080" cy="1116965"/>
                <wp:effectExtent l="0" t="0" r="2667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16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ey</w:t>
                            </w:r>
                            <w:r>
                              <w:t>1:id,id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Key2:id,id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Key0:id,id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7pt;margin-top:4.8pt;height:87.95pt;width:140.4pt;z-index:251696128;v-text-anchor:middle;mso-width-relative:page;mso-height-relative:page;" fillcolor="#C7EDCC [3201]" filled="t" stroked="t" coordsize="21600,21600" o:gfxdata="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+A65/YAAAA&#10;CAEAAA8AAAAAAAAAAQAgAAAAIgAAAGRycy9kb3ducmV2LnhtbFBLAQIUABQAAAAIAIdO4kAUXeuH&#10;VgIAAJ0EAAAOAAAAAAAAAAEAIAAAACcBAABkcnMvZTJvRG9jLnhtbFBLBQYAAAAABgAGAFkBAADv&#10;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ey</w:t>
                      </w:r>
                      <w:r>
                        <w:t>1:id,id</w:t>
                      </w:r>
                    </w:p>
                    <w:p>
                      <w:pPr>
                        <w:jc w:val="center"/>
                      </w:pPr>
                      <w:r>
                        <w:t>Key2:id,id</w:t>
                      </w:r>
                    </w:p>
                    <w:p>
                      <w:pPr>
                        <w:jc w:val="center"/>
                      </w:pPr>
                      <w:r>
                        <w:t>Key0:id,id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23495</wp:posOffset>
                </wp:positionV>
                <wp:extent cx="1671955" cy="1122680"/>
                <wp:effectExtent l="0" t="0" r="23495" b="2032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1122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d:</w:t>
                            </w:r>
                            <w:r>
                              <w:t>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45pt;margin-top:1.85pt;height:88.4pt;width:131.65pt;z-index:251697152;v-text-anchor:middle;mso-width-relative:page;mso-height-relative:page;" fillcolor="#4F81BD [3204]" filled="t" stroked="t" coordsize="21600,21600" o:gfxdata="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hrF6NgAAAAJAQAADwAAAAAAAAABACAAAAAiAAAAZHJzL2Rvd25yZXYueG1sUEsB&#10;AhQAFAAAAAgAh07iQAic/29nAgAAvgQAAA4AAAAAAAAAAQAgAAAAJw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d:</w:t>
                      </w:r>
                      <w:r>
                        <w:t>sku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153035</wp:posOffset>
                </wp:positionV>
                <wp:extent cx="1495425" cy="13335"/>
                <wp:effectExtent l="0" t="57150" r="28575" b="1016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698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65pt;margin-top:12.05pt;height:1.05pt;width:117.75pt;z-index:251698176;mso-width-relative:page;mso-height-relative:page;" filled="f" stroked="t" coordsize="21600,21600" o:gfxdata="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JkYGdkAAAAJAQAADwAAAAAAAAABACAAAAAiAAAAZHJz&#10;L2Rvd25yZXYueG1sUEsBAhQAFAAAAAgAh07iQB59KEsDAgAAuw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146050</wp:posOffset>
                </wp:positionV>
                <wp:extent cx="1528445" cy="26035"/>
                <wp:effectExtent l="0" t="38100" r="34290" b="882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354" cy="26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6pt;margin-top:11.5pt;height:2.05pt;width:120.35pt;z-index:251699200;mso-width-relative:page;mso-height-relative:page;" filled="f" stroked="t" coordsize="21600,21600" o:gfxdata="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Y7LHY2AAAAAkBAAAPAAAAAAAAAAEAIAAAACIAAABkcnMv&#10;ZG93bnJldi54bWxQSwECFAAUAAAACACHTuJAglVuIAMCAAC7AwAADgAAAAAAAAABACAAAAAn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178435</wp:posOffset>
                </wp:positionV>
                <wp:extent cx="1521460" cy="0"/>
                <wp:effectExtent l="0" t="76200" r="222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2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1pt;margin-top:14.05pt;height:0pt;width:119.8pt;z-index:251700224;mso-width-relative:page;mso-height-relative:page;" filled="f" stroked="t" coordsize="21600,21600" o:gfxdata="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v97m2AAAAAkBAAAPAAAAAAAAAAEAIAAAACIAAABkcnMvZG93bnJl&#10;di54bWxQSwECFAAUAAAACACHTuJAUjVz9f0BAAC3AwAADgAAAAAAAAABACAAAAAnAQAAZHJzL2Uy&#10;b0RvYy54bWxQSwUGAAAAAAYABgBZAQAAl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pPr>
        <w:pStyle w:val="2"/>
      </w:pPr>
      <w:r>
        <w:t>8 全文搜索</w:t>
      </w:r>
    </w:p>
    <w:p>
      <w:r>
        <w:t>搜索引擎</w:t>
      </w:r>
    </w:p>
    <w:p>
      <w:r>
        <w:t>爬虫</w:t>
      </w:r>
    </w:p>
    <w:p>
      <w:r>
        <w:t>分析</w:t>
      </w:r>
    </w:p>
    <w:p>
      <w:r>
        <w:rPr>
          <w:rFonts w:hint="eastAsia"/>
        </w:rPr>
        <w:t>查询</w:t>
      </w:r>
    </w:p>
    <w:p/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231775</wp:posOffset>
                </wp:positionV>
                <wp:extent cx="1111250" cy="598805"/>
                <wp:effectExtent l="0" t="0" r="12700" b="107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69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15pt;margin-top:18.25pt;height:47.15pt;width:87.5pt;z-index:251713536;v-text-anchor:middle;mso-width-relative:page;mso-height-relative:page;" fillcolor="#4F81BD [3204]" filled="t" stroked="t" coordsize="21600,21600" o:gfxdata="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GErGPZAAAACgEAAA8AAAAAAAAAAQAgAAAAIgAAAGRycy9kb3ducmV2LnhtbFBLAQIU&#10;ABQAAAAIAIdO4kDfSSwlZAIAAL0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olr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192405</wp:posOffset>
                </wp:positionV>
                <wp:extent cx="1127125" cy="654050"/>
                <wp:effectExtent l="0" t="0" r="15875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34" cy="654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ml格式的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95pt;margin-top:15.15pt;height:51.5pt;width:88.75pt;z-index:251711488;v-text-anchor:middle;mso-width-relative:page;mso-height-relative:page;" fillcolor="#4F81BD [3204]" filled="t" stroked="t" coordsize="21600,21600" o:gfxdata="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tVZAnZAAAACgEAAA8AAAAAAAAAAQAgAAAAIgAAAGRycy9kb3ducmV2LnhtbFBLAQIU&#10;ABQAAAAIAIdO4kBHOAlhZAIAAL0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ml格式的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文本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200660</wp:posOffset>
                </wp:positionV>
                <wp:extent cx="1166495" cy="607060"/>
                <wp:effectExtent l="0" t="0" r="14605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8" cy="606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15.8pt;height:47.8pt;width:91.85pt;z-index:251709440;v-text-anchor:middle;mso-width-relative:page;mso-height-relative:page;" fillcolor="#4F81BD [3204]" filled="t" stroked="t" coordsize="21600,21600" o:gfxdata="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V78XbXAAAACQEAAA8AAAAAAAAAAQAgAAAAIgAAAGRycy9kb3ducmV2LnhtbFBLAQIUABQA&#10;AAAIAIdO4kB4U3FJYwIAAL0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55245</wp:posOffset>
                </wp:positionV>
                <wp:extent cx="851535" cy="0"/>
                <wp:effectExtent l="0" t="76200" r="2540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2pt;margin-top:4.35pt;height:0pt;width:67.05pt;z-index:251712512;mso-width-relative:page;mso-height-relative:page;" filled="f" stroked="t" coordsize="21600,21600" o:gfxdata="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iwsCdcAAAAHAQAADwAAAAAAAAABACAAAAAiAAAAZHJzL2Rvd25yZXYu&#10;eG1sUEsBAhQAFAAAAAgAh07iQLbTkNL8AQAAtgMAAA4AAAAAAAAAAQAgAAAAJg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39370</wp:posOffset>
                </wp:positionV>
                <wp:extent cx="646430" cy="0"/>
                <wp:effectExtent l="0" t="76200" r="2032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pt;margin-top:3.1pt;height:0pt;width:50.9pt;z-index:251710464;mso-width-relative:page;mso-height-relative:page;" filled="f" stroked="t" coordsize="21600,21600" o:gfxdata="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9ZVE1gAAAAcBAAAPAAAAAAAAAAEAIAAAACIAAABkcnMvZG93bnJldi54&#10;bWxQSwECFAAUAAAACACHTuJA0rlWWvwBAAC2AwAADgAAAAAAAAABACAAAAAlAQAAZHJzL2Uyb0Rv&#10;Yy54bWxQSwUGAAAAAAYABgBZAQAAk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134620</wp:posOffset>
                </wp:positionV>
                <wp:extent cx="1264285" cy="857250"/>
                <wp:effectExtent l="0" t="0" r="12065" b="19050"/>
                <wp:wrapNone/>
                <wp:docPr id="40" name="圆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444" cy="857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.65pt;margin-top:10.6pt;height:67.5pt;width:99.55pt;z-index:251701248;v-text-anchor:middle;mso-width-relative:page;mso-height-relative:page;" fillcolor="#4F81BD [3204]" filled="t" stroked="t" coordsize="21600,21600" o:gfxdata="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5yTxtYAAAAJAQAADwAAAAAAAAABACAAAAAiAAAAZHJzL2Rvd25yZXYueG1sUEsBAhQA&#10;FAAAAAgAh07iQAYomBZmAgAAvwQAAA4AAAAAAAAAAQAgAAAAJQEAAGRycy9lMm9Eb2MueG1sUEsF&#10;BgAAAAAGAAYAWQEAAP0FAAAAAA==&#10;" adj="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6350</wp:posOffset>
                </wp:positionV>
                <wp:extent cx="1507490" cy="757555"/>
                <wp:effectExtent l="0" t="0" r="17145" b="241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331" cy="75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15pt;margin-top:0.5pt;height:59.65pt;width:118.7pt;z-index:251703296;v-text-anchor:middle;mso-width-relative:page;mso-height-relative:page;" fillcolor="#4F81BD [3204]" filled="t" stroked="t" coordsize="21600,21600" o:gfxdata="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ZqjJtcAAAAJAQAADwAAAAAAAAABACAAAAAiAAAAZHJzL2Rvd25yZXYueG1sUEsBAhQAFAAA&#10;AAgAh07iQL1Sy7liAgAAvQQAAA4AAAAAAAAAAQAgAAAAJg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ale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93345</wp:posOffset>
                </wp:positionV>
                <wp:extent cx="2300605" cy="43180"/>
                <wp:effectExtent l="0" t="38100" r="43180" b="9080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0288" cy="4286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5pt;margin-top:7.35pt;height:3.4pt;width:181.15pt;z-index:251702272;mso-width-relative:page;mso-height-relative:page;" filled="f" stroked="t" coordsize="21600,21600" o:gfxdata="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rF92d2AAAAAkBAAAPAAAAAAAAAAEAIAAAACIAAABkcnMv&#10;ZG93bnJldi54bWxQSwECFAAUAAAACACHTuJAldcLHgMCAAC6AwAADgAAAAAAAAABACAAAAAnAQAA&#10;ZHJzL2Uyb0RvYy54bWxQSwUGAAAAAAYABgBZAQAAnAUAAAAA&#10;">
                <v:fill on="f" focussize="0,0"/>
                <v:stroke color="#4A7EBB [3204]" joinstyle="round" dashstyle="dash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59690</wp:posOffset>
                </wp:positionV>
                <wp:extent cx="6985" cy="1014095"/>
                <wp:effectExtent l="76200" t="38100" r="69215" b="146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4" cy="1014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8pt;margin-top:4.7pt;height:79.85pt;width:0.55pt;z-index:251708416;mso-width-relative:page;mso-height-relative:page;" filled="f" stroked="t" coordsize="21600,21600" o:gfxdata="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phoa2AAAAAkBAAAPAAAAAAAAAAEAIAAAACIAAABk&#10;cnMvZG93bnJldi54bWxQSwECFAAUAAAACACHTuJANSTzYAYCAADEAwAADgAAAAAAAAABACAAAAAn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45720</wp:posOffset>
                </wp:positionV>
                <wp:extent cx="6985" cy="907415"/>
                <wp:effectExtent l="38100" t="0" r="69215" b="647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4" cy="907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8pt;margin-top:3.6pt;height:71.45pt;width:0.55pt;z-index:251704320;mso-width-relative:page;mso-height-relative:page;" filled="f" stroked="t" coordsize="21600,21600" o:gfxdata="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j7C2dkAAAAJAQAADwAAAAAAAAABACAAAAAiAAAAZHJzL2Rv&#10;d25yZXYueG1sUEsBAhQAFAAAAAgAh07iQNxGmicAAgAAuQMAAA4AAAAAAAAAAQAgAAAAKA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142240</wp:posOffset>
                </wp:positionV>
                <wp:extent cx="1371600" cy="771525"/>
                <wp:effectExtent l="0" t="0" r="19050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4pt;margin-top:11.2pt;height:60.75pt;width:108pt;z-index:251706368;v-text-anchor:middle;mso-width-relative:page;mso-height-relative:page;" fillcolor="#4F81BD [3204]" filled="t" stroked="t" coordsize="21600,21600" o:gfxdata="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jHE8vYAAAACgEAAA8AAAAAAAAAAQAgAAAAIgAAAGRycy9kb3ducmV2LnhtbFBLAQIU&#10;ABQAAAAIAIdO4kCKl2sHZQIAAMA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earch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41910</wp:posOffset>
                </wp:positionV>
                <wp:extent cx="1235710" cy="771525"/>
                <wp:effectExtent l="0" t="0" r="21590" b="28575"/>
                <wp:wrapNone/>
                <wp:docPr id="44" name="圆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869" cy="771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5.3pt;margin-top:3.3pt;height:60.75pt;width:97.3pt;z-index:251705344;v-text-anchor:middle;mso-width-relative:page;mso-height-relative:page;" fillcolor="#C0504D [3205]" filled="t" stroked="t" coordsize="21600,21600" o:gfxdata="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2oryHZAAAACAEAAA8AAAAAAAAAAQAgAAAAIgAAAGRycy9kb3ducmV2Lnht&#10;bFBLAQIUABQAAAAIAIdO4kCkwuNKagIAAL8EAAAOAAAAAAAAAAEAIAAAACgBAABkcnMvZTJvRG9j&#10;LnhtbFBLBQYAAAAABgAGAFkBAAAEBgAAAAA=&#10;" adj="5400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olr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207645</wp:posOffset>
                </wp:positionV>
                <wp:extent cx="2521585" cy="43180"/>
                <wp:effectExtent l="0" t="38100" r="50165" b="908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1902" cy="42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6pt;margin-top:16.35pt;height:3.4pt;width:198.55pt;z-index:251707392;mso-width-relative:page;mso-height-relative:page;" filled="f" stroked="t" coordsize="21600,21600" o:gfxdata="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ERi6LaAAAACQEAAA8AAAAAAAAAAQAgAAAAIgAAAGRy&#10;cy9kb3ducmV2LnhtbFBLAQIUABQAAAAIAIdO4kDyWfOAAwIAALsDAAAOAAAAAAAAAAEAIAAAACk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t>搜索项目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solor的api</w:t>
            </w:r>
          </w:p>
          <w:p>
            <w:r>
              <w:t>2 springmvc和mybatis</w:t>
            </w:r>
          </w:p>
          <w:p>
            <w:r>
              <w:t>3提供rest接口给交易系统检索访问</w:t>
            </w:r>
          </w:p>
        </w:tc>
      </w:tr>
    </w:tbl>
    <w:p/>
    <w:p/>
    <w:p>
      <w:r>
        <w:t>搜索方式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一般使用组合字段进行搜索</w:t>
            </w:r>
            <w:r>
              <w:rPr>
                <w:rFonts w:hint="eastAsia"/>
                <w:lang w:val="en-US" w:eastAsia="zh-CN"/>
              </w:rPr>
              <w:t>(具体解释在solr安装下的文档中)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&lt;!-- 复制域,不同字段检索结果取并集，检索复制域相当于检索所有复制域字段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&lt;copyField source="sku_mch" dest="combine_item"/&gt;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&lt;copyField source="kcdz" dest="combine_item"/&gt;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&lt;copyField source="jg" dest="combine_item"/&gt;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 xml:space="preserve"> &lt;copyField source="sku_xl" dest="combine_item"/&gt;</w:t>
            </w:r>
          </w:p>
          <w:p>
            <w:r>
              <w:t>默认为关键字分词后的所有词语在组合字段中结果的并集</w:t>
            </w:r>
          </w:p>
          <w:p>
            <w:r>
              <w:t>2 配置结果的交集和并集在字段中加入</w:t>
            </w:r>
            <w:r>
              <w:rPr>
                <w:rFonts w:hint="eastAsia"/>
                <w:lang w:eastAsia="zh-CN"/>
              </w:rPr>
              <w:t>；大写</w:t>
            </w:r>
          </w:p>
          <w:p>
            <w:r>
              <w:t>&lt;solrQueryParser defaultOperator="AND"/&gt;</w:t>
            </w:r>
          </w:p>
          <w:p>
            <w:r>
              <w:t>&lt;solrQueryParser defaultOperator="</w:t>
            </w:r>
            <w:r>
              <w:rPr>
                <w:rFonts w:hint="eastAsia"/>
                <w:lang w:val="en-US" w:eastAsia="zh-CN"/>
              </w:rPr>
              <w:t>OR</w:t>
            </w:r>
            <w:r>
              <w:t>"/&gt;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3.注意：solr的参数POJO封装-比较特殊，所以新建了KEYWORDS_T_MALL_SKU.java类，我们新建这个类因为solr不支持java中的引用类型T_MALL_PRODUCT等，但是我们需要spu.shp_tp，（这是在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//schema.xml中配置的）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还得在所有javabean的成员变量上加@Field注解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9</w:t>
      </w:r>
      <w:r>
        <w:t xml:space="preserve"> 任务</w:t>
      </w:r>
    </w:p>
    <w:p>
      <w:r>
        <w:t>1 完成sku全文匹配功能</w:t>
      </w:r>
    </w:p>
    <w:p>
      <w:r>
        <w:t>2 完成属性全文功能</w:t>
      </w:r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806"/>
    <w:rsid w:val="00072B95"/>
    <w:rsid w:val="000829E7"/>
    <w:rsid w:val="000B0E97"/>
    <w:rsid w:val="000D31B7"/>
    <w:rsid w:val="000E33DE"/>
    <w:rsid w:val="000F567F"/>
    <w:rsid w:val="00144B63"/>
    <w:rsid w:val="001461BB"/>
    <w:rsid w:val="001627C5"/>
    <w:rsid w:val="001A60A5"/>
    <w:rsid w:val="002251FD"/>
    <w:rsid w:val="002C2640"/>
    <w:rsid w:val="002D02BB"/>
    <w:rsid w:val="0030793A"/>
    <w:rsid w:val="00345099"/>
    <w:rsid w:val="00384B39"/>
    <w:rsid w:val="003B0447"/>
    <w:rsid w:val="003B42E1"/>
    <w:rsid w:val="003D6403"/>
    <w:rsid w:val="004505BD"/>
    <w:rsid w:val="00471D1A"/>
    <w:rsid w:val="004776CF"/>
    <w:rsid w:val="00485828"/>
    <w:rsid w:val="00486127"/>
    <w:rsid w:val="004A44B2"/>
    <w:rsid w:val="004A6AEC"/>
    <w:rsid w:val="005608DD"/>
    <w:rsid w:val="005755BE"/>
    <w:rsid w:val="005B5586"/>
    <w:rsid w:val="005D1263"/>
    <w:rsid w:val="005E4C13"/>
    <w:rsid w:val="00631610"/>
    <w:rsid w:val="0068148D"/>
    <w:rsid w:val="00681B02"/>
    <w:rsid w:val="00685005"/>
    <w:rsid w:val="0068573A"/>
    <w:rsid w:val="006B58C7"/>
    <w:rsid w:val="006D4F06"/>
    <w:rsid w:val="00721120"/>
    <w:rsid w:val="00733DD5"/>
    <w:rsid w:val="00736991"/>
    <w:rsid w:val="00743835"/>
    <w:rsid w:val="007B32A1"/>
    <w:rsid w:val="007D6505"/>
    <w:rsid w:val="008633DE"/>
    <w:rsid w:val="008E5624"/>
    <w:rsid w:val="008F0BF5"/>
    <w:rsid w:val="00906818"/>
    <w:rsid w:val="009259FF"/>
    <w:rsid w:val="0093769A"/>
    <w:rsid w:val="00951630"/>
    <w:rsid w:val="00963795"/>
    <w:rsid w:val="00980F65"/>
    <w:rsid w:val="00982F53"/>
    <w:rsid w:val="00990BD0"/>
    <w:rsid w:val="009C160A"/>
    <w:rsid w:val="009D128C"/>
    <w:rsid w:val="009E4FCA"/>
    <w:rsid w:val="00A077CC"/>
    <w:rsid w:val="00AA7FDF"/>
    <w:rsid w:val="00AB6581"/>
    <w:rsid w:val="00AD520B"/>
    <w:rsid w:val="00AF797A"/>
    <w:rsid w:val="00B72529"/>
    <w:rsid w:val="00B76E23"/>
    <w:rsid w:val="00B81320"/>
    <w:rsid w:val="00B92E4C"/>
    <w:rsid w:val="00BA7051"/>
    <w:rsid w:val="00C43DF9"/>
    <w:rsid w:val="00CD5326"/>
    <w:rsid w:val="00D039BB"/>
    <w:rsid w:val="00D43A79"/>
    <w:rsid w:val="00D83A96"/>
    <w:rsid w:val="00DB699F"/>
    <w:rsid w:val="00DC0306"/>
    <w:rsid w:val="00DD2DC0"/>
    <w:rsid w:val="00DF1DEC"/>
    <w:rsid w:val="00DF5788"/>
    <w:rsid w:val="00EC2B4C"/>
    <w:rsid w:val="00EE76E8"/>
    <w:rsid w:val="00F25536"/>
    <w:rsid w:val="00F31504"/>
    <w:rsid w:val="00F4161D"/>
    <w:rsid w:val="00FB1BAD"/>
    <w:rsid w:val="13224BD4"/>
    <w:rsid w:val="272032CA"/>
    <w:rsid w:val="56C76644"/>
    <w:rsid w:val="5F364DAB"/>
    <w:rsid w:val="5F7D523F"/>
    <w:rsid w:val="61DE7FB9"/>
    <w:rsid w:val="65D52A0D"/>
    <w:rsid w:val="715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8">
    <w:name w:val="标题 Char"/>
    <w:basedOn w:val="4"/>
    <w:link w:val="3"/>
    <w:uiPriority w:val="10"/>
    <w:rPr>
      <w:rFonts w:eastAsia="华文细黑" w:asciiTheme="majorHAnsi" w:hAnsiTheme="majorHAns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7</Pages>
  <Words>216</Words>
  <Characters>1237</Characters>
  <Lines>10</Lines>
  <Paragraphs>2</Paragraphs>
  <ScaleCrop>false</ScaleCrop>
  <LinksUpToDate>false</LinksUpToDate>
  <CharactersWithSpaces>1451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2018-04-09T00:40:00Z</dcterms:created>
  <dc:creator>Administrator</dc:creator>
  <cp:lastModifiedBy>Administrator</cp:lastModifiedBy>
  <dcterms:modified xsi:type="dcterms:W3CDTF">2018-04-17T10:51:46Z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