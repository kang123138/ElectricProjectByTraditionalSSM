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9" w:rsidRDefault="007B35D2" w:rsidP="007B35D2">
      <w:pPr>
        <w:pStyle w:val="a3"/>
      </w:pPr>
      <w:r>
        <w:t>系统介绍</w:t>
      </w:r>
    </w:p>
    <w:p w:rsidR="00F31E1B" w:rsidRDefault="00191340" w:rsidP="00191340">
      <w:pPr>
        <w:pStyle w:val="1"/>
      </w:pPr>
      <w:r>
        <w:t xml:space="preserve">1 </w:t>
      </w:r>
      <w:r>
        <w:t>介绍</w:t>
      </w:r>
    </w:p>
    <w:p w:rsidR="00F31E1B" w:rsidRDefault="00B339F6" w:rsidP="00F31E1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40C6C" wp14:editId="675D703C">
                <wp:simplePos x="0" y="0"/>
                <wp:positionH relativeFrom="column">
                  <wp:posOffset>4336473</wp:posOffset>
                </wp:positionH>
                <wp:positionV relativeFrom="paragraph">
                  <wp:posOffset>116551</wp:posOffset>
                </wp:positionV>
                <wp:extent cx="1059873" cy="595746"/>
                <wp:effectExtent l="0" t="0" r="2603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595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9F6" w:rsidRDefault="00566F49" w:rsidP="00B339F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搜索系统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40C6C" id="矩形 4" o:spid="_x0000_s1026" style="position:absolute;left:0;text-align:left;margin-left:341.45pt;margin-top:9.2pt;width:83.45pt;height:4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" fillcolor="#4f81bd [3204]" strokecolor="#243f60 [1604]" strokeweight="2pt">
                <v:textbox>
                  <w:txbxContent>
                    <w:p w:rsidR="00B339F6" w:rsidRDefault="00566F49" w:rsidP="00B339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搜索系统</w:t>
                      </w:r>
                    </w:p>
                  </w:txbxContent>
                </v:textbox>
              </v:rect>
            </w:pict>
          </mc:Fallback>
        </mc:AlternateContent>
      </w:r>
      <w:r w:rsidR="007A64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5F072" wp14:editId="76964EFB">
                <wp:simplePos x="0" y="0"/>
                <wp:positionH relativeFrom="column">
                  <wp:posOffset>2923309</wp:posOffset>
                </wp:positionH>
                <wp:positionV relativeFrom="paragraph">
                  <wp:posOffset>110663</wp:posOffset>
                </wp:positionV>
                <wp:extent cx="1059873" cy="595746"/>
                <wp:effectExtent l="0" t="0" r="2603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595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4ED" w:rsidRDefault="007A64ED" w:rsidP="007A64E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5F072" id="矩形 3" o:spid="_x0000_s1027" style="position:absolute;left:0;text-align:left;margin-left:230.2pt;margin-top:8.7pt;width:83.45pt;height:4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" fillcolor="#4f81bd [3204]" strokecolor="#243f60 [1604]" strokeweight="2pt">
                <v:textbox>
                  <w:txbxContent>
                    <w:p w:rsidR="007A64ED" w:rsidRDefault="007A64ED" w:rsidP="007A64E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支付服务</w:t>
                      </w:r>
                    </w:p>
                  </w:txbxContent>
                </v:textbox>
              </v:rect>
            </w:pict>
          </mc:Fallback>
        </mc:AlternateContent>
      </w:r>
      <w:r w:rsidR="00F54E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A90C8" wp14:editId="08C14471">
                <wp:simplePos x="0" y="0"/>
                <wp:positionH relativeFrom="column">
                  <wp:posOffset>1496291</wp:posOffset>
                </wp:positionH>
                <wp:positionV relativeFrom="paragraph">
                  <wp:posOffset>102697</wp:posOffset>
                </wp:positionV>
                <wp:extent cx="1059873" cy="595746"/>
                <wp:effectExtent l="0" t="0" r="26035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595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E7B" w:rsidRDefault="00F54E7B" w:rsidP="00F54E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前台</w:t>
                            </w:r>
                          </w:p>
                          <w:p w:rsidR="00F54E7B" w:rsidRDefault="00F54E7B" w:rsidP="00F54E7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A90C8" id="矩形 2" o:spid="_x0000_s1028" style="position:absolute;left:0;text-align:left;margin-left:117.8pt;margin-top:8.1pt;width:83.45pt;height:4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" fillcolor="#4f81bd [3204]" strokecolor="#243f60 [1604]" strokeweight="2pt">
                <v:textbox>
                  <w:txbxContent>
                    <w:p w:rsidR="00F54E7B" w:rsidRDefault="00F54E7B" w:rsidP="00F54E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rPr>
                          <w:rFonts w:hint="eastAsia"/>
                        </w:rPr>
                        <w:t>前台</w:t>
                      </w:r>
                    </w:p>
                    <w:p w:rsidR="00F54E7B" w:rsidRDefault="00F54E7B" w:rsidP="00F54E7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交易</w:t>
                      </w:r>
                    </w:p>
                  </w:txbxContent>
                </v:textbox>
              </v:rect>
            </w:pict>
          </mc:Fallback>
        </mc:AlternateContent>
      </w:r>
      <w:r w:rsidR="001913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131907</wp:posOffset>
                </wp:positionH>
                <wp:positionV relativeFrom="paragraph">
                  <wp:posOffset>117648</wp:posOffset>
                </wp:positionV>
                <wp:extent cx="1059873" cy="595746"/>
                <wp:effectExtent l="0" t="0" r="26035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595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40" w:rsidRDefault="00191340" w:rsidP="001913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商品后台</w:t>
                            </w:r>
                          </w:p>
                          <w:p w:rsidR="00191340" w:rsidRDefault="00191340" w:rsidP="001913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9" style="position:absolute;left:0;text-align:left;margin-left:10.4pt;margin-top:9.25pt;width:83.45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" fillcolor="#4f81bd [3204]" strokecolor="#243f60 [1604]" strokeweight="2pt">
                <v:textbox>
                  <w:txbxContent>
                    <w:p w:rsidR="00191340" w:rsidRDefault="00191340" w:rsidP="001913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商品后台</w:t>
                      </w:r>
                    </w:p>
                    <w:p w:rsidR="00191340" w:rsidRDefault="00191340" w:rsidP="001913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</w:p>
    <w:p w:rsidR="00191340" w:rsidRDefault="00191340" w:rsidP="00F31E1B">
      <w:pPr>
        <w:rPr>
          <w:rFonts w:hint="eastAsia"/>
        </w:rPr>
      </w:pPr>
    </w:p>
    <w:p w:rsidR="00191340" w:rsidRDefault="00191340" w:rsidP="00F31E1B"/>
    <w:p w:rsidR="00191340" w:rsidRDefault="00191340" w:rsidP="00F31E1B">
      <w:pPr>
        <w:rPr>
          <w:rFonts w:hint="eastAsia"/>
        </w:rPr>
      </w:pPr>
    </w:p>
    <w:p w:rsidR="00191340" w:rsidRDefault="005B1A07" w:rsidP="00F31E1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70774</wp:posOffset>
                </wp:positionV>
                <wp:extent cx="969818" cy="554066"/>
                <wp:effectExtent l="0" t="0" r="20955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54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A07" w:rsidRDefault="005B1A07" w:rsidP="005B1A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0" style="position:absolute;left:0;text-align:left;margin-left:117.25pt;margin-top:5.55pt;width:76.35pt;height:4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" fillcolor="#4f81bd [3204]" strokecolor="#243f60 [1604]" strokeweight="2pt">
                <v:textbox>
                  <w:txbxContent>
                    <w:p w:rsidR="005B1A07" w:rsidRDefault="005B1A07" w:rsidP="005B1A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日志系统</w:t>
                      </w:r>
                    </w:p>
                  </w:txbxContent>
                </v:textbox>
              </v:rect>
            </w:pict>
          </mc:Fallback>
        </mc:AlternateContent>
      </w:r>
      <w:r w:rsidR="00F156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B6021" wp14:editId="03A3B712">
                <wp:simplePos x="0" y="0"/>
                <wp:positionH relativeFrom="column">
                  <wp:posOffset>110837</wp:posOffset>
                </wp:positionH>
                <wp:positionV relativeFrom="paragraph">
                  <wp:posOffset>63211</wp:posOffset>
                </wp:positionV>
                <wp:extent cx="1059873" cy="595746"/>
                <wp:effectExtent l="0" t="0" r="26035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595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6B8" w:rsidRDefault="00F156B8" w:rsidP="00F156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B6021" id="矩形 5" o:spid="_x0000_s1031" style="position:absolute;left:0;text-align:left;margin-left:8.75pt;margin-top:5pt;width:83.45pt;height:4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" fillcolor="#4f81bd [3204]" strokecolor="#243f60 [1604]" strokeweight="2pt">
                <v:textbox>
                  <w:txbxContent>
                    <w:p w:rsidR="00F156B8" w:rsidRDefault="00F156B8" w:rsidP="00F156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F156B8" w:rsidRDefault="00F156B8" w:rsidP="00F31E1B"/>
    <w:p w:rsidR="00F156B8" w:rsidRDefault="00F156B8" w:rsidP="00F31E1B"/>
    <w:p w:rsidR="00F156B8" w:rsidRDefault="00F156B8" w:rsidP="00F31E1B">
      <w:pPr>
        <w:rPr>
          <w:rFonts w:hint="eastAsia"/>
        </w:rPr>
      </w:pPr>
    </w:p>
    <w:p w:rsidR="00191340" w:rsidRDefault="00191340" w:rsidP="00F31E1B"/>
    <w:p w:rsidR="00191340" w:rsidRDefault="00191340" w:rsidP="00F31E1B">
      <w:pPr>
        <w:rPr>
          <w:rFonts w:hint="eastAsia"/>
        </w:rPr>
      </w:pPr>
    </w:p>
    <w:p w:rsidR="00F31E1B" w:rsidRDefault="00C5238A" w:rsidP="004A6920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2750301</wp:posOffset>
                </wp:positionH>
                <wp:positionV relativeFrom="paragraph">
                  <wp:posOffset>953828</wp:posOffset>
                </wp:positionV>
                <wp:extent cx="1399310" cy="574963"/>
                <wp:effectExtent l="0" t="0" r="10795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10" cy="574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8A" w:rsidRDefault="00C5238A" w:rsidP="00C523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2" style="position:absolute;left:0;text-align:left;margin-left:216.55pt;margin-top:75.1pt;width:110.2pt;height:4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" fillcolor="#4f81bd [3204]" strokecolor="#243f60 [1604]" strokeweight="2pt">
                <v:textbox>
                  <w:txbxContent>
                    <w:p w:rsidR="00C5238A" w:rsidRDefault="00C5238A" w:rsidP="00C523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  <w:r w:rsidR="004A6920">
        <w:rPr>
          <w:rFonts w:hint="eastAsia"/>
        </w:rPr>
        <w:t>2</w:t>
      </w:r>
      <w:r w:rsidR="004A6920">
        <w:t xml:space="preserve"> </w:t>
      </w:r>
      <w:r w:rsidR="004A6920">
        <w:t>数据结构的介绍</w:t>
      </w:r>
    </w:p>
    <w:p w:rsidR="004A6920" w:rsidRDefault="004A6920" w:rsidP="004A6920"/>
    <w:p w:rsidR="004A6920" w:rsidRDefault="004A6920" w:rsidP="004A6920"/>
    <w:p w:rsidR="004A6920" w:rsidRDefault="00FE2801" w:rsidP="004A692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3699452</wp:posOffset>
                </wp:positionH>
                <wp:positionV relativeFrom="paragraph">
                  <wp:posOffset>65174</wp:posOffset>
                </wp:positionV>
                <wp:extent cx="865909" cy="381000"/>
                <wp:effectExtent l="0" t="0" r="67945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0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E79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91.3pt;margin-top:5.15pt;width:68.2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2036907</wp:posOffset>
                </wp:positionH>
                <wp:positionV relativeFrom="paragraph">
                  <wp:posOffset>51320</wp:posOffset>
                </wp:positionV>
                <wp:extent cx="1073727" cy="332509"/>
                <wp:effectExtent l="38100" t="0" r="12700" b="679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727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74B7F" id="直接箭头连接符 8" o:spid="_x0000_s1026" type="#_x0000_t32" style="position:absolute;left:0;text-align:left;margin-left:160.4pt;margin-top:4.05pt;width:84.55pt;height:26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4A6920" w:rsidRDefault="00C2191A" w:rsidP="004A69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4295140</wp:posOffset>
                </wp:positionH>
                <wp:positionV relativeFrom="paragraph">
                  <wp:posOffset>238125</wp:posOffset>
                </wp:positionV>
                <wp:extent cx="1641475" cy="685800"/>
                <wp:effectExtent l="0" t="0" r="158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801" w:rsidRDefault="00FE2801" w:rsidP="00FE2801">
                            <w:pPr>
                              <w:jc w:val="center"/>
                            </w:pPr>
                            <w: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某个分类下的</w:t>
                            </w:r>
                          </w:p>
                          <w:p w:rsidR="00FE2801" w:rsidRDefault="00FE2801" w:rsidP="00FE28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具体属性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3" style="position:absolute;left:0;text-align:left;margin-left:338.2pt;margin-top:18.75pt;width:129.2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" fillcolor="#4f81bd [3204]" strokecolor="#243f60 [1604]" strokeweight="2pt">
                <v:textbox>
                  <w:txbxContent>
                    <w:p w:rsidR="00FE2801" w:rsidRDefault="00FE2801" w:rsidP="00FE2801">
                      <w:pPr>
                        <w:jc w:val="center"/>
                      </w:pPr>
                      <w:r>
                        <w:t>商品</w:t>
                      </w:r>
                      <w:r>
                        <w:rPr>
                          <w:rFonts w:hint="eastAsia"/>
                        </w:rPr>
                        <w:t>某个分类下的</w:t>
                      </w:r>
                    </w:p>
                    <w:p w:rsidR="00FE2801" w:rsidRDefault="00FE2801" w:rsidP="00FE28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具体属性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720147</wp:posOffset>
                </wp:positionH>
                <wp:positionV relativeFrom="paragraph">
                  <wp:posOffset>204008</wp:posOffset>
                </wp:positionV>
                <wp:extent cx="1614055" cy="685800"/>
                <wp:effectExtent l="0" t="0" r="2476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05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801" w:rsidRDefault="00FE2801" w:rsidP="00FE28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商品信息</w:t>
                            </w:r>
                          </w:p>
                          <w:p w:rsidR="00FE2801" w:rsidRDefault="00FE2801" w:rsidP="00FE28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4" style="position:absolute;left:0;text-align:left;margin-left:56.7pt;margin-top:16.05pt;width:127.1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" fillcolor="#4f81bd [3204]" strokecolor="#243f60 [1604]" strokeweight="2pt">
                <v:textbox>
                  <w:txbxContent>
                    <w:p w:rsidR="00FE2801" w:rsidRDefault="00FE2801" w:rsidP="00FE28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商品信息</w:t>
                      </w:r>
                    </w:p>
                    <w:p w:rsidR="00FE2801" w:rsidRDefault="00FE2801" w:rsidP="00FE28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pu</w:t>
                      </w:r>
                    </w:p>
                  </w:txbxContent>
                </v:textbox>
              </v:rect>
            </w:pict>
          </mc:Fallback>
        </mc:AlternateContent>
      </w:r>
    </w:p>
    <w:p w:rsidR="004A6920" w:rsidRDefault="004A6920" w:rsidP="004A6920"/>
    <w:p w:rsidR="004A6920" w:rsidRDefault="00C2191A" w:rsidP="004A69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3269961</wp:posOffset>
                </wp:positionH>
                <wp:positionV relativeFrom="paragraph">
                  <wp:posOffset>115224</wp:posOffset>
                </wp:positionV>
                <wp:extent cx="13855" cy="817418"/>
                <wp:effectExtent l="57150" t="0" r="62865" b="590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817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373E1" id="直接箭头连接符 14" o:spid="_x0000_s1026" type="#_x0000_t32" style="position:absolute;left:0;text-align:left;margin-left:257.5pt;margin-top:9.05pt;width:1.1pt;height:6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80587</wp:posOffset>
                </wp:positionV>
                <wp:extent cx="1960938" cy="0"/>
                <wp:effectExtent l="0" t="0" r="2032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9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DB176" id="直接连接符 13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6.35pt" to="33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2348634</wp:posOffset>
                </wp:positionH>
                <wp:positionV relativeFrom="paragraph">
                  <wp:posOffset>73660</wp:posOffset>
                </wp:positionV>
                <wp:extent cx="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1FB4C" id="直接连接符 12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5.8pt" to="184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" strokecolor="#4579b8 [3044]"/>
            </w:pict>
          </mc:Fallback>
        </mc:AlternateContent>
      </w:r>
    </w:p>
    <w:p w:rsidR="00FE2801" w:rsidRDefault="00FE2801" w:rsidP="004A6920"/>
    <w:p w:rsidR="00FE2801" w:rsidRDefault="00FE2801" w:rsidP="004A6920">
      <w:pPr>
        <w:rPr>
          <w:rFonts w:hint="eastAsia"/>
        </w:rPr>
      </w:pPr>
    </w:p>
    <w:p w:rsidR="004A6920" w:rsidRDefault="00C2191A" w:rsidP="004A692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2189249</wp:posOffset>
                </wp:positionH>
                <wp:positionV relativeFrom="paragraph">
                  <wp:posOffset>241300</wp:posOffset>
                </wp:positionV>
                <wp:extent cx="2230582" cy="519546"/>
                <wp:effectExtent l="0" t="0" r="17780" b="139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582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91A" w:rsidRDefault="00C2191A" w:rsidP="00C219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库存单元信息</w:t>
                            </w:r>
                            <w:r>
                              <w:rPr>
                                <w:rFonts w:hint="eastAsia"/>
                              </w:rPr>
                              <w:t>sku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5" style="position:absolute;left:0;text-align:left;margin-left:172.4pt;margin-top:19pt;width:175.65pt;height:4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" fillcolor="#4f81bd [3204]" strokecolor="#243f60 [1604]" strokeweight="2pt">
                <v:textbox>
                  <w:txbxContent>
                    <w:p w:rsidR="00C2191A" w:rsidRDefault="00C2191A" w:rsidP="00C219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库存单元信息</w:t>
                      </w:r>
                      <w:r>
                        <w:rPr>
                          <w:rFonts w:hint="eastAsia"/>
                        </w:rPr>
                        <w:t>sku</w:t>
                      </w:r>
                    </w:p>
                  </w:txbxContent>
                </v:textbox>
              </v:rect>
            </w:pict>
          </mc:Fallback>
        </mc:AlternateContent>
      </w:r>
    </w:p>
    <w:p w:rsidR="00FE2801" w:rsidRDefault="00FE2801" w:rsidP="004A6920"/>
    <w:p w:rsidR="00FE2801" w:rsidRDefault="00FE2801" w:rsidP="004A6920"/>
    <w:p w:rsidR="00FE2801" w:rsidRDefault="00FE2801" w:rsidP="004A6920">
      <w:pPr>
        <w:rPr>
          <w:rFonts w:hint="eastAsia"/>
        </w:rPr>
      </w:pPr>
    </w:p>
    <w:p w:rsidR="004A6920" w:rsidRDefault="004A6920" w:rsidP="004A6920"/>
    <w:p w:rsidR="004A6920" w:rsidRDefault="004A6920" w:rsidP="004A6920"/>
    <w:p w:rsidR="004A6920" w:rsidRPr="004A6920" w:rsidRDefault="004A6920" w:rsidP="004A6920">
      <w:pPr>
        <w:rPr>
          <w:rFonts w:hint="eastAsia"/>
        </w:rPr>
      </w:pPr>
      <w:bookmarkStart w:id="0" w:name="_GoBack"/>
      <w:bookmarkEnd w:id="0"/>
    </w:p>
    <w:sectPr w:rsidR="004A6920" w:rsidRPr="004A6920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D2"/>
    <w:rsid w:val="00191340"/>
    <w:rsid w:val="002C2640"/>
    <w:rsid w:val="003B42E1"/>
    <w:rsid w:val="004A6920"/>
    <w:rsid w:val="00566F49"/>
    <w:rsid w:val="00587621"/>
    <w:rsid w:val="005B1A07"/>
    <w:rsid w:val="00736991"/>
    <w:rsid w:val="007A64ED"/>
    <w:rsid w:val="007B32A1"/>
    <w:rsid w:val="007B35D2"/>
    <w:rsid w:val="00906818"/>
    <w:rsid w:val="00990BD0"/>
    <w:rsid w:val="009E4FCA"/>
    <w:rsid w:val="00B339F6"/>
    <w:rsid w:val="00C2191A"/>
    <w:rsid w:val="00C5238A"/>
    <w:rsid w:val="00DF5788"/>
    <w:rsid w:val="00F156B8"/>
    <w:rsid w:val="00F31E1B"/>
    <w:rsid w:val="00F4161D"/>
    <w:rsid w:val="00F54E7B"/>
    <w:rsid w:val="00FE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78DAAE-A8F9-4A39-A1CD-4CBF686C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132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2018-03-23T00:32:00Z</dcterms:created>
  <dcterms:modified xsi:type="dcterms:W3CDTF">2018-03-23T02:44:00Z</dcterms:modified>
</cp:coreProperties>
</file>