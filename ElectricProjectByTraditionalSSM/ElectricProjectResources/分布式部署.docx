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20417D" w:rsidP="0020417D">
      <w:pPr>
        <w:pStyle w:val="a3"/>
      </w:pPr>
      <w:r>
        <w:t>分布式部署</w:t>
      </w:r>
    </w:p>
    <w:p w:rsidR="0058657B" w:rsidRDefault="0058657B" w:rsidP="0058657B">
      <w:pPr>
        <w:pStyle w:val="1"/>
      </w:pPr>
      <w:r>
        <w:t xml:space="preserve">1 </w:t>
      </w:r>
      <w:r>
        <w:t>介绍</w:t>
      </w:r>
    </w:p>
    <w:p w:rsidR="0058657B" w:rsidRDefault="006674B5" w:rsidP="0058657B">
      <w: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负载</w:t>
      </w:r>
      <w:r>
        <w:rPr>
          <w:rFonts w:hint="eastAsia"/>
        </w:rPr>
        <w:t xml:space="preserve"> </w:t>
      </w:r>
      <w:r>
        <w:rPr>
          <w:rFonts w:hint="eastAsia"/>
        </w:rPr>
        <w:t>分布式</w:t>
      </w:r>
    </w:p>
    <w:p w:rsidR="0058657B" w:rsidRDefault="0058657B" w:rsidP="0058657B">
      <w:pPr>
        <w:rPr>
          <w:rFonts w:hint="eastAsia"/>
        </w:rPr>
      </w:pPr>
    </w:p>
    <w:p w:rsidR="0058657B" w:rsidRDefault="00DA71AA" w:rsidP="00DA71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2494597</wp:posOffset>
                </wp:positionH>
                <wp:positionV relativeFrom="paragraph">
                  <wp:posOffset>47307</wp:posOffset>
                </wp:positionV>
                <wp:extent cx="2278856" cy="664369"/>
                <wp:effectExtent l="0" t="0" r="2667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856" cy="664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1AA" w:rsidRDefault="00DA71AA" w:rsidP="00DA71AA">
                            <w:pPr>
                              <w:jc w:val="center"/>
                            </w:pPr>
                            <w:proofErr w:type="spellStart"/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96.4pt;margin-top:3.7pt;width:179.45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" fillcolor="#4f81bd [3204]" strokecolor="#243f60 [1604]" strokeweight="2pt">
                <v:textbox>
                  <w:txbxContent>
                    <w:p w:rsidR="00DA71AA" w:rsidRDefault="00DA71AA" w:rsidP="00DA71AA">
                      <w:pPr>
                        <w:jc w:val="center"/>
                      </w:pPr>
                      <w:proofErr w:type="spellStart"/>
                      <w:r>
                        <w:t>O</w:t>
                      </w:r>
                      <w:r>
                        <w:rPr>
                          <w:rFonts w:hint="eastAsia"/>
                        </w:rPr>
                        <w:t>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A71AA" w:rsidRDefault="00DA71AA" w:rsidP="008D0DF6">
      <w:pPr>
        <w:tabs>
          <w:tab w:val="left" w:pos="36"/>
        </w:tabs>
      </w:pPr>
    </w:p>
    <w:p w:rsidR="00DA71AA" w:rsidRDefault="00DA71AA" w:rsidP="008D0DF6">
      <w:pPr>
        <w:tabs>
          <w:tab w:val="left" w:pos="36"/>
        </w:tabs>
      </w:pPr>
    </w:p>
    <w:p w:rsidR="00DA71AA" w:rsidRDefault="00DA71AA" w:rsidP="008D0DF6">
      <w:pPr>
        <w:tabs>
          <w:tab w:val="left" w:pos="36"/>
        </w:tabs>
      </w:pPr>
    </w:p>
    <w:p w:rsidR="00DA71AA" w:rsidRDefault="00DA71AA" w:rsidP="008D0DF6">
      <w:pPr>
        <w:tabs>
          <w:tab w:val="left" w:pos="36"/>
        </w:tabs>
      </w:pPr>
    </w:p>
    <w:p w:rsidR="008D0DF6" w:rsidRDefault="00DA71AA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30798</wp:posOffset>
                </wp:positionV>
                <wp:extent cx="2299811" cy="671512"/>
                <wp:effectExtent l="0" t="0" r="247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811" cy="671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1AA" w:rsidRDefault="00DA71AA" w:rsidP="00DA71AA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194.75pt;margin-top:2.45pt;width:181.1pt;height:5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" fillcolor="#4f81bd [3204]" strokecolor="#243f60 [1604]" strokeweight="2pt">
                <v:textbox>
                  <w:txbxContent>
                    <w:p w:rsidR="00DA71AA" w:rsidRDefault="00DA71AA" w:rsidP="00DA71AA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vc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A71AA" w:rsidRDefault="00DA71AA" w:rsidP="008D0DF6">
      <w:pPr>
        <w:tabs>
          <w:tab w:val="left" w:pos="990"/>
        </w:tabs>
      </w:pPr>
    </w:p>
    <w:p w:rsidR="00DA71AA" w:rsidRDefault="00DA71AA" w:rsidP="008D0DF6">
      <w:pPr>
        <w:tabs>
          <w:tab w:val="left" w:pos="990"/>
        </w:tabs>
      </w:pPr>
    </w:p>
    <w:p w:rsidR="00DA71AA" w:rsidRDefault="00DA71AA" w:rsidP="008D0DF6">
      <w:pPr>
        <w:tabs>
          <w:tab w:val="left" w:pos="990"/>
        </w:tabs>
      </w:pPr>
    </w:p>
    <w:p w:rsidR="00DA71AA" w:rsidRDefault="00BB0264" w:rsidP="008D0DF6">
      <w:pPr>
        <w:tabs>
          <w:tab w:val="left" w:pos="990"/>
        </w:tabs>
      </w:pPr>
      <w:proofErr w:type="spellStart"/>
      <w:r>
        <w:t>Soa</w:t>
      </w:r>
      <w:proofErr w:type="spellEnd"/>
      <w:r>
        <w:t>：面向服务</w:t>
      </w:r>
    </w:p>
    <w:p w:rsidR="00DA71AA" w:rsidRDefault="00DA71AA" w:rsidP="008D0DF6">
      <w:pPr>
        <w:tabs>
          <w:tab w:val="left" w:pos="990"/>
        </w:tabs>
        <w:rPr>
          <w:rFonts w:hint="eastAsia"/>
        </w:rPr>
      </w:pP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236379</wp:posOffset>
                </wp:positionV>
                <wp:extent cx="900113" cy="750094"/>
                <wp:effectExtent l="0" t="0" r="1460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750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1AA" w:rsidRDefault="00DA71AA" w:rsidP="00DA7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 w:rsidR="00BB0264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107pt;margin-top:18.6pt;width:70.9pt;height:5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" fillcolor="#4f81bd [3204]" strokecolor="#243f60 [1604]" strokeweight="2pt">
                <v:textbox>
                  <w:txbxContent>
                    <w:p w:rsidR="00DA71AA" w:rsidRDefault="00DA71AA" w:rsidP="00DA7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</w:t>
                      </w:r>
                      <w:r w:rsidR="00BB0264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57279" wp14:editId="2C757635">
                <wp:simplePos x="0" y="0"/>
                <wp:positionH relativeFrom="column">
                  <wp:posOffset>4085590</wp:posOffset>
                </wp:positionH>
                <wp:positionV relativeFrom="paragraph">
                  <wp:posOffset>4445</wp:posOffset>
                </wp:positionV>
                <wp:extent cx="900113" cy="750094"/>
                <wp:effectExtent l="0" t="0" r="1460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750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1AA" w:rsidRDefault="00DA71AA" w:rsidP="00DA7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  <w:r w:rsidR="00BB0264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57279" id="矩形 4" o:spid="_x0000_s1029" style="position:absolute;left:0;text-align:left;margin-left:321.7pt;margin-top:.35pt;width:70.9pt;height:5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" fillcolor="#4f81bd [3204]" strokecolor="#243f60 [1604]" strokeweight="2pt">
                <v:textbox>
                  <w:txbxContent>
                    <w:p w:rsidR="00DA71AA" w:rsidRDefault="00DA71AA" w:rsidP="00DA7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</w:t>
                      </w:r>
                      <w:r w:rsidR="00BB0264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2258694</wp:posOffset>
                </wp:positionH>
                <wp:positionV relativeFrom="paragraph">
                  <wp:posOffset>189071</wp:posOffset>
                </wp:positionV>
                <wp:extent cx="1686243" cy="978694"/>
                <wp:effectExtent l="0" t="38100" r="47625" b="311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243" cy="978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0E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77.85pt;margin-top:14.9pt;width:132.8pt;height:77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2323305</wp:posOffset>
                </wp:positionH>
                <wp:positionV relativeFrom="paragraph">
                  <wp:posOffset>81915</wp:posOffset>
                </wp:positionV>
                <wp:extent cx="1693069" cy="57150"/>
                <wp:effectExtent l="0" t="19050" r="9779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069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EA034" id="直接箭头连接符 11" o:spid="_x0000_s1026" type="#_x0000_t32" style="position:absolute;left:0;text-align:left;margin-left:182.95pt;margin-top:6.45pt;width:133.3pt;height: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2309019</wp:posOffset>
                </wp:positionH>
                <wp:positionV relativeFrom="paragraph">
                  <wp:posOffset>117634</wp:posOffset>
                </wp:positionV>
                <wp:extent cx="1657350" cy="1071562"/>
                <wp:effectExtent l="0" t="0" r="76200" b="527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07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2F4A5" id="直接箭头连接符 10" o:spid="_x0000_s1026" type="#_x0000_t32" style="position:absolute;left:0;text-align:left;margin-left:181.8pt;margin-top:9.25pt;width:130.5pt;height:8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2273299</wp:posOffset>
                </wp:positionH>
                <wp:positionV relativeFrom="paragraph">
                  <wp:posOffset>124777</wp:posOffset>
                </wp:positionV>
                <wp:extent cx="1743075" cy="2028825"/>
                <wp:effectExtent l="0" t="0" r="666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490F5" id="直接箭头连接符 9" o:spid="_x0000_s1026" type="#_x0000_t32" style="position:absolute;left:0;text-align:left;margin-left:179pt;margin-top:9.8pt;width:137.25pt;height:15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2230119</wp:posOffset>
                </wp:positionH>
                <wp:positionV relativeFrom="paragraph">
                  <wp:posOffset>4286</wp:posOffset>
                </wp:positionV>
                <wp:extent cx="1843405" cy="1743075"/>
                <wp:effectExtent l="0" t="38100" r="6159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40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B9164" id="直接箭头连接符 15" o:spid="_x0000_s1026" type="#_x0000_t32" style="position:absolute;left:0;text-align:left;margin-left:175.6pt;margin-top:.35pt;width:145.15pt;height:137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DA71AA" w:rsidRDefault="00DA71AA" w:rsidP="008D0DF6">
      <w:pPr>
        <w:tabs>
          <w:tab w:val="left" w:pos="990"/>
        </w:tabs>
      </w:pP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0EC78" wp14:editId="239CA2BE">
                <wp:simplePos x="0" y="0"/>
                <wp:positionH relativeFrom="column">
                  <wp:posOffset>4078605</wp:posOffset>
                </wp:positionH>
                <wp:positionV relativeFrom="paragraph">
                  <wp:posOffset>32385</wp:posOffset>
                </wp:positionV>
                <wp:extent cx="900113" cy="750094"/>
                <wp:effectExtent l="0" t="0" r="14605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750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64" w:rsidRDefault="00BB0264" w:rsidP="00BB02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0EC78" id="矩形 7" o:spid="_x0000_s1030" style="position:absolute;left:0;text-align:left;margin-left:321.15pt;margin-top:2.55pt;width:70.9pt;height:5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" fillcolor="#4f81bd [3204]" strokecolor="#243f60 [1604]" strokeweight="2pt">
                <v:textbox>
                  <w:txbxContent>
                    <w:p w:rsidR="00BB0264" w:rsidRDefault="00BB0264" w:rsidP="00BB02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169CC" wp14:editId="6CD49418">
                <wp:simplePos x="0" y="0"/>
                <wp:positionH relativeFrom="column">
                  <wp:posOffset>1343025</wp:posOffset>
                </wp:positionH>
                <wp:positionV relativeFrom="paragraph">
                  <wp:posOffset>4921</wp:posOffset>
                </wp:positionV>
                <wp:extent cx="900113" cy="750094"/>
                <wp:effectExtent l="0" t="0" r="1460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750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64" w:rsidRDefault="00BB0264" w:rsidP="00BB02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69CC" id="矩形 5" o:spid="_x0000_s1031" style="position:absolute;left:0;text-align:left;margin-left:105.75pt;margin-top:.4pt;width:70.9pt;height:5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" fillcolor="#4f81bd [3204]" strokecolor="#243f60 [1604]" strokeweight="2pt">
                <v:textbox>
                  <w:txbxContent>
                    <w:p w:rsidR="00BB0264" w:rsidRDefault="00BB0264" w:rsidP="00BB02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164306</wp:posOffset>
                </wp:positionV>
                <wp:extent cx="1950244" cy="907257"/>
                <wp:effectExtent l="0" t="38100" r="50165" b="266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244" cy="90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13DA1" id="直接箭头连接符 16" o:spid="_x0000_s1026" type="#_x0000_t32" style="position:absolute;left:0;text-align:left;margin-left:172.25pt;margin-top:12.95pt;width:153.55pt;height:71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2294731</wp:posOffset>
                </wp:positionH>
                <wp:positionV relativeFrom="paragraph">
                  <wp:posOffset>236060</wp:posOffset>
                </wp:positionV>
                <wp:extent cx="1835944" cy="1085533"/>
                <wp:effectExtent l="0" t="0" r="69215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944" cy="108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1D67" id="直接箭头连接符 14" o:spid="_x0000_s1026" type="#_x0000_t32" style="position:absolute;left:0;text-align:left;margin-left:180.7pt;margin-top:18.6pt;width:144.55pt;height:8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2273299</wp:posOffset>
                </wp:positionH>
                <wp:positionV relativeFrom="paragraph">
                  <wp:posOffset>221139</wp:posOffset>
                </wp:positionV>
                <wp:extent cx="1685925" cy="14605"/>
                <wp:effectExtent l="0" t="57150" r="28575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19687" id="直接箭头连接符 13" o:spid="_x0000_s1026" type="#_x0000_t32" style="position:absolute;left:0;text-align:left;margin-left:179pt;margin-top:17.4pt;width:132.75pt;height: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DA71AA" w:rsidRDefault="00DA71AA" w:rsidP="008D0DF6">
      <w:pPr>
        <w:tabs>
          <w:tab w:val="left" w:pos="990"/>
        </w:tabs>
      </w:pP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169CC" wp14:editId="6CD49418">
                <wp:simplePos x="0" y="0"/>
                <wp:positionH relativeFrom="column">
                  <wp:posOffset>1328420</wp:posOffset>
                </wp:positionH>
                <wp:positionV relativeFrom="paragraph">
                  <wp:posOffset>224155</wp:posOffset>
                </wp:positionV>
                <wp:extent cx="900113" cy="750094"/>
                <wp:effectExtent l="0" t="0" r="1460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750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64" w:rsidRDefault="00BB0264" w:rsidP="00BB02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69CC" id="矩形 6" o:spid="_x0000_s1032" style="position:absolute;left:0;text-align:left;margin-left:104.6pt;margin-top:17.65pt;width:70.9pt;height:5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" fillcolor="#4f81bd [3204]" strokecolor="#243f60 [1604]" strokeweight="2pt">
                <v:textbox>
                  <w:txbxContent>
                    <w:p w:rsidR="00BB0264" w:rsidRDefault="00BB0264" w:rsidP="00BB02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0EC78" wp14:editId="239CA2BE">
                <wp:simplePos x="0" y="0"/>
                <wp:positionH relativeFrom="column">
                  <wp:posOffset>4079081</wp:posOffset>
                </wp:positionH>
                <wp:positionV relativeFrom="paragraph">
                  <wp:posOffset>39687</wp:posOffset>
                </wp:positionV>
                <wp:extent cx="900113" cy="750094"/>
                <wp:effectExtent l="0" t="0" r="1460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750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64" w:rsidRDefault="00BB0264" w:rsidP="00BB02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0EC78" id="矩形 8" o:spid="_x0000_s1033" style="position:absolute;left:0;text-align:left;margin-left:321.2pt;margin-top:3.1pt;width:70.9pt;height:5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" fillcolor="#4f81bd [3204]" strokecolor="#243f60 [1604]" strokeweight="2pt">
                <v:textbox>
                  <w:txbxContent>
                    <w:p w:rsidR="00BB0264" w:rsidRDefault="00BB0264" w:rsidP="00BB02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DA71AA" w:rsidRDefault="00BB0264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2259012</wp:posOffset>
                </wp:positionH>
                <wp:positionV relativeFrom="paragraph">
                  <wp:posOffset>218123</wp:posOffset>
                </wp:positionV>
                <wp:extent cx="1850231" cy="28575"/>
                <wp:effectExtent l="0" t="76200" r="17145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231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5AF8" id="直接箭头连接符 17" o:spid="_x0000_s1026" type="#_x0000_t32" style="position:absolute;left:0;text-align:left;margin-left:177.85pt;margin-top:17.2pt;width:145.7pt;height:2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DA71AA" w:rsidRDefault="00DA71AA" w:rsidP="008D0DF6">
      <w:pPr>
        <w:tabs>
          <w:tab w:val="left" w:pos="990"/>
        </w:tabs>
        <w:rPr>
          <w:rFonts w:hint="eastAsia"/>
        </w:rPr>
      </w:pPr>
    </w:p>
    <w:p w:rsidR="008D0DF6" w:rsidRDefault="008D0DF6" w:rsidP="008D0DF6">
      <w:pPr>
        <w:tabs>
          <w:tab w:val="left" w:pos="990"/>
        </w:tabs>
      </w:pPr>
    </w:p>
    <w:p w:rsidR="00BB0264" w:rsidRDefault="00BB0264" w:rsidP="008D0DF6">
      <w:pPr>
        <w:tabs>
          <w:tab w:val="left" w:pos="990"/>
        </w:tabs>
      </w:pPr>
    </w:p>
    <w:p w:rsidR="00BB0264" w:rsidRDefault="00BB0264" w:rsidP="008D0DF6">
      <w:pPr>
        <w:tabs>
          <w:tab w:val="left" w:pos="990"/>
        </w:tabs>
      </w:pPr>
    </w:p>
    <w:p w:rsidR="00E77091" w:rsidRDefault="00E77091" w:rsidP="008D0DF6">
      <w:pPr>
        <w:tabs>
          <w:tab w:val="left" w:pos="990"/>
        </w:tabs>
      </w:pPr>
    </w:p>
    <w:p w:rsidR="00E77091" w:rsidRDefault="00E77091" w:rsidP="008D0DF6">
      <w:pPr>
        <w:tabs>
          <w:tab w:val="left" w:pos="990"/>
        </w:tabs>
      </w:pPr>
    </w:p>
    <w:p w:rsidR="00E77091" w:rsidRDefault="00E77091" w:rsidP="008D0DF6">
      <w:pPr>
        <w:tabs>
          <w:tab w:val="left" w:pos="990"/>
        </w:tabs>
      </w:pPr>
      <w:proofErr w:type="spellStart"/>
      <w:r>
        <w:t>Dubbo+zookeeper</w:t>
      </w:r>
      <w:proofErr w:type="spellEnd"/>
    </w:p>
    <w:p w:rsidR="00E77091" w:rsidRDefault="00E77091" w:rsidP="008D0DF6">
      <w:pPr>
        <w:tabs>
          <w:tab w:val="left" w:pos="990"/>
        </w:tabs>
        <w:rPr>
          <w:rFonts w:hint="eastAsia"/>
        </w:rPr>
      </w:pPr>
    </w:p>
    <w:p w:rsidR="00E77091" w:rsidRDefault="00E77091" w:rsidP="008D0DF6">
      <w:pPr>
        <w:tabs>
          <w:tab w:val="left" w:pos="990"/>
        </w:tabs>
      </w:pPr>
      <w:r w:rsidRPr="00E7709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913A9" wp14:editId="67341608">
                <wp:simplePos x="0" y="0"/>
                <wp:positionH relativeFrom="column">
                  <wp:posOffset>5328104</wp:posOffset>
                </wp:positionH>
                <wp:positionV relativeFrom="paragraph">
                  <wp:posOffset>120650</wp:posOffset>
                </wp:positionV>
                <wp:extent cx="899795" cy="749935"/>
                <wp:effectExtent l="0" t="0" r="14605" b="120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1" w:rsidRDefault="00E77091" w:rsidP="00E770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913A9" id="矩形 19" o:spid="_x0000_s1034" style="position:absolute;left:0;text-align:left;margin-left:419.55pt;margin-top:9.5pt;width:70.85pt;height:5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" fillcolor="#4f81bd [3204]" strokecolor="#243f60 [1604]" strokeweight="2pt">
                <v:textbox>
                  <w:txbxContent>
                    <w:p w:rsidR="00E77091" w:rsidRDefault="00E77091" w:rsidP="00E770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7709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D79BB" wp14:editId="0E83CFC1">
                <wp:simplePos x="0" y="0"/>
                <wp:positionH relativeFrom="column">
                  <wp:posOffset>1094740</wp:posOffset>
                </wp:positionH>
                <wp:positionV relativeFrom="paragraph">
                  <wp:posOffset>110490</wp:posOffset>
                </wp:positionV>
                <wp:extent cx="899795" cy="749935"/>
                <wp:effectExtent l="0" t="0" r="14605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1" w:rsidRDefault="00E77091" w:rsidP="00E770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D79BB" id="矩形 18" o:spid="_x0000_s1035" style="position:absolute;left:0;text-align:left;margin-left:86.2pt;margin-top:8.7pt;width:70.85pt;height:5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" fillcolor="#4f81bd [3204]" strokecolor="#243f60 [1604]" strokeweight="2pt">
                <v:textbox>
                  <w:txbxContent>
                    <w:p w:rsidR="00E77091" w:rsidRDefault="00E77091" w:rsidP="00E770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7709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06A95B" wp14:editId="569C05A3">
                <wp:simplePos x="0" y="0"/>
                <wp:positionH relativeFrom="column">
                  <wp:posOffset>1078865</wp:posOffset>
                </wp:positionH>
                <wp:positionV relativeFrom="paragraph">
                  <wp:posOffset>1087755</wp:posOffset>
                </wp:positionV>
                <wp:extent cx="899795" cy="749935"/>
                <wp:effectExtent l="0" t="0" r="1460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1" w:rsidRDefault="00E77091" w:rsidP="00E770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6A95B" id="矩形 20" o:spid="_x0000_s1036" style="position:absolute;left:0;text-align:left;margin-left:84.95pt;margin-top:85.65pt;width:70.85pt;height:5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" fillcolor="#4f81bd [3204]" strokecolor="#243f60 [1604]" strokeweight="2pt">
                <v:textbox>
                  <w:txbxContent>
                    <w:p w:rsidR="00E77091" w:rsidRDefault="00E77091" w:rsidP="00E770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7709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CD064E" wp14:editId="6D77C5CF">
                <wp:simplePos x="0" y="0"/>
                <wp:positionH relativeFrom="column">
                  <wp:posOffset>1064260</wp:posOffset>
                </wp:positionH>
                <wp:positionV relativeFrom="paragraph">
                  <wp:posOffset>2033270</wp:posOffset>
                </wp:positionV>
                <wp:extent cx="899795" cy="749935"/>
                <wp:effectExtent l="0" t="0" r="1460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1" w:rsidRDefault="00E77091" w:rsidP="00E770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D064E" id="矩形 21" o:spid="_x0000_s1037" style="position:absolute;left:0;text-align:left;margin-left:83.8pt;margin-top:160.1pt;width:70.85pt;height:5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" fillcolor="#4f81bd [3204]" strokecolor="#243f60 [1604]" strokeweight="2pt">
                <v:textbox>
                  <w:txbxContent>
                    <w:p w:rsidR="00E77091" w:rsidRDefault="00E77091" w:rsidP="00E770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E77091" w:rsidRDefault="00E77091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4445816</wp:posOffset>
                </wp:positionH>
                <wp:positionV relativeFrom="paragraph">
                  <wp:posOffset>182336</wp:posOffset>
                </wp:positionV>
                <wp:extent cx="862149" cy="862148"/>
                <wp:effectExtent l="38100" t="0" r="3365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149" cy="862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80C4A" id="直接箭头连接符 28" o:spid="_x0000_s1026" type="#_x0000_t32" style="position:absolute;left:0;text-align:left;margin-left:350.05pt;margin-top:14.35pt;width:67.9pt;height:67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1994988</wp:posOffset>
                </wp:positionH>
                <wp:positionV relativeFrom="paragraph">
                  <wp:posOffset>208461</wp:posOffset>
                </wp:positionV>
                <wp:extent cx="1040039" cy="868680"/>
                <wp:effectExtent l="0" t="0" r="84455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39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010C7" id="直接箭头连接符 25" o:spid="_x0000_s1026" type="#_x0000_t32" style="position:absolute;left:0;text-align:left;margin-left:157.1pt;margin-top:16.4pt;width:81.9pt;height:6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3093176</wp:posOffset>
                </wp:positionH>
                <wp:positionV relativeFrom="paragraph">
                  <wp:posOffset>24583</wp:posOffset>
                </wp:positionV>
                <wp:extent cx="1312817" cy="2240280"/>
                <wp:effectExtent l="0" t="0" r="20955" b="2667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817" cy="2240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1" w:rsidRDefault="00E77091" w:rsidP="00E770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注册</w:t>
                            </w:r>
                            <w:r>
                              <w:rPr>
                                <w:rFonts w:hint="eastAsia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38" style="position:absolute;left:0;text-align:left;margin-left:243.55pt;margin-top:1.95pt;width:103.35pt;height:17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" fillcolor="#9bbb59 [3206]" strokecolor="#4e6128 [1606]" strokeweight="2pt">
                <v:textbox>
                  <w:txbxContent>
                    <w:p w:rsidR="00E77091" w:rsidRDefault="00E77091" w:rsidP="00E770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注册</w:t>
                      </w:r>
                      <w:r>
                        <w:rPr>
                          <w:rFonts w:hint="eastAsia"/>
                        </w:rPr>
                        <w:t>中心</w:t>
                      </w:r>
                    </w:p>
                  </w:txbxContent>
                </v:textbox>
              </v:oval>
            </w:pict>
          </mc:Fallback>
        </mc:AlternateContent>
      </w:r>
    </w:p>
    <w:p w:rsidR="00E77091" w:rsidRDefault="00E77091" w:rsidP="008D0DF6">
      <w:pPr>
        <w:tabs>
          <w:tab w:val="left" w:pos="990"/>
        </w:tabs>
      </w:pPr>
    </w:p>
    <w:p w:rsidR="00E77091" w:rsidRDefault="00E77091" w:rsidP="008D0DF6">
      <w:pPr>
        <w:tabs>
          <w:tab w:val="left" w:pos="990"/>
        </w:tabs>
      </w:pPr>
    </w:p>
    <w:p w:rsidR="00E77091" w:rsidRDefault="00E77091" w:rsidP="008D0DF6">
      <w:pPr>
        <w:tabs>
          <w:tab w:val="left" w:pos="990"/>
        </w:tabs>
      </w:pPr>
      <w:r w:rsidRPr="00E7709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28940" wp14:editId="31084B25">
                <wp:simplePos x="0" y="0"/>
                <wp:positionH relativeFrom="column">
                  <wp:posOffset>5321119</wp:posOffset>
                </wp:positionH>
                <wp:positionV relativeFrom="paragraph">
                  <wp:posOffset>147955</wp:posOffset>
                </wp:positionV>
                <wp:extent cx="899795" cy="749935"/>
                <wp:effectExtent l="0" t="0" r="14605" b="120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1" w:rsidRDefault="00E77091" w:rsidP="00E770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28940" id="矩形 22" o:spid="_x0000_s1039" style="position:absolute;left:0;text-align:left;margin-left:419pt;margin-top:11.65pt;width:70.85pt;height:5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" fillcolor="#4f81bd [3204]" strokecolor="#243f60 [1604]" strokeweight="2pt">
                <v:textbox>
                  <w:txbxContent>
                    <w:p w:rsidR="00E77091" w:rsidRDefault="00E77091" w:rsidP="00E770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77091" w:rsidRDefault="00E77091" w:rsidP="008D0DF6">
      <w:pPr>
        <w:tabs>
          <w:tab w:val="left" w:pos="99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4458879</wp:posOffset>
                </wp:positionH>
                <wp:positionV relativeFrom="paragraph">
                  <wp:posOffset>174716</wp:posOffset>
                </wp:positionV>
                <wp:extent cx="816429" cy="39188"/>
                <wp:effectExtent l="0" t="57150" r="22225" b="565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429" cy="39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6FB9" id="直接箭头连接符 29" o:spid="_x0000_s1026" type="#_x0000_t32" style="position:absolute;left:0;text-align:left;margin-left:351.1pt;margin-top:13.75pt;width:64.3pt;height:3.1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2003062</wp:posOffset>
                </wp:positionH>
                <wp:positionV relativeFrom="paragraph">
                  <wp:posOffset>187779</wp:posOffset>
                </wp:positionV>
                <wp:extent cx="1012372" cy="19594"/>
                <wp:effectExtent l="0" t="57150" r="1651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372" cy="1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EADA2" id="直接箭头连接符 26" o:spid="_x0000_s1026" type="#_x0000_t32" style="position:absolute;left:0;text-align:left;margin-left:157.7pt;margin-top:14.8pt;width:79.7pt;height: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E77091" w:rsidRDefault="00E77091" w:rsidP="008D0DF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4445816</wp:posOffset>
                </wp:positionH>
                <wp:positionV relativeFrom="paragraph">
                  <wp:posOffset>109129</wp:posOffset>
                </wp:positionV>
                <wp:extent cx="868680" cy="901337"/>
                <wp:effectExtent l="38100" t="38100" r="26670" b="3238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90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0C087" id="直接箭头连接符 30" o:spid="_x0000_s1026" type="#_x0000_t32" style="position:absolute;left:0;text-align:left;margin-left:350.05pt;margin-top:8.6pt;width:68.4pt;height:70.9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1975393</wp:posOffset>
                </wp:positionH>
                <wp:positionV relativeFrom="paragraph">
                  <wp:posOffset>122192</wp:posOffset>
                </wp:positionV>
                <wp:extent cx="1072697" cy="920932"/>
                <wp:effectExtent l="0" t="38100" r="51435" b="317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697" cy="92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711CB" id="直接箭头连接符 27" o:spid="_x0000_s1026" type="#_x0000_t32" style="position:absolute;left:0;text-align:left;margin-left:155.55pt;margin-top:9.6pt;width:84.45pt;height:72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E77091" w:rsidRDefault="00E77091" w:rsidP="008D0DF6">
      <w:pPr>
        <w:tabs>
          <w:tab w:val="left" w:pos="990"/>
        </w:tabs>
      </w:pPr>
    </w:p>
    <w:p w:rsidR="00E77091" w:rsidRDefault="00E77091" w:rsidP="008D0DF6">
      <w:pPr>
        <w:tabs>
          <w:tab w:val="left" w:pos="990"/>
        </w:tabs>
      </w:pPr>
      <w:r w:rsidRPr="00E7709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93B36" wp14:editId="7D514B06">
                <wp:simplePos x="0" y="0"/>
                <wp:positionH relativeFrom="column">
                  <wp:posOffset>5321119</wp:posOffset>
                </wp:positionH>
                <wp:positionV relativeFrom="paragraph">
                  <wp:posOffset>154940</wp:posOffset>
                </wp:positionV>
                <wp:extent cx="899795" cy="749935"/>
                <wp:effectExtent l="0" t="0" r="14605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1" w:rsidRDefault="00E77091" w:rsidP="00E770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93B36" id="矩形 23" o:spid="_x0000_s1040" style="position:absolute;left:0;text-align:left;margin-left:419pt;margin-top:12.2pt;width:70.85pt;height:5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" fillcolor="#4f81bd [3204]" strokecolor="#243f60 [1604]" strokeweight="2pt">
                <v:textbox>
                  <w:txbxContent>
                    <w:p w:rsidR="00E77091" w:rsidRDefault="00E77091" w:rsidP="00E770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E77091" w:rsidRDefault="00E77091" w:rsidP="008D0DF6">
      <w:pPr>
        <w:tabs>
          <w:tab w:val="left" w:pos="990"/>
        </w:tabs>
        <w:rPr>
          <w:rFonts w:hint="eastAsia"/>
        </w:rPr>
      </w:pPr>
    </w:p>
    <w:p w:rsidR="00BB0264" w:rsidRDefault="00BB0264" w:rsidP="008D0DF6">
      <w:pPr>
        <w:tabs>
          <w:tab w:val="left" w:pos="990"/>
        </w:tabs>
        <w:rPr>
          <w:rFonts w:hint="eastAsia"/>
        </w:rPr>
      </w:pPr>
    </w:p>
    <w:p w:rsidR="00BB0264" w:rsidRDefault="00BB0264" w:rsidP="008D0DF6">
      <w:pPr>
        <w:tabs>
          <w:tab w:val="left" w:pos="990"/>
        </w:tabs>
      </w:pPr>
    </w:p>
    <w:p w:rsidR="0093718F" w:rsidRDefault="0093718F" w:rsidP="0093718F">
      <w:pPr>
        <w:pStyle w:val="1"/>
      </w:pPr>
      <w:r>
        <w:rPr>
          <w:rFonts w:hint="eastAsia"/>
        </w:rPr>
        <w:t>2</w:t>
      </w:r>
      <w:r>
        <w:t xml:space="preserve"> </w:t>
      </w:r>
      <w:proofErr w:type="spellStart"/>
      <w:r>
        <w:t>dubbo</w:t>
      </w:r>
      <w:proofErr w:type="spellEnd"/>
      <w:r>
        <w:t>的部署的步骤</w:t>
      </w:r>
    </w:p>
    <w:p w:rsidR="0093718F" w:rsidRDefault="0093718F" w:rsidP="0093718F"/>
    <w:p w:rsidR="0093718F" w:rsidRDefault="0093718F" w:rsidP="0093718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2736654</wp:posOffset>
                </wp:positionH>
                <wp:positionV relativeFrom="paragraph">
                  <wp:posOffset>147907</wp:posOffset>
                </wp:positionV>
                <wp:extent cx="1547446" cy="896572"/>
                <wp:effectExtent l="0" t="0" r="15240" b="1841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896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18F" w:rsidRDefault="0093718F" w:rsidP="009371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注册中心</w:t>
                            </w:r>
                          </w:p>
                          <w:p w:rsidR="0093718F" w:rsidRDefault="0093718F" w:rsidP="009371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监控中心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41" style="position:absolute;left:0;text-align:left;margin-left:215.5pt;margin-top:11.65pt;width:121.85pt;height:7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" fillcolor="#9bbb59 [3206]" strokecolor="#4e6128 [1606]" strokeweight="2pt">
                <v:textbox>
                  <w:txbxContent>
                    <w:p w:rsidR="0093718F" w:rsidRDefault="0093718F" w:rsidP="009371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注册中心</w:t>
                      </w:r>
                    </w:p>
                    <w:p w:rsidR="0093718F" w:rsidRDefault="0093718F" w:rsidP="009371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监控中心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1B5B89" wp14:editId="5693533C">
                <wp:simplePos x="0" y="0"/>
                <wp:positionH relativeFrom="column">
                  <wp:posOffset>5220872</wp:posOffset>
                </wp:positionH>
                <wp:positionV relativeFrom="paragraph">
                  <wp:posOffset>160020</wp:posOffset>
                </wp:positionV>
                <wp:extent cx="1388745" cy="835025"/>
                <wp:effectExtent l="0" t="0" r="2095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18F" w:rsidRDefault="0093718F" w:rsidP="009371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  <w:p w:rsidR="0093718F" w:rsidRDefault="0093718F" w:rsidP="009371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B5B89" id="矩形 32" o:spid="_x0000_s1042" style="position:absolute;left:0;text-align:left;margin-left:411.1pt;margin-top:12.6pt;width:109.35pt;height:65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" fillcolor="#4f81bd [3204]" strokecolor="#243f60 [1604]" strokeweight="2pt">
                <v:textbox>
                  <w:txbxContent>
                    <w:p w:rsidR="0093718F" w:rsidRDefault="0093718F" w:rsidP="009371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  <w:p w:rsidR="0093718F" w:rsidRDefault="0093718F" w:rsidP="009371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160948</wp:posOffset>
                </wp:positionH>
                <wp:positionV relativeFrom="paragraph">
                  <wp:posOffset>148102</wp:posOffset>
                </wp:positionV>
                <wp:extent cx="1389185" cy="835269"/>
                <wp:effectExtent l="0" t="0" r="20955" b="222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5" cy="835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18F" w:rsidRDefault="0093718F" w:rsidP="009371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  <w:p w:rsidR="0093718F" w:rsidRDefault="0093718F" w:rsidP="009371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1" o:spid="_x0000_s1043" style="position:absolute;left:0;text-align:left;margin-left:12.65pt;margin-top:11.65pt;width:109.4pt;height:65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" fillcolor="#4f81bd [3204]" strokecolor="#243f60 [1604]" strokeweight="2pt">
                <v:textbox>
                  <w:txbxContent>
                    <w:p w:rsidR="0093718F" w:rsidRDefault="0093718F" w:rsidP="009371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  <w:p w:rsidR="0093718F" w:rsidRDefault="0093718F" w:rsidP="009371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</w:txbxContent>
                </v:textbox>
              </v:rect>
            </w:pict>
          </mc:Fallback>
        </mc:AlternateContent>
      </w:r>
    </w:p>
    <w:p w:rsidR="0093718F" w:rsidRDefault="0093718F" w:rsidP="0093718F">
      <w:pPr>
        <w:tabs>
          <w:tab w:val="left" w:pos="1094"/>
        </w:tabs>
      </w:pPr>
      <w:r>
        <w:tab/>
      </w:r>
    </w:p>
    <w:p w:rsidR="0093718F" w:rsidRDefault="0093718F" w:rsidP="0093718F"/>
    <w:p w:rsidR="0093718F" w:rsidRDefault="0093718F" w:rsidP="0093718F"/>
    <w:p w:rsidR="0093718F" w:rsidRDefault="0093718F" w:rsidP="009371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E7485" w:rsidTr="007E7485">
        <w:tc>
          <w:tcPr>
            <w:tcW w:w="11046" w:type="dxa"/>
          </w:tcPr>
          <w:p w:rsidR="007E7485" w:rsidRDefault="007E7485" w:rsidP="0093718F">
            <w:r>
              <w:t>1 zookeeper</w:t>
            </w:r>
          </w:p>
          <w:p w:rsidR="007E7485" w:rsidRDefault="007E7485" w:rsidP="0093718F">
            <w:r>
              <w:t>启动</w:t>
            </w:r>
            <w:r>
              <w:t>zookeeper</w:t>
            </w:r>
            <w:r>
              <w:t>时需要将</w:t>
            </w:r>
            <w:r>
              <w:t>zookeeper</w:t>
            </w:r>
            <w:r>
              <w:t>目录下的</w:t>
            </w:r>
            <w:proofErr w:type="spellStart"/>
            <w:r>
              <w:t>conf</w:t>
            </w:r>
            <w:proofErr w:type="spellEnd"/>
            <w:r>
              <w:t>下的</w:t>
            </w:r>
            <w:proofErr w:type="spellStart"/>
            <w:r>
              <w:rPr>
                <w:rFonts w:hint="eastAsia"/>
              </w:rPr>
              <w:t>z</w:t>
            </w:r>
            <w:r>
              <w:t>oo_sample</w:t>
            </w:r>
            <w:proofErr w:type="spellEnd"/>
            <w:r>
              <w:t>改名为</w:t>
            </w:r>
            <w:proofErr w:type="spellStart"/>
            <w:r>
              <w:rPr>
                <w:rFonts w:hint="eastAsia"/>
              </w:rPr>
              <w:t>z</w:t>
            </w:r>
            <w:r>
              <w:t>oo.cfg</w:t>
            </w:r>
            <w:proofErr w:type="spellEnd"/>
          </w:p>
          <w:p w:rsidR="005B12C7" w:rsidRDefault="005B12C7" w:rsidP="0093718F">
            <w:pPr>
              <w:rPr>
                <w:rFonts w:hint="eastAsia"/>
              </w:rPr>
            </w:pPr>
            <w:r>
              <w:t>Zookeeper</w:t>
            </w:r>
            <w:r>
              <w:t>启动时读取的配置文件</w:t>
            </w:r>
            <w:bookmarkStart w:id="0" w:name="_GoBack"/>
            <w:bookmarkEnd w:id="0"/>
          </w:p>
        </w:tc>
      </w:tr>
    </w:tbl>
    <w:p w:rsidR="0093718F" w:rsidRDefault="0093718F" w:rsidP="0093718F"/>
    <w:p w:rsidR="0093718F" w:rsidRDefault="0093718F" w:rsidP="0093718F"/>
    <w:p w:rsidR="0093718F" w:rsidRPr="0093718F" w:rsidRDefault="0093718F" w:rsidP="0093718F">
      <w:pPr>
        <w:rPr>
          <w:rFonts w:hint="eastAsia"/>
        </w:rPr>
      </w:pPr>
    </w:p>
    <w:p w:rsidR="0093718F" w:rsidRPr="0058657B" w:rsidRDefault="0093718F" w:rsidP="008D0DF6">
      <w:pPr>
        <w:tabs>
          <w:tab w:val="left" w:pos="990"/>
        </w:tabs>
        <w:rPr>
          <w:rFonts w:hint="eastAsia"/>
        </w:rPr>
      </w:pPr>
    </w:p>
    <w:sectPr w:rsidR="0093718F" w:rsidRPr="0058657B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7D"/>
    <w:rsid w:val="0020417D"/>
    <w:rsid w:val="002C2640"/>
    <w:rsid w:val="003B42E1"/>
    <w:rsid w:val="0058657B"/>
    <w:rsid w:val="005B12C7"/>
    <w:rsid w:val="006674B5"/>
    <w:rsid w:val="00736991"/>
    <w:rsid w:val="007B32A1"/>
    <w:rsid w:val="007E7485"/>
    <w:rsid w:val="008D0DF6"/>
    <w:rsid w:val="00906818"/>
    <w:rsid w:val="0093718F"/>
    <w:rsid w:val="00990BD0"/>
    <w:rsid w:val="009E4FCA"/>
    <w:rsid w:val="00BB0264"/>
    <w:rsid w:val="00C62168"/>
    <w:rsid w:val="00DA71AA"/>
    <w:rsid w:val="00DF5788"/>
    <w:rsid w:val="00E77091"/>
    <w:rsid w:val="00F4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3FEA1-C367-4677-9476-043E7093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7E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62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2018-04-13T02:00:00Z</dcterms:created>
  <dcterms:modified xsi:type="dcterms:W3CDTF">2018-04-13T03:55:00Z</dcterms:modified>
</cp:coreProperties>
</file>