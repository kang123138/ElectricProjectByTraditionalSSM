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A09" w:rsidRDefault="00CC7FB7" w:rsidP="00CC7FB7">
      <w:pPr>
        <w:pStyle w:val="a3"/>
      </w:pPr>
      <w:r>
        <w:t>购物车</w:t>
      </w:r>
    </w:p>
    <w:p w:rsidR="00CC7FB7" w:rsidRDefault="003D617D" w:rsidP="003D617D">
      <w:pPr>
        <w:pStyle w:val="1"/>
      </w:pPr>
      <w:r>
        <w:rPr>
          <w:rFonts w:hint="eastAsia"/>
        </w:rPr>
        <w:t>1</w:t>
      </w:r>
      <w:r>
        <w:t xml:space="preserve"> </w:t>
      </w:r>
      <w:r>
        <w:t>介绍</w:t>
      </w:r>
    </w:p>
    <w:p w:rsidR="003D617D" w:rsidRDefault="00F72BF7" w:rsidP="003D617D">
      <w:r>
        <w:t>浏览器本地的购物车信息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E06E74" w:rsidTr="00E06E74">
        <w:tc>
          <w:tcPr>
            <w:tcW w:w="11046" w:type="dxa"/>
          </w:tcPr>
          <w:p w:rsidR="00E06E74" w:rsidRDefault="00E06E74" w:rsidP="003D617D">
            <w:r>
              <w:rPr>
                <w:rFonts w:hint="eastAsia"/>
              </w:rPr>
              <w:t>1</w:t>
            </w:r>
            <w:r>
              <w:t>用户未登陆时，购物车使用的</w:t>
            </w:r>
            <w:r>
              <w:rPr>
                <w:rFonts w:hint="eastAsia"/>
              </w:rPr>
              <w:t>本地的</w:t>
            </w:r>
            <w:r>
              <w:rPr>
                <w:rFonts w:hint="eastAsia"/>
              </w:rPr>
              <w:t>cookie</w:t>
            </w:r>
          </w:p>
          <w:p w:rsidR="00E06E74" w:rsidRDefault="00E06E74" w:rsidP="003D617D">
            <w:r>
              <w:t xml:space="preserve">2 </w:t>
            </w:r>
            <w:proofErr w:type="spellStart"/>
            <w:r>
              <w:t>list_cart_cookie</w:t>
            </w:r>
            <w:proofErr w:type="spellEnd"/>
          </w:p>
          <w:p w:rsidR="00DC6A26" w:rsidRDefault="00DC6A26" w:rsidP="003D617D">
            <w:r>
              <w:t>3</w:t>
            </w:r>
            <w:r>
              <w:t>没有用户</w:t>
            </w:r>
            <w:r>
              <w:t>id</w:t>
            </w:r>
            <w:r>
              <w:t>和购物车</w:t>
            </w:r>
            <w:r>
              <w:t>id</w:t>
            </w:r>
          </w:p>
        </w:tc>
      </w:tr>
    </w:tbl>
    <w:p w:rsidR="00E06E74" w:rsidRDefault="00E06E74" w:rsidP="003D617D"/>
    <w:p w:rsidR="003D617D" w:rsidRDefault="003D617D" w:rsidP="003D617D"/>
    <w:p w:rsidR="003D617D" w:rsidRDefault="00F72BF7" w:rsidP="003D617D">
      <w:r>
        <w:rPr>
          <w:rFonts w:hint="eastAsia"/>
        </w:rPr>
        <w:t>服务器持久层购物车信息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870489" w:rsidTr="00870489">
        <w:tc>
          <w:tcPr>
            <w:tcW w:w="11046" w:type="dxa"/>
          </w:tcPr>
          <w:p w:rsidR="00870489" w:rsidRDefault="0080775E" w:rsidP="003D617D">
            <w:r>
              <w:t>1</w:t>
            </w:r>
            <w:r w:rsidR="00870489">
              <w:t>用户登录时，购物</w:t>
            </w:r>
            <w:proofErr w:type="gramStart"/>
            <w:r w:rsidR="00870489">
              <w:t>车针对</w:t>
            </w:r>
            <w:proofErr w:type="gramEnd"/>
            <w:r w:rsidR="00870489">
              <w:t>持久层的操作</w:t>
            </w:r>
          </w:p>
          <w:p w:rsidR="0080775E" w:rsidRDefault="0080775E" w:rsidP="003D617D">
            <w:r>
              <w:t xml:space="preserve">2 </w:t>
            </w:r>
            <w:proofErr w:type="spellStart"/>
            <w:r>
              <w:t>list_cart_db</w:t>
            </w:r>
            <w:proofErr w:type="spellEnd"/>
          </w:p>
          <w:p w:rsidR="00DC6A26" w:rsidRDefault="00DC6A26" w:rsidP="003D617D">
            <w:r>
              <w:t>3</w:t>
            </w:r>
            <w:r>
              <w:t>有购物车</w:t>
            </w:r>
            <w:r>
              <w:t>id</w:t>
            </w:r>
            <w:r>
              <w:t>和用户</w:t>
            </w:r>
            <w:r>
              <w:t>id</w:t>
            </w:r>
          </w:p>
        </w:tc>
      </w:tr>
    </w:tbl>
    <w:p w:rsidR="00F72BF7" w:rsidRDefault="00F72BF7" w:rsidP="003D617D"/>
    <w:p w:rsidR="00870489" w:rsidRDefault="00870489" w:rsidP="003D617D"/>
    <w:p w:rsidR="00F72BF7" w:rsidRDefault="00F72BF7" w:rsidP="003D617D">
      <w:r>
        <w:t>服务器缓存中的购物车信息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FB23CA" w:rsidTr="00FB23CA">
        <w:tc>
          <w:tcPr>
            <w:tcW w:w="11046" w:type="dxa"/>
          </w:tcPr>
          <w:p w:rsidR="00FB23CA" w:rsidRDefault="00FB23CA" w:rsidP="003D617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用户登录时，购物车查询，使用的缓存</w:t>
            </w:r>
            <w:r>
              <w:rPr>
                <w:rFonts w:hint="eastAsia"/>
              </w:rPr>
              <w:t>(</w:t>
            </w:r>
            <w:proofErr w:type="spellStart"/>
            <w:r>
              <w:t>redis</w:t>
            </w:r>
            <w:proofErr w:type="spellEnd"/>
            <w:r>
              <w:t>/session</w:t>
            </w:r>
            <w:r>
              <w:rPr>
                <w:rFonts w:hint="eastAsia"/>
              </w:rPr>
              <w:t>)</w:t>
            </w:r>
          </w:p>
          <w:p w:rsidR="007F5738" w:rsidRDefault="007F5738" w:rsidP="003D617D">
            <w:r>
              <w:t xml:space="preserve">2 </w:t>
            </w:r>
            <w:proofErr w:type="spellStart"/>
            <w:r>
              <w:t>list_cart_session</w:t>
            </w:r>
            <w:proofErr w:type="spellEnd"/>
          </w:p>
          <w:p w:rsidR="00DC6A26" w:rsidRDefault="00DC6A26" w:rsidP="003D617D">
            <w:r>
              <w:t>3</w:t>
            </w:r>
            <w:r>
              <w:t>有购物车</w:t>
            </w:r>
            <w:r>
              <w:t>id</w:t>
            </w:r>
            <w:r>
              <w:t>和用户</w:t>
            </w:r>
            <w:r>
              <w:t>id</w:t>
            </w:r>
          </w:p>
        </w:tc>
      </w:tr>
    </w:tbl>
    <w:p w:rsidR="00F72BF7" w:rsidRDefault="00F72BF7" w:rsidP="003D617D"/>
    <w:p w:rsidR="00E06E74" w:rsidRDefault="00E06E74" w:rsidP="003D617D"/>
    <w:p w:rsidR="004D6516" w:rsidRDefault="004D6516" w:rsidP="004D6516">
      <w:pPr>
        <w:pStyle w:val="1"/>
      </w:pPr>
      <w:r>
        <w:rPr>
          <w:rFonts w:hint="eastAsia"/>
        </w:rPr>
        <w:t>2</w:t>
      </w:r>
      <w:r>
        <w:t xml:space="preserve"> </w:t>
      </w:r>
      <w:r>
        <w:t>功能介绍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4D6516" w:rsidTr="004D6516">
        <w:tc>
          <w:tcPr>
            <w:tcW w:w="11046" w:type="dxa"/>
          </w:tcPr>
          <w:p w:rsidR="004D6516" w:rsidRDefault="004D6516" w:rsidP="004D6516">
            <w:r>
              <w:rPr>
                <w:rFonts w:hint="eastAsia"/>
              </w:rPr>
              <w:t>1</w:t>
            </w:r>
            <w:r>
              <w:t xml:space="preserve"> </w:t>
            </w:r>
            <w:r>
              <w:t>购物车添加</w:t>
            </w:r>
          </w:p>
          <w:p w:rsidR="004D6516" w:rsidRDefault="004D6516" w:rsidP="004D6516">
            <w:r>
              <w:t xml:space="preserve">2 </w:t>
            </w:r>
            <w:r>
              <w:t>购物车查询</w:t>
            </w:r>
          </w:p>
          <w:p w:rsidR="003121DC" w:rsidRDefault="003121DC" w:rsidP="004D6516">
            <w:r>
              <w:t>未登录，本地</w:t>
            </w:r>
            <w:r>
              <w:t>cookie</w:t>
            </w:r>
          </w:p>
          <w:p w:rsidR="003121DC" w:rsidRDefault="003121DC" w:rsidP="004D6516">
            <w:r>
              <w:t>登陆，</w:t>
            </w:r>
            <w:r>
              <w:t>session</w:t>
            </w:r>
          </w:p>
          <w:p w:rsidR="00C24241" w:rsidRPr="003121DC" w:rsidRDefault="00C24241" w:rsidP="004D6516">
            <w:pPr>
              <w:rPr>
                <w:rFonts w:hint="eastAsia"/>
              </w:rPr>
            </w:pPr>
            <w:r>
              <w:t>迷你购物车</w:t>
            </w:r>
          </w:p>
          <w:p w:rsidR="004D6516" w:rsidRDefault="004D6516" w:rsidP="004D6516">
            <w:r>
              <w:rPr>
                <w:rFonts w:hint="eastAsia"/>
              </w:rPr>
              <w:t>3</w:t>
            </w:r>
            <w:r>
              <w:t xml:space="preserve"> </w:t>
            </w:r>
            <w:r>
              <w:t>购物车同步</w:t>
            </w:r>
          </w:p>
          <w:p w:rsidR="00CF3DFC" w:rsidRDefault="00CF3DFC" w:rsidP="004D6516">
            <w:r>
              <w:t xml:space="preserve">4 </w:t>
            </w:r>
            <w:proofErr w:type="gramStart"/>
            <w:r>
              <w:t>购物车操做</w:t>
            </w:r>
            <w:proofErr w:type="gramEnd"/>
          </w:p>
        </w:tc>
      </w:tr>
    </w:tbl>
    <w:p w:rsidR="004D6516" w:rsidRPr="004D6516" w:rsidRDefault="004D6516" w:rsidP="004D6516"/>
    <w:p w:rsidR="004D6516" w:rsidRDefault="004D6516" w:rsidP="003D617D"/>
    <w:p w:rsidR="009A20CE" w:rsidRDefault="009A20CE" w:rsidP="003D617D"/>
    <w:p w:rsidR="009A20CE" w:rsidRDefault="009A20CE" w:rsidP="009A20CE">
      <w:pPr>
        <w:pStyle w:val="1"/>
      </w:pPr>
      <w:r>
        <w:t xml:space="preserve">3 </w:t>
      </w:r>
      <w:r>
        <w:t>购物车添加</w:t>
      </w:r>
    </w:p>
    <w:p w:rsidR="009A20CE" w:rsidRDefault="009A20CE" w:rsidP="009A20C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2762885</wp:posOffset>
                </wp:positionH>
                <wp:positionV relativeFrom="paragraph">
                  <wp:posOffset>99060</wp:posOffset>
                </wp:positionV>
                <wp:extent cx="1539240" cy="457200"/>
                <wp:effectExtent l="0" t="0" r="2286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0CE" w:rsidRDefault="009A20CE" w:rsidP="009A20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添加购物车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style="position:absolute;left:0;text-align:left;margin-left:217.55pt;margin-top:7.8pt;width:121.2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" fillcolor="#4f81bd [3204]" strokecolor="#243f60 [1604]" strokeweight="2pt">
                <v:textbox>
                  <w:txbxContent>
                    <w:p w:rsidR="009A20CE" w:rsidRDefault="009A20CE" w:rsidP="009A20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添加购物车</w:t>
                      </w:r>
                    </w:p>
                  </w:txbxContent>
                </v:textbox>
              </v:rect>
            </w:pict>
          </mc:Fallback>
        </mc:AlternateContent>
      </w:r>
    </w:p>
    <w:p w:rsidR="009A20CE" w:rsidRDefault="009A20CE" w:rsidP="009A20CE"/>
    <w:p w:rsidR="009A20CE" w:rsidRDefault="009A20CE" w:rsidP="009A20C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3936365</wp:posOffset>
                </wp:positionH>
                <wp:positionV relativeFrom="paragraph">
                  <wp:posOffset>87630</wp:posOffset>
                </wp:positionV>
                <wp:extent cx="1684020" cy="281940"/>
                <wp:effectExtent l="0" t="0" r="49530" b="8001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402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5ADE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309.95pt;margin-top:6.9pt;width:132.6pt;height:22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1673225</wp:posOffset>
                </wp:positionH>
                <wp:positionV relativeFrom="paragraph">
                  <wp:posOffset>80010</wp:posOffset>
                </wp:positionV>
                <wp:extent cx="1623060" cy="274320"/>
                <wp:effectExtent l="38100" t="0" r="15240" b="8763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306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D44D9" id="直接箭头连接符 2" o:spid="_x0000_s1026" type="#_x0000_t32" style="position:absolute;left:0;text-align:left;margin-left:131.75pt;margin-top:6.3pt;width:127.8pt;height:21.6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" strokecolor="#4579b8 [3044]">
                <v:stroke endarrow="block"/>
              </v:shape>
            </w:pict>
          </mc:Fallback>
        </mc:AlternateContent>
      </w:r>
    </w:p>
    <w:p w:rsidR="009A20CE" w:rsidRDefault="006A11D6" w:rsidP="009A20C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188595</wp:posOffset>
                </wp:positionV>
                <wp:extent cx="2217420" cy="647700"/>
                <wp:effectExtent l="0" t="0" r="1143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0CE" w:rsidRDefault="009A20CE" w:rsidP="009A20CE">
                            <w:pPr>
                              <w:jc w:val="center"/>
                            </w:pPr>
                            <w: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  <w:p w:rsidR="006A11D6" w:rsidRDefault="006A11D6" w:rsidP="009A20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写入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7" style="position:absolute;left:0;text-align:left;margin-left:12.95pt;margin-top:14.85pt;width:174.6pt;height:5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" fillcolor="#4f81bd [3204]" strokecolor="#243f60 [1604]" strokeweight="2pt">
                <v:textbox>
                  <w:txbxContent>
                    <w:p w:rsidR="009A20CE" w:rsidRDefault="009A20CE" w:rsidP="009A20CE">
                      <w:pPr>
                        <w:jc w:val="center"/>
                      </w:pPr>
                      <w:r>
                        <w:t>用户</w:t>
                      </w:r>
                      <w:r>
                        <w:rPr>
                          <w:rFonts w:hint="eastAsia"/>
                        </w:rPr>
                        <w:t>登录</w:t>
                      </w:r>
                    </w:p>
                    <w:p w:rsidR="006A11D6" w:rsidRDefault="006A11D6" w:rsidP="009A20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写入</w:t>
                      </w:r>
                      <w:proofErr w:type="spellStart"/>
                      <w:r>
                        <w:rPr>
                          <w:rFonts w:hint="eastAsia"/>
                        </w:rPr>
                        <w:t>db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A20C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9E13CC" wp14:editId="1A6A464A">
                <wp:simplePos x="0" y="0"/>
                <wp:positionH relativeFrom="column">
                  <wp:posOffset>4805045</wp:posOffset>
                </wp:positionH>
                <wp:positionV relativeFrom="paragraph">
                  <wp:posOffset>188595</wp:posOffset>
                </wp:positionV>
                <wp:extent cx="2225040" cy="624840"/>
                <wp:effectExtent l="0" t="0" r="22860" b="2286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0CE" w:rsidRDefault="009A20CE" w:rsidP="009A20CE">
                            <w:pPr>
                              <w:jc w:val="center"/>
                            </w:pPr>
                            <w: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未登录</w:t>
                            </w:r>
                          </w:p>
                          <w:p w:rsidR="006A11D6" w:rsidRDefault="006A11D6" w:rsidP="009A20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写入</w:t>
                            </w:r>
                            <w:r>
                              <w:rPr>
                                <w:rFonts w:hint="eastAsia"/>
                              </w:rPr>
                              <w:t>cookie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E13CC" id="矩形 5" o:spid="_x0000_s1028" style="position:absolute;left:0;text-align:left;margin-left:378.35pt;margin-top:14.85pt;width:175.2pt;height:49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" fillcolor="#4f81bd [3204]" strokecolor="#243f60 [1604]" strokeweight="2pt">
                <v:textbox>
                  <w:txbxContent>
                    <w:p w:rsidR="009A20CE" w:rsidRDefault="009A20CE" w:rsidP="009A20CE">
                      <w:pPr>
                        <w:jc w:val="center"/>
                      </w:pPr>
                      <w:r>
                        <w:t>用户</w:t>
                      </w:r>
                      <w:r>
                        <w:rPr>
                          <w:rFonts w:hint="eastAsia"/>
                        </w:rPr>
                        <w:t>未登录</w:t>
                      </w:r>
                    </w:p>
                    <w:p w:rsidR="006A11D6" w:rsidRDefault="006A11D6" w:rsidP="009A20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写入</w:t>
                      </w:r>
                      <w:r>
                        <w:rPr>
                          <w:rFonts w:hint="eastAsia"/>
                        </w:rPr>
                        <w:t>cookie</w:t>
                      </w:r>
                    </w:p>
                  </w:txbxContent>
                </v:textbox>
              </v:rect>
            </w:pict>
          </mc:Fallback>
        </mc:AlternateContent>
      </w:r>
    </w:p>
    <w:p w:rsidR="009A20CE" w:rsidRDefault="002F0F98" w:rsidP="009A20CE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141233</wp:posOffset>
                </wp:positionV>
                <wp:extent cx="473710" cy="6824242"/>
                <wp:effectExtent l="6350" t="0" r="27940" b="27940"/>
                <wp:wrapNone/>
                <wp:docPr id="34" name="左大括号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73710" cy="6824242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B1498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34" o:spid="_x0000_s1026" type="#_x0000_t87" style="position:absolute;left:0;text-align:left;margin-left:-13.9pt;margin-top:11.1pt;width:37.3pt;height:537.35pt;rotation:-90;z-index:25169817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" adj="125" strokecolor="#4579b8 [3044]">
                <w10:wrap anchorx="margin"/>
              </v:shape>
            </w:pict>
          </mc:Fallback>
        </mc:AlternateContent>
      </w:r>
    </w:p>
    <w:p w:rsidR="009A20CE" w:rsidRDefault="009A20CE" w:rsidP="009A20CE"/>
    <w:p w:rsidR="009A20CE" w:rsidRDefault="006A11D6" w:rsidP="009A20CE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1993265</wp:posOffset>
                </wp:positionH>
                <wp:positionV relativeFrom="paragraph">
                  <wp:posOffset>125730</wp:posOffset>
                </wp:positionV>
                <wp:extent cx="457200" cy="342900"/>
                <wp:effectExtent l="0" t="0" r="57150" b="5715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83AF4" id="直接箭头连接符 33" o:spid="_x0000_s1026" type="#_x0000_t32" style="position:absolute;left:0;text-align:left;margin-left:156.95pt;margin-top:9.9pt;width:36pt;height:2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979805</wp:posOffset>
                </wp:positionH>
                <wp:positionV relativeFrom="paragraph">
                  <wp:posOffset>148590</wp:posOffset>
                </wp:positionV>
                <wp:extent cx="297180" cy="297180"/>
                <wp:effectExtent l="38100" t="0" r="26670" b="6477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FA3DF" id="直接箭头连接符 32" o:spid="_x0000_s1026" type="#_x0000_t32" style="position:absolute;left:0;text-align:left;margin-left:77.15pt;margin-top:11.7pt;width:23.4pt;height:23.4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6290945</wp:posOffset>
                </wp:positionH>
                <wp:positionV relativeFrom="paragraph">
                  <wp:posOffset>87630</wp:posOffset>
                </wp:positionV>
                <wp:extent cx="7620" cy="403860"/>
                <wp:effectExtent l="76200" t="0" r="68580" b="5334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6FA316" id="直接箭头连接符 9" o:spid="_x0000_s1026" type="#_x0000_t32" style="position:absolute;left:0;text-align:left;margin-left:495.35pt;margin-top:6.9pt;width:.6pt;height:31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4591685</wp:posOffset>
                </wp:positionH>
                <wp:positionV relativeFrom="paragraph">
                  <wp:posOffset>110490</wp:posOffset>
                </wp:positionV>
                <wp:extent cx="1036320" cy="350520"/>
                <wp:effectExtent l="38100" t="0" r="30480" b="6858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632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8C1FC6" id="直接箭头连接符 6" o:spid="_x0000_s1026" type="#_x0000_t32" style="position:absolute;left:0;text-align:left;margin-left:361.55pt;margin-top:8.7pt;width:81.6pt;height:27.6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" strokecolor="#4579b8 [3044]">
                <v:stroke endarrow="block"/>
              </v:shape>
            </w:pict>
          </mc:Fallback>
        </mc:AlternateContent>
      </w:r>
    </w:p>
    <w:p w:rsidR="009A20CE" w:rsidRDefault="009A20CE" w:rsidP="009A20CE"/>
    <w:p w:rsidR="009A20CE" w:rsidRDefault="006A11D6" w:rsidP="009A20CE">
      <w:r w:rsidRPr="006A11D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498103" wp14:editId="52E735FE">
                <wp:simplePos x="0" y="0"/>
                <wp:positionH relativeFrom="column">
                  <wp:posOffset>3124200</wp:posOffset>
                </wp:positionH>
                <wp:positionV relativeFrom="paragraph">
                  <wp:posOffset>1434465</wp:posOffset>
                </wp:positionV>
                <wp:extent cx="7620" cy="426720"/>
                <wp:effectExtent l="38100" t="0" r="68580" b="4953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8FAC4" id="直接箭头连接符 31" o:spid="_x0000_s1026" type="#_x0000_t32" style="position:absolute;left:0;text-align:left;margin-left:246pt;margin-top:112.95pt;width:.6pt;height:33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" strokecolor="#4579b8 [3044]">
                <v:stroke endarrow="block"/>
              </v:shape>
            </w:pict>
          </mc:Fallback>
        </mc:AlternateContent>
      </w:r>
      <w:r w:rsidRPr="006A11D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CE16E6" wp14:editId="23515D68">
                <wp:simplePos x="0" y="0"/>
                <wp:positionH relativeFrom="column">
                  <wp:posOffset>1638300</wp:posOffset>
                </wp:positionH>
                <wp:positionV relativeFrom="paragraph">
                  <wp:posOffset>1906905</wp:posOffset>
                </wp:positionV>
                <wp:extent cx="777240" cy="388620"/>
                <wp:effectExtent l="0" t="0" r="22860" b="1143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11D6" w:rsidRDefault="006A11D6" w:rsidP="006A11D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CE16E6" id="矩形 29" o:spid="_x0000_s1029" style="position:absolute;left:0;text-align:left;margin-left:129pt;margin-top:150.15pt;width:61.2pt;height:30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" fillcolor="#9bbb59 [3206]" strokecolor="#4e6128 [1606]" strokeweight="2pt">
                <v:textbox>
                  <w:txbxContent>
                    <w:p w:rsidR="006A11D6" w:rsidRDefault="006A11D6" w:rsidP="006A11D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更新</w:t>
                      </w:r>
                    </w:p>
                  </w:txbxContent>
                </v:textbox>
              </v:rect>
            </w:pict>
          </mc:Fallback>
        </mc:AlternateContent>
      </w:r>
      <w:r w:rsidRPr="006A11D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D3F781" wp14:editId="0CCAC0CB">
                <wp:simplePos x="0" y="0"/>
                <wp:positionH relativeFrom="column">
                  <wp:posOffset>2026920</wp:posOffset>
                </wp:positionH>
                <wp:positionV relativeFrom="paragraph">
                  <wp:posOffset>1464945</wp:posOffset>
                </wp:positionV>
                <wp:extent cx="0" cy="403860"/>
                <wp:effectExtent l="76200" t="0" r="57150" b="5334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F5FCE" id="直接箭头连接符 28" o:spid="_x0000_s1026" type="#_x0000_t32" style="position:absolute;left:0;text-align:left;margin-left:159.6pt;margin-top:115.35pt;width:0;height:31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" strokecolor="#4579b8 [3044]">
                <v:stroke endarrow="block"/>
              </v:shape>
            </w:pict>
          </mc:Fallback>
        </mc:AlternateContent>
      </w:r>
      <w:r w:rsidRPr="006A11D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065760" wp14:editId="5A52C282">
                <wp:simplePos x="0" y="0"/>
                <wp:positionH relativeFrom="page">
                  <wp:posOffset>2957195</wp:posOffset>
                </wp:positionH>
                <wp:positionV relativeFrom="paragraph">
                  <wp:posOffset>980440</wp:posOffset>
                </wp:positionV>
                <wp:extent cx="883920" cy="449580"/>
                <wp:effectExtent l="0" t="0" r="11430" b="2667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11D6" w:rsidRDefault="006A11D6" w:rsidP="006A11D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不重复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065760" id="矩形 27" o:spid="_x0000_s1030" style="position:absolute;left:0;text-align:left;margin-left:232.85pt;margin-top:77.2pt;width:69.6pt;height:35.4pt;z-index:2516910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" fillcolor="#4f81bd [3204]" strokecolor="#243f60 [1604]" strokeweight="2pt">
                <v:textbox>
                  <w:txbxContent>
                    <w:p w:rsidR="006A11D6" w:rsidRDefault="006A11D6" w:rsidP="006A11D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不重复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6A11D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A31414" wp14:editId="70460A72">
                <wp:simplePos x="0" y="0"/>
                <wp:positionH relativeFrom="column">
                  <wp:posOffset>1607820</wp:posOffset>
                </wp:positionH>
                <wp:positionV relativeFrom="paragraph">
                  <wp:posOffset>977265</wp:posOffset>
                </wp:positionV>
                <wp:extent cx="883920" cy="449580"/>
                <wp:effectExtent l="0" t="0" r="11430" b="2667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11D6" w:rsidRDefault="006A11D6" w:rsidP="006A11D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重复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A31414" id="矩形 26" o:spid="_x0000_s1031" style="position:absolute;left:0;text-align:left;margin-left:126.6pt;margin-top:76.95pt;width:69.6pt;height:35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" fillcolor="#4f81bd [3204]" strokecolor="#243f60 [1604]" strokeweight="2pt">
                <v:textbox>
                  <w:txbxContent>
                    <w:p w:rsidR="006A11D6" w:rsidRDefault="006A11D6" w:rsidP="006A11D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重复</w:t>
                      </w:r>
                    </w:p>
                  </w:txbxContent>
                </v:textbox>
              </v:rect>
            </w:pict>
          </mc:Fallback>
        </mc:AlternateContent>
      </w:r>
      <w:r w:rsidRPr="006A11D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57EBBF" wp14:editId="33FBE62A">
                <wp:simplePos x="0" y="0"/>
                <wp:positionH relativeFrom="column">
                  <wp:posOffset>2918460</wp:posOffset>
                </wp:positionH>
                <wp:positionV relativeFrom="paragraph">
                  <wp:posOffset>489585</wp:posOffset>
                </wp:positionV>
                <wp:extent cx="304800" cy="327660"/>
                <wp:effectExtent l="0" t="0" r="76200" b="5334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A2A960" id="直接箭头连接符 25" o:spid="_x0000_s1026" type="#_x0000_t32" style="position:absolute;left:0;text-align:left;margin-left:229.8pt;margin-top:38.55pt;width:24pt;height:25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" strokecolor="#4579b8 [3044]">
                <v:stroke endarrow="block"/>
              </v:shape>
            </w:pict>
          </mc:Fallback>
        </mc:AlternateContent>
      </w:r>
      <w:r w:rsidRPr="006A11D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2A7B73" wp14:editId="27CED9E6">
                <wp:simplePos x="0" y="0"/>
                <wp:positionH relativeFrom="column">
                  <wp:posOffset>2087880</wp:posOffset>
                </wp:positionH>
                <wp:positionV relativeFrom="paragraph">
                  <wp:posOffset>489585</wp:posOffset>
                </wp:positionV>
                <wp:extent cx="327660" cy="289560"/>
                <wp:effectExtent l="38100" t="0" r="34290" b="5334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072137" id="直接箭头连接符 24" o:spid="_x0000_s1026" type="#_x0000_t32" style="position:absolute;left:0;text-align:left;margin-left:164.4pt;margin-top:38.55pt;width:25.8pt;height:22.8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" strokecolor="#4579b8 [3044]">
                <v:stroke endarrow="block"/>
              </v:shape>
            </w:pict>
          </mc:Fallback>
        </mc:AlternateContent>
      </w:r>
      <w:r w:rsidRPr="006A11D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D3E631" wp14:editId="3032DD3D">
                <wp:simplePos x="0" y="0"/>
                <wp:positionH relativeFrom="column">
                  <wp:posOffset>304800</wp:posOffset>
                </wp:positionH>
                <wp:positionV relativeFrom="paragraph">
                  <wp:posOffset>977265</wp:posOffset>
                </wp:positionV>
                <wp:extent cx="1120140" cy="464820"/>
                <wp:effectExtent l="0" t="0" r="22860" b="1143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11D6" w:rsidRDefault="006A11D6" w:rsidP="006A11D6">
                            <w:pPr>
                              <w:jc w:val="center"/>
                            </w:pPr>
                            <w:r>
                              <w:t>添加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3E631" id="矩形 23" o:spid="_x0000_s1032" style="position:absolute;left:0;text-align:left;margin-left:24pt;margin-top:76.95pt;width:88.2pt;height:36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" fillcolor="#9bbb59 [3206]" strokecolor="#4e6128 [1606]" strokeweight="2pt">
                <v:textbox>
                  <w:txbxContent>
                    <w:p w:rsidR="006A11D6" w:rsidRDefault="006A11D6" w:rsidP="006A11D6">
                      <w:pPr>
                        <w:jc w:val="center"/>
                      </w:pPr>
                      <w:r>
                        <w:t>添加</w:t>
                      </w:r>
                    </w:p>
                  </w:txbxContent>
                </v:textbox>
              </v:rect>
            </w:pict>
          </mc:Fallback>
        </mc:AlternateContent>
      </w:r>
      <w:r w:rsidRPr="006A11D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B61A82" wp14:editId="6C23CF4E">
                <wp:simplePos x="0" y="0"/>
                <wp:positionH relativeFrom="column">
                  <wp:posOffset>899160</wp:posOffset>
                </wp:positionH>
                <wp:positionV relativeFrom="paragraph">
                  <wp:posOffset>520065</wp:posOffset>
                </wp:positionV>
                <wp:extent cx="0" cy="411480"/>
                <wp:effectExtent l="76200" t="0" r="57150" b="6477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6E361B" id="直接箭头连接符 22" o:spid="_x0000_s1026" type="#_x0000_t32" style="position:absolute;left:0;text-align:left;margin-left:70.8pt;margin-top:40.95pt;width:0;height:32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" strokecolor="#4579b8 [3044]">
                <v:stroke endarrow="block"/>
              </v:shape>
            </w:pict>
          </mc:Fallback>
        </mc:AlternateContent>
      </w:r>
      <w:r w:rsidRPr="006A11D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5E6753" wp14:editId="5DAEB8F6">
                <wp:simplePos x="0" y="0"/>
                <wp:positionH relativeFrom="margin">
                  <wp:posOffset>1884045</wp:posOffset>
                </wp:positionH>
                <wp:positionV relativeFrom="paragraph">
                  <wp:posOffset>10795</wp:posOffset>
                </wp:positionV>
                <wp:extent cx="1402080" cy="457200"/>
                <wp:effectExtent l="0" t="0" r="26670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11D6" w:rsidRDefault="006A11D6" w:rsidP="006A11D6">
                            <w:pPr>
                              <w:jc w:val="center"/>
                            </w:pP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非空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5E6753" id="矩形 21" o:spid="_x0000_s1033" style="position:absolute;left:0;text-align:left;margin-left:148.35pt;margin-top:.85pt;width:110.4pt;height:36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" fillcolor="#4f81bd [3204]" strokecolor="#243f60 [1604]" strokeweight="2pt">
                <v:textbox>
                  <w:txbxContent>
                    <w:p w:rsidR="006A11D6" w:rsidRDefault="006A11D6" w:rsidP="006A11D6">
                      <w:pPr>
                        <w:jc w:val="center"/>
                      </w:pPr>
                      <w:proofErr w:type="spellStart"/>
                      <w:r>
                        <w:t>db</w:t>
                      </w:r>
                      <w:proofErr w:type="spellEnd"/>
                      <w:r>
                        <w:t>非空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A11D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FF9C48" wp14:editId="4F1B346C">
                <wp:simplePos x="0" y="0"/>
                <wp:positionH relativeFrom="column">
                  <wp:posOffset>182880</wp:posOffset>
                </wp:positionH>
                <wp:positionV relativeFrom="paragraph">
                  <wp:posOffset>32385</wp:posOffset>
                </wp:positionV>
                <wp:extent cx="1402080" cy="457200"/>
                <wp:effectExtent l="0" t="0" r="26670" b="190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11D6" w:rsidRDefault="006A11D6" w:rsidP="006A11D6">
                            <w:pPr>
                              <w:jc w:val="center"/>
                            </w:pP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FF9C48" id="矩形 20" o:spid="_x0000_s1034" style="position:absolute;left:0;text-align:left;margin-left:14.4pt;margin-top:2.55pt;width:110.4pt;height:3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" fillcolor="#4f81bd [3204]" strokecolor="#243f60 [1604]" strokeweight="2pt">
                <v:textbox>
                  <w:txbxContent>
                    <w:p w:rsidR="006A11D6" w:rsidRDefault="006A11D6" w:rsidP="006A11D6">
                      <w:pPr>
                        <w:jc w:val="center"/>
                      </w:pPr>
                      <w:proofErr w:type="spellStart"/>
                      <w:r>
                        <w:t>db</w:t>
                      </w:r>
                      <w:proofErr w:type="spellEnd"/>
                      <w:r>
                        <w:t>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B2AA39" wp14:editId="5C392D83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1402080" cy="457200"/>
                <wp:effectExtent l="0" t="0" r="26670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11D6" w:rsidRDefault="006A11D6" w:rsidP="006A11D6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ookie</w:t>
                            </w:r>
                            <w:r>
                              <w:t>非空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B2AA39" id="矩形 8" o:spid="_x0000_s1035" style="position:absolute;left:0;text-align:left;margin-left:59.2pt;margin-top:.7pt;width:110.4pt;height:36pt;z-index:2516684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" fillcolor="#4f81bd [3204]" strokecolor="#243f60 [1604]" strokeweight="2pt">
                <v:textbox>
                  <w:txbxContent>
                    <w:p w:rsidR="006A11D6" w:rsidRDefault="006A11D6" w:rsidP="006A11D6">
                      <w:pPr>
                        <w:jc w:val="center"/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>ookie</w:t>
                      </w:r>
                      <w:r>
                        <w:t>非空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3890645</wp:posOffset>
                </wp:positionH>
                <wp:positionV relativeFrom="paragraph">
                  <wp:posOffset>30480</wp:posOffset>
                </wp:positionV>
                <wp:extent cx="1402080" cy="457200"/>
                <wp:effectExtent l="0" t="0" r="2667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11D6" w:rsidRDefault="006A11D6" w:rsidP="006A11D6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ookie</w:t>
                            </w:r>
                            <w:r>
                              <w:t>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36" style="position:absolute;left:0;text-align:left;margin-left:306.35pt;margin-top:2.4pt;width:110.4pt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" fillcolor="#4f81bd [3204]" strokecolor="#243f60 [1604]" strokeweight="2pt">
                <v:textbox>
                  <w:txbxContent>
                    <w:p w:rsidR="006A11D6" w:rsidRDefault="006A11D6" w:rsidP="006A11D6">
                      <w:pPr>
                        <w:jc w:val="center"/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>ookie</w:t>
                      </w:r>
                      <w:r>
                        <w:t>空</w:t>
                      </w:r>
                    </w:p>
                  </w:txbxContent>
                </v:textbox>
              </v:rect>
            </w:pict>
          </mc:Fallback>
        </mc:AlternateContent>
      </w:r>
    </w:p>
    <w:p w:rsidR="009A20CE" w:rsidRDefault="009A20CE" w:rsidP="009A20CE"/>
    <w:p w:rsidR="009A20CE" w:rsidRDefault="006A11D6" w:rsidP="009A20CE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6626225</wp:posOffset>
                </wp:positionH>
                <wp:positionV relativeFrom="paragraph">
                  <wp:posOffset>3810</wp:posOffset>
                </wp:positionV>
                <wp:extent cx="304800" cy="327660"/>
                <wp:effectExtent l="0" t="0" r="76200" b="5334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EB22C" id="直接箭头连接符 13" o:spid="_x0000_s1026" type="#_x0000_t32" style="position:absolute;left:0;text-align:left;margin-left:521.75pt;margin-top:.3pt;width:24pt;height:25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5795645</wp:posOffset>
                </wp:positionH>
                <wp:positionV relativeFrom="paragraph">
                  <wp:posOffset>3810</wp:posOffset>
                </wp:positionV>
                <wp:extent cx="327660" cy="289560"/>
                <wp:effectExtent l="38100" t="0" r="34290" b="5334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285CF5" id="直接箭头连接符 12" o:spid="_x0000_s1026" type="#_x0000_t32" style="position:absolute;left:0;text-align:left;margin-left:456.35pt;margin-top:.3pt;width:25.8pt;height:22.8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4606925</wp:posOffset>
                </wp:positionH>
                <wp:positionV relativeFrom="paragraph">
                  <wp:posOffset>34290</wp:posOffset>
                </wp:positionV>
                <wp:extent cx="0" cy="411480"/>
                <wp:effectExtent l="76200" t="0" r="57150" b="6477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853A31" id="直接箭头连接符 10" o:spid="_x0000_s1026" type="#_x0000_t32" style="position:absolute;left:0;text-align:left;margin-left:362.75pt;margin-top:2.7pt;width:0;height:32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" strokecolor="#4579b8 [3044]">
                <v:stroke endarrow="block"/>
              </v:shape>
            </w:pict>
          </mc:Fallback>
        </mc:AlternateContent>
      </w:r>
    </w:p>
    <w:p w:rsidR="009A20CE" w:rsidRPr="009A20CE" w:rsidRDefault="009A20CE" w:rsidP="009A20CE"/>
    <w:p w:rsidR="009A20CE" w:rsidRDefault="006A11D6" w:rsidP="003D617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E21FE5" wp14:editId="43EEA268">
                <wp:simplePos x="0" y="0"/>
                <wp:positionH relativeFrom="page">
                  <wp:align>right</wp:align>
                </wp:positionH>
                <wp:positionV relativeFrom="paragraph">
                  <wp:posOffset>10795</wp:posOffset>
                </wp:positionV>
                <wp:extent cx="883920" cy="449580"/>
                <wp:effectExtent l="0" t="0" r="11430" b="2667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11D6" w:rsidRDefault="006A11D6" w:rsidP="006A11D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不重复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E21FE5" id="矩形 15" o:spid="_x0000_s1037" style="position:absolute;left:0;text-align:left;margin-left:18.4pt;margin-top:.85pt;width:69.6pt;height:35.4pt;z-index:25167667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" fillcolor="#4f81bd [3204]" strokecolor="#243f60 [1604]" strokeweight="2pt">
                <v:textbox>
                  <w:txbxContent>
                    <w:p w:rsidR="006A11D6" w:rsidRDefault="006A11D6" w:rsidP="006A11D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不重复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5315585</wp:posOffset>
                </wp:positionH>
                <wp:positionV relativeFrom="paragraph">
                  <wp:posOffset>7620</wp:posOffset>
                </wp:positionV>
                <wp:extent cx="883920" cy="449580"/>
                <wp:effectExtent l="0" t="0" r="11430" b="2667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11D6" w:rsidRDefault="006A11D6" w:rsidP="006A11D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重复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38" style="position:absolute;left:0;text-align:left;margin-left:418.55pt;margin-top:.6pt;width:69.6pt;height:35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" fillcolor="#4f81bd [3204]" strokecolor="#243f60 [1604]" strokeweight="2pt">
                <v:textbox>
                  <w:txbxContent>
                    <w:p w:rsidR="006A11D6" w:rsidRDefault="006A11D6" w:rsidP="006A11D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重复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4012565</wp:posOffset>
                </wp:positionH>
                <wp:positionV relativeFrom="paragraph">
                  <wp:posOffset>7620</wp:posOffset>
                </wp:positionV>
                <wp:extent cx="1120140" cy="464820"/>
                <wp:effectExtent l="0" t="0" r="22860" b="1143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11D6" w:rsidRDefault="006A11D6" w:rsidP="006A11D6">
                            <w:pPr>
                              <w:jc w:val="center"/>
                            </w:pPr>
                            <w:r>
                              <w:t>添加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39" style="position:absolute;left:0;text-align:left;margin-left:315.95pt;margin-top:.6pt;width:88.2pt;height:36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" fillcolor="#9bbb59 [3206]" strokecolor="#4e6128 [1606]" strokeweight="2pt">
                <v:textbox>
                  <w:txbxContent>
                    <w:p w:rsidR="006A11D6" w:rsidRDefault="006A11D6" w:rsidP="006A11D6">
                      <w:pPr>
                        <w:jc w:val="center"/>
                      </w:pPr>
                      <w:r>
                        <w:t>添加</w:t>
                      </w:r>
                    </w:p>
                  </w:txbxContent>
                </v:textbox>
              </v:rect>
            </w:pict>
          </mc:Fallback>
        </mc:AlternateContent>
      </w:r>
    </w:p>
    <w:p w:rsidR="009A20CE" w:rsidRDefault="006A11D6" w:rsidP="003D617D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6831965</wp:posOffset>
                </wp:positionH>
                <wp:positionV relativeFrom="paragraph">
                  <wp:posOffset>222885</wp:posOffset>
                </wp:positionV>
                <wp:extent cx="7620" cy="426720"/>
                <wp:effectExtent l="38100" t="0" r="68580" b="4953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C91BD0" id="直接箭头连接符 19" o:spid="_x0000_s1026" type="#_x0000_t32" style="position:absolute;left:0;text-align:left;margin-left:537.95pt;margin-top:17.55pt;width:.6pt;height:33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" strokecolor="#4579b8 [3044]">
                <v:stroke endarrow="block"/>
              </v:shape>
            </w:pict>
          </mc:Fallback>
        </mc:AlternateContent>
      </w:r>
    </w:p>
    <w:p w:rsidR="006A11D6" w:rsidRDefault="006A11D6" w:rsidP="003D617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5734685</wp:posOffset>
                </wp:positionH>
                <wp:positionV relativeFrom="paragraph">
                  <wp:posOffset>11430</wp:posOffset>
                </wp:positionV>
                <wp:extent cx="0" cy="403860"/>
                <wp:effectExtent l="76200" t="0" r="57150" b="5334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25C88D" id="直接箭头连接符 16" o:spid="_x0000_s1026" type="#_x0000_t32" style="position:absolute;left:0;text-align:left;margin-left:451.55pt;margin-top:.9pt;width:0;height:31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" strokecolor="#4579b8 [3044]">
                <v:stroke endarrow="block"/>
              </v:shape>
            </w:pict>
          </mc:Fallback>
        </mc:AlternateContent>
      </w:r>
    </w:p>
    <w:p w:rsidR="006A11D6" w:rsidRDefault="002F0F98" w:rsidP="003D617D">
      <w:r w:rsidRPr="006A11D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13CDBA" wp14:editId="21C8467E">
                <wp:simplePos x="0" y="0"/>
                <wp:positionH relativeFrom="column">
                  <wp:posOffset>2776855</wp:posOffset>
                </wp:positionH>
                <wp:positionV relativeFrom="paragraph">
                  <wp:posOffset>189865</wp:posOffset>
                </wp:positionV>
                <wp:extent cx="777240" cy="388620"/>
                <wp:effectExtent l="0" t="0" r="22860" b="1143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11D6" w:rsidRDefault="006A11D6" w:rsidP="006A11D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添加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13CDBA" id="矩形 30" o:spid="_x0000_s1040" style="position:absolute;left:0;text-align:left;margin-left:218.65pt;margin-top:14.95pt;width:61.2pt;height:30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" fillcolor="#9bbb59 [3206]" strokecolor="#4e6128 [1606]" strokeweight="2pt">
                <v:textbox>
                  <w:txbxContent>
                    <w:p w:rsidR="006A11D6" w:rsidRDefault="006A11D6" w:rsidP="006A11D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添加</w:t>
                      </w:r>
                    </w:p>
                  </w:txbxContent>
                </v:textbox>
              </v:rect>
            </w:pict>
          </mc:Fallback>
        </mc:AlternateContent>
      </w:r>
      <w:r w:rsidR="006A11D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5346065</wp:posOffset>
                </wp:positionH>
                <wp:positionV relativeFrom="paragraph">
                  <wp:posOffset>211455</wp:posOffset>
                </wp:positionV>
                <wp:extent cx="777240" cy="388620"/>
                <wp:effectExtent l="0" t="0" r="22860" b="1143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11D6" w:rsidRDefault="006A11D6" w:rsidP="006A11D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7" o:spid="_x0000_s1041" style="position:absolute;left:0;text-align:left;margin-left:420.95pt;margin-top:16.65pt;width:61.2pt;height:30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" fillcolor="#9bbb59 [3206]" strokecolor="#4e6128 [1606]" strokeweight="2pt">
                <v:textbox>
                  <w:txbxContent>
                    <w:p w:rsidR="006A11D6" w:rsidRDefault="006A11D6" w:rsidP="006A11D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更新</w:t>
                      </w:r>
                    </w:p>
                  </w:txbxContent>
                </v:textbox>
              </v:rect>
            </w:pict>
          </mc:Fallback>
        </mc:AlternateContent>
      </w:r>
    </w:p>
    <w:p w:rsidR="006A11D6" w:rsidRDefault="006A11D6" w:rsidP="003D617D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18C387" wp14:editId="2211B7E2">
                <wp:simplePos x="0" y="0"/>
                <wp:positionH relativeFrom="column">
                  <wp:posOffset>6454140</wp:posOffset>
                </wp:positionH>
                <wp:positionV relativeFrom="paragraph">
                  <wp:posOffset>6985</wp:posOffset>
                </wp:positionV>
                <wp:extent cx="777240" cy="388620"/>
                <wp:effectExtent l="0" t="0" r="22860" b="1143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11D6" w:rsidRDefault="006A11D6" w:rsidP="006A11D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添加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18C387" id="矩形 18" o:spid="_x0000_s1042" style="position:absolute;left:0;text-align:left;margin-left:508.2pt;margin-top:.55pt;width:61.2pt;height:30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" fillcolor="#9bbb59 [3206]" strokecolor="#4e6128 [1606]" strokeweight="2pt">
                <v:textbox>
                  <w:txbxContent>
                    <w:p w:rsidR="006A11D6" w:rsidRDefault="006A11D6" w:rsidP="006A11D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添加</w:t>
                      </w:r>
                    </w:p>
                  </w:txbxContent>
                </v:textbox>
              </v:rect>
            </w:pict>
          </mc:Fallback>
        </mc:AlternateContent>
      </w:r>
    </w:p>
    <w:p w:rsidR="006A11D6" w:rsidRDefault="006A11D6" w:rsidP="003D617D"/>
    <w:p w:rsidR="006A11D6" w:rsidRDefault="006A11D6" w:rsidP="003D617D"/>
    <w:p w:rsidR="006A11D6" w:rsidRDefault="006A11D6" w:rsidP="003D617D"/>
    <w:p w:rsidR="002F0F98" w:rsidRDefault="002F0F98" w:rsidP="003D617D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51858</wp:posOffset>
                </wp:positionH>
                <wp:positionV relativeFrom="paragraph">
                  <wp:posOffset>13335</wp:posOffset>
                </wp:positionV>
                <wp:extent cx="6985000" cy="618067"/>
                <wp:effectExtent l="0" t="0" r="25400" b="1079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0" cy="6180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F98" w:rsidRDefault="002F0F98" w:rsidP="002F0F9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覆盖</w:t>
                            </w:r>
                            <w:r>
                              <w:rPr>
                                <w:rFonts w:hint="eastAsia"/>
                              </w:rPr>
                              <w:t>cookie</w:t>
                            </w:r>
                            <w:r>
                              <w:t>/</w:t>
                            </w:r>
                            <w:r>
                              <w:t>更新</w:t>
                            </w:r>
                            <w:r>
                              <w:rPr>
                                <w:rFonts w:hint="eastAsia"/>
                              </w:rPr>
                              <w:t>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5" o:spid="_x0000_s1043" style="position:absolute;left:0;text-align:left;margin-left:4.1pt;margin-top:1.05pt;width:550pt;height:48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" fillcolor="#4f81bd [3204]" strokecolor="#243f60 [1604]" strokeweight="2pt">
                <v:textbox>
                  <w:txbxContent>
                    <w:p w:rsidR="002F0F98" w:rsidRDefault="002F0F98" w:rsidP="002F0F9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覆盖</w:t>
                      </w:r>
                      <w:r>
                        <w:rPr>
                          <w:rFonts w:hint="eastAsia"/>
                        </w:rPr>
                        <w:t>cookie</w:t>
                      </w:r>
                      <w:r>
                        <w:t>/</w:t>
                      </w:r>
                      <w:r>
                        <w:t>更新</w:t>
                      </w:r>
                      <w:r>
                        <w:rPr>
                          <w:rFonts w:hint="eastAsia"/>
                        </w:rPr>
                        <w:t>session</w:t>
                      </w:r>
                    </w:p>
                  </w:txbxContent>
                </v:textbox>
              </v:rect>
            </w:pict>
          </mc:Fallback>
        </mc:AlternateContent>
      </w:r>
    </w:p>
    <w:p w:rsidR="002F0F98" w:rsidRDefault="002F0F98" w:rsidP="003D617D"/>
    <w:p w:rsidR="006A11D6" w:rsidRDefault="006A11D6" w:rsidP="003D617D"/>
    <w:p w:rsidR="006A11D6" w:rsidRDefault="006A11D6" w:rsidP="003D617D"/>
    <w:p w:rsidR="002F0F98" w:rsidRDefault="002F0F98" w:rsidP="003D617D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2488988</wp:posOffset>
                </wp:positionH>
                <wp:positionV relativeFrom="paragraph">
                  <wp:posOffset>120015</wp:posOffset>
                </wp:positionV>
                <wp:extent cx="1278467" cy="804334"/>
                <wp:effectExtent l="0" t="0" r="17145" b="15240"/>
                <wp:wrapNone/>
                <wp:docPr id="38" name="椭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467" cy="8043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F98" w:rsidRDefault="002F0F98" w:rsidP="002F0F98">
                            <w:pPr>
                              <w:jc w:val="center"/>
                            </w:pPr>
                            <w:r>
                              <w:t>J</w:t>
                            </w:r>
                            <w:r>
                              <w:rPr>
                                <w:rFonts w:hint="eastAsia"/>
                              </w:rPr>
                              <w:t>ava</w:t>
                            </w:r>
                          </w:p>
                          <w:p w:rsidR="002F0F98" w:rsidRDefault="002F0F98" w:rsidP="002F0F98">
                            <w:pPr>
                              <w:jc w:val="center"/>
                            </w:pPr>
                            <w:r>
                              <w:t>副本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8" o:spid="_x0000_s1044" style="position:absolute;left:0;text-align:left;margin-left:196pt;margin-top:9.45pt;width:100.65pt;height:63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" fillcolor="white [3201]" strokecolor="#f79646 [3209]" strokeweight="2pt">
                <v:textbox>
                  <w:txbxContent>
                    <w:p w:rsidR="002F0F98" w:rsidRDefault="002F0F98" w:rsidP="002F0F98">
                      <w:pPr>
                        <w:jc w:val="center"/>
                      </w:pPr>
                      <w:r>
                        <w:t>J</w:t>
                      </w:r>
                      <w:r>
                        <w:rPr>
                          <w:rFonts w:hint="eastAsia"/>
                        </w:rPr>
                        <w:t>ava</w:t>
                      </w:r>
                    </w:p>
                    <w:p w:rsidR="002F0F98" w:rsidRDefault="002F0F98" w:rsidP="002F0F98">
                      <w:pPr>
                        <w:jc w:val="center"/>
                      </w:pPr>
                      <w:r>
                        <w:t>副本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margin">
                  <wp:posOffset>90805</wp:posOffset>
                </wp:positionH>
                <wp:positionV relativeFrom="paragraph">
                  <wp:posOffset>176318</wp:posOffset>
                </wp:positionV>
                <wp:extent cx="1337310" cy="635000"/>
                <wp:effectExtent l="0" t="0" r="15240" b="1270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31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F98" w:rsidRDefault="002F0F98" w:rsidP="002F0F98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ookie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6" o:spid="_x0000_s1045" style="position:absolute;left:0;text-align:left;margin-left:7.15pt;margin-top:13.9pt;width:105.3pt;height:50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" fillcolor="#4f81bd [3204]" strokecolor="#243f60 [1604]" strokeweight="2pt">
                <v:textbox>
                  <w:txbxContent>
                    <w:p w:rsidR="002F0F98" w:rsidRDefault="002F0F98" w:rsidP="002F0F98">
                      <w:pPr>
                        <w:jc w:val="center"/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>ookie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F0F98" w:rsidRDefault="002F0F98" w:rsidP="003D617D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6AF7408" wp14:editId="64032162">
                <wp:simplePos x="0" y="0"/>
                <wp:positionH relativeFrom="margin">
                  <wp:posOffset>4902200</wp:posOffset>
                </wp:positionH>
                <wp:positionV relativeFrom="paragraph">
                  <wp:posOffset>4233</wp:posOffset>
                </wp:positionV>
                <wp:extent cx="1337310" cy="635000"/>
                <wp:effectExtent l="0" t="0" r="15240" b="1270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31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F98" w:rsidRDefault="002F0F98" w:rsidP="002F0F98">
                            <w:pPr>
                              <w:jc w:val="center"/>
                            </w:pPr>
                            <w:r>
                              <w:t>覆盖</w:t>
                            </w: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ookie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F7408" id="矩形 40" o:spid="_x0000_s1046" style="position:absolute;left:0;text-align:left;margin-left:386pt;margin-top:.35pt;width:105.3pt;height:50pt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" fillcolor="#4f81bd [3204]" strokecolor="#243f60 [1604]" strokeweight="2pt">
                <v:textbox>
                  <w:txbxContent>
                    <w:p w:rsidR="002F0F98" w:rsidRDefault="002F0F98" w:rsidP="002F0F98">
                      <w:pPr>
                        <w:jc w:val="center"/>
                      </w:pPr>
                      <w:r>
                        <w:t>覆盖</w:t>
                      </w:r>
                      <w:r>
                        <w:t>C</w:t>
                      </w:r>
                      <w:r>
                        <w:rPr>
                          <w:rFonts w:hint="eastAsia"/>
                        </w:rPr>
                        <w:t>ookie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F0F98" w:rsidRDefault="002F0F98" w:rsidP="003D617D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3794124</wp:posOffset>
                </wp:positionH>
                <wp:positionV relativeFrom="paragraph">
                  <wp:posOffset>51858</wp:posOffset>
                </wp:positionV>
                <wp:extent cx="982133" cy="16934"/>
                <wp:effectExtent l="0" t="57150" r="8890" b="9779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133" cy="169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E1B913" id="直接箭头连接符 39" o:spid="_x0000_s1026" type="#_x0000_t32" style="position:absolute;left:0;text-align:left;margin-left:298.75pt;margin-top:4.1pt;width:77.35pt;height:1.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1516592</wp:posOffset>
                </wp:positionH>
                <wp:positionV relativeFrom="paragraph">
                  <wp:posOffset>26458</wp:posOffset>
                </wp:positionV>
                <wp:extent cx="838200" cy="0"/>
                <wp:effectExtent l="0" t="76200" r="19050" b="9525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1182B7" id="直接箭头连接符 37" o:spid="_x0000_s1026" type="#_x0000_t32" style="position:absolute;left:0;text-align:left;margin-left:119.4pt;margin-top:2.1pt;width:66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" strokecolor="#4579b8 [3044]">
                <v:stroke endarrow="block"/>
              </v:shape>
            </w:pict>
          </mc:Fallback>
        </mc:AlternateContent>
      </w:r>
    </w:p>
    <w:p w:rsidR="002F0F98" w:rsidRDefault="002F0F98" w:rsidP="003D617D"/>
    <w:p w:rsidR="002F0F98" w:rsidRDefault="002F0F98" w:rsidP="003D617D">
      <w:r w:rsidRPr="002F0F9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A5AB36" wp14:editId="56A5DB55">
                <wp:simplePos x="0" y="0"/>
                <wp:positionH relativeFrom="column">
                  <wp:posOffset>2498089</wp:posOffset>
                </wp:positionH>
                <wp:positionV relativeFrom="paragraph">
                  <wp:posOffset>158750</wp:posOffset>
                </wp:positionV>
                <wp:extent cx="1278467" cy="804334"/>
                <wp:effectExtent l="0" t="0" r="17145" b="15240"/>
                <wp:wrapNone/>
                <wp:docPr id="43" name="椭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467" cy="8043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F98" w:rsidRDefault="002F0F98" w:rsidP="002F0F98">
                            <w:pPr>
                              <w:jc w:val="center"/>
                            </w:pPr>
                            <w:r>
                              <w:t>J</w:t>
                            </w:r>
                            <w:r>
                              <w:rPr>
                                <w:rFonts w:hint="eastAsia"/>
                              </w:rPr>
                              <w:t>ava</w:t>
                            </w:r>
                          </w:p>
                          <w:p w:rsidR="002F0F98" w:rsidRDefault="002F0F98" w:rsidP="002F0F9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A5AB36" id="椭圆 43" o:spid="_x0000_s1047" style="position:absolute;left:0;text-align:left;margin-left:196.7pt;margin-top:12.5pt;width:100.65pt;height:63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" fillcolor="white [3201]" strokecolor="#f79646 [3209]" strokeweight="2pt">
                <v:textbox>
                  <w:txbxContent>
                    <w:p w:rsidR="002F0F98" w:rsidRDefault="002F0F98" w:rsidP="002F0F98">
                      <w:pPr>
                        <w:jc w:val="center"/>
                      </w:pPr>
                      <w:r>
                        <w:t>J</w:t>
                      </w:r>
                      <w:r>
                        <w:rPr>
                          <w:rFonts w:hint="eastAsia"/>
                        </w:rPr>
                        <w:t>ava</w:t>
                      </w:r>
                    </w:p>
                    <w:p w:rsidR="002F0F98" w:rsidRDefault="002F0F98" w:rsidP="002F0F9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地址</w:t>
                      </w:r>
                    </w:p>
                  </w:txbxContent>
                </v:textbox>
              </v:oval>
            </w:pict>
          </mc:Fallback>
        </mc:AlternateContent>
      </w:r>
    </w:p>
    <w:p w:rsidR="002F0F98" w:rsidRDefault="002F0F98" w:rsidP="003D617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1425575</wp:posOffset>
                </wp:positionH>
                <wp:positionV relativeFrom="paragraph">
                  <wp:posOffset>189230</wp:posOffset>
                </wp:positionV>
                <wp:extent cx="905087" cy="0"/>
                <wp:effectExtent l="38100" t="76200" r="0" b="9525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50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46810" id="直接箭头连接符 44" o:spid="_x0000_s1026" type="#_x0000_t32" style="position:absolute;left:0;text-align:left;margin-left:112.25pt;margin-top:14.9pt;width:71.25pt;height:0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104987</wp:posOffset>
                </wp:positionV>
                <wp:extent cx="1295400" cy="516466"/>
                <wp:effectExtent l="0" t="0" r="19050" b="1714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164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F98" w:rsidRDefault="002F0F98" w:rsidP="002F0F98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1" o:spid="_x0000_s1048" style="position:absolute;left:0;text-align:left;margin-left:4.75pt;margin-top:8.25pt;width:102pt;height:40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" fillcolor="#4f81bd [3204]" strokecolor="#243f60 [1604]" strokeweight="2pt">
                <v:textbox>
                  <w:txbxContent>
                    <w:p w:rsidR="002F0F98" w:rsidRDefault="002F0F98" w:rsidP="002F0F98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ession</w:t>
                      </w:r>
                    </w:p>
                  </w:txbxContent>
                </v:textbox>
              </v:rect>
            </w:pict>
          </mc:Fallback>
        </mc:AlternateContent>
      </w:r>
    </w:p>
    <w:p w:rsidR="002F0F98" w:rsidRDefault="002F0F98" w:rsidP="003D617D">
      <w:r w:rsidRPr="002F0F9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CDFE329" wp14:editId="741A7CC6">
                <wp:simplePos x="0" y="0"/>
                <wp:positionH relativeFrom="column">
                  <wp:posOffset>1457748</wp:posOffset>
                </wp:positionH>
                <wp:positionV relativeFrom="paragraph">
                  <wp:posOffset>141181</wp:posOffset>
                </wp:positionV>
                <wp:extent cx="838200" cy="0"/>
                <wp:effectExtent l="0" t="76200" r="19050" b="9525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B59B52" id="直接箭头连接符 42" o:spid="_x0000_s1026" type="#_x0000_t32" style="position:absolute;left:0;text-align:left;margin-left:114.8pt;margin-top:11.1pt;width:66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" strokecolor="#4579b8 [3044]">
                <v:stroke endarrow="block"/>
              </v:shape>
            </w:pict>
          </mc:Fallback>
        </mc:AlternateContent>
      </w:r>
    </w:p>
    <w:p w:rsidR="002F0F98" w:rsidRDefault="002F0F98" w:rsidP="003D617D"/>
    <w:p w:rsidR="002F0F98" w:rsidRDefault="002F0F98" w:rsidP="003D617D"/>
    <w:p w:rsidR="002F0F98" w:rsidRDefault="002F0F98" w:rsidP="003D617D"/>
    <w:p w:rsidR="002F0F98" w:rsidRDefault="002F0F98" w:rsidP="003D617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44482A" w:rsidTr="0044482A">
        <w:tc>
          <w:tcPr>
            <w:tcW w:w="11046" w:type="dxa"/>
          </w:tcPr>
          <w:p w:rsidR="0044482A" w:rsidRDefault="0044482A" w:rsidP="0044482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2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22"/>
              </w:rPr>
              <w:t>if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 xml:space="preserve"> (</w:t>
            </w:r>
            <w:proofErr w:type="spellStart"/>
            <w:r>
              <w:rPr>
                <w:rFonts w:ascii="Courier New" w:eastAsiaTheme="minorEastAsia" w:hAnsi="Courier New" w:cs="Courier New"/>
                <w:color w:val="6A3E3E"/>
                <w:kern w:val="0"/>
                <w:sz w:val="22"/>
              </w:rPr>
              <w:t>list_cart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 xml:space="preserve"> == </w:t>
            </w:r>
            <w:r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22"/>
              </w:rPr>
              <w:t>null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 xml:space="preserve"> || </w:t>
            </w:r>
            <w:proofErr w:type="spellStart"/>
            <w:r>
              <w:rPr>
                <w:rFonts w:ascii="Courier New" w:eastAsiaTheme="minorEastAsia" w:hAnsi="Courier New" w:cs="Courier New"/>
                <w:color w:val="6A3E3E"/>
                <w:kern w:val="0"/>
                <w:sz w:val="22"/>
              </w:rPr>
              <w:t>list_cart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.isEmpty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()) {</w:t>
            </w:r>
          </w:p>
          <w:p w:rsidR="0044482A" w:rsidRDefault="0044482A" w:rsidP="0044482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2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3F7F5F"/>
                <w:kern w:val="0"/>
                <w:sz w:val="22"/>
              </w:rPr>
              <w:t xml:space="preserve">// </w:t>
            </w:r>
            <w:proofErr w:type="spellStart"/>
            <w:r>
              <w:rPr>
                <w:rFonts w:ascii="Courier New" w:eastAsiaTheme="minorEastAsia" w:hAnsi="Courier New" w:cs="Courier New"/>
                <w:color w:val="3F7F5F"/>
                <w:kern w:val="0"/>
                <w:sz w:val="22"/>
                <w:u w:val="single"/>
              </w:rPr>
              <w:t>db</w:t>
            </w:r>
            <w:proofErr w:type="spellEnd"/>
            <w:r>
              <w:rPr>
                <w:rFonts w:ascii="Courier New" w:eastAsiaTheme="minorEastAsia" w:hAnsi="Courier New" w:cs="Courier New"/>
                <w:color w:val="3F7F5F"/>
                <w:kern w:val="0"/>
                <w:sz w:val="22"/>
              </w:rPr>
              <w:t>中没有数据</w:t>
            </w:r>
          </w:p>
          <w:p w:rsidR="0044482A" w:rsidRDefault="0044482A" w:rsidP="0044482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2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proofErr w:type="spellStart"/>
            <w:r>
              <w:rPr>
                <w:rFonts w:ascii="Courier New" w:eastAsiaTheme="minorEastAsia" w:hAnsi="Courier New" w:cs="Courier New"/>
                <w:color w:val="0000C0"/>
                <w:kern w:val="0"/>
                <w:sz w:val="22"/>
              </w:rPr>
              <w:t>cartServiceInf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.add_cart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(</w:t>
            </w:r>
            <w:r>
              <w:rPr>
                <w:rFonts w:ascii="Courier New" w:eastAsiaTheme="minorEastAsia" w:hAnsi="Courier New" w:cs="Courier New"/>
                <w:color w:val="6A3E3E"/>
                <w:kern w:val="0"/>
                <w:sz w:val="22"/>
              </w:rPr>
              <w:t>cart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);</w:t>
            </w:r>
          </w:p>
          <w:p w:rsidR="0044482A" w:rsidRDefault="0044482A" w:rsidP="0044482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2"/>
              </w:rPr>
            </w:pPr>
          </w:p>
          <w:p w:rsidR="0044482A" w:rsidRDefault="0044482A" w:rsidP="0044482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2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3F7F5F"/>
                <w:kern w:val="0"/>
                <w:sz w:val="22"/>
              </w:rPr>
              <w:t xml:space="preserve">// </w:t>
            </w:r>
            <w:r>
              <w:rPr>
                <w:rFonts w:ascii="Courier New" w:eastAsiaTheme="minorEastAsia" w:hAnsi="Courier New" w:cs="Courier New"/>
                <w:color w:val="3F7F5F"/>
                <w:kern w:val="0"/>
                <w:sz w:val="22"/>
              </w:rPr>
              <w:t>同步</w:t>
            </w:r>
            <w:r>
              <w:rPr>
                <w:rFonts w:ascii="Courier New" w:eastAsiaTheme="minorEastAsia" w:hAnsi="Courier New" w:cs="Courier New"/>
                <w:color w:val="3F7F5F"/>
                <w:kern w:val="0"/>
                <w:sz w:val="22"/>
              </w:rPr>
              <w:t>session</w:t>
            </w:r>
          </w:p>
          <w:p w:rsidR="0044482A" w:rsidRDefault="0044482A" w:rsidP="0044482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2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proofErr w:type="spellStart"/>
            <w:r>
              <w:rPr>
                <w:rFonts w:ascii="Courier New" w:eastAsiaTheme="minorEastAsia" w:hAnsi="Courier New" w:cs="Courier New"/>
                <w:color w:val="6A3E3E"/>
                <w:kern w:val="0"/>
                <w:sz w:val="22"/>
              </w:rPr>
              <w:t>list_cart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ArrayList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&lt;T_MALL_SHOPPINGCAR&gt;();</w:t>
            </w:r>
          </w:p>
          <w:p w:rsidR="0044482A" w:rsidRDefault="0044482A" w:rsidP="0044482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2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proofErr w:type="spellStart"/>
            <w:r>
              <w:rPr>
                <w:rFonts w:ascii="Courier New" w:eastAsiaTheme="minorEastAsia" w:hAnsi="Courier New" w:cs="Courier New"/>
                <w:color w:val="6A3E3E"/>
                <w:kern w:val="0"/>
                <w:sz w:val="22"/>
              </w:rPr>
              <w:t>list_cart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.add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(</w:t>
            </w:r>
            <w:r>
              <w:rPr>
                <w:rFonts w:ascii="Courier New" w:eastAsiaTheme="minorEastAsia" w:hAnsi="Courier New" w:cs="Courier New"/>
                <w:color w:val="6A3E3E"/>
                <w:kern w:val="0"/>
                <w:sz w:val="22"/>
              </w:rPr>
              <w:t>cart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);</w:t>
            </w:r>
          </w:p>
          <w:p w:rsidR="0044482A" w:rsidRDefault="0044482A" w:rsidP="0044482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2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proofErr w:type="spellStart"/>
            <w:r>
              <w:rPr>
                <w:rFonts w:ascii="Courier New" w:eastAsiaTheme="minorEastAsia" w:hAnsi="Courier New" w:cs="Courier New"/>
                <w:color w:val="6A3E3E"/>
                <w:kern w:val="0"/>
                <w:sz w:val="22"/>
              </w:rPr>
              <w:t>session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.setAttribute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(</w:t>
            </w:r>
            <w:r>
              <w:rPr>
                <w:rFonts w:ascii="Courier New" w:eastAsiaTheme="minorEastAsia" w:hAnsi="Courier New" w:cs="Courier New"/>
                <w:color w:val="2A00FF"/>
                <w:kern w:val="0"/>
                <w:sz w:val="22"/>
              </w:rPr>
              <w:t>"</w:t>
            </w:r>
            <w:proofErr w:type="spellStart"/>
            <w:r>
              <w:rPr>
                <w:rFonts w:ascii="Courier New" w:eastAsiaTheme="minorEastAsia" w:hAnsi="Courier New" w:cs="Courier New"/>
                <w:color w:val="2A00FF"/>
                <w:kern w:val="0"/>
                <w:sz w:val="22"/>
              </w:rPr>
              <w:t>list_cart_session</w:t>
            </w:r>
            <w:proofErr w:type="spellEnd"/>
            <w:r>
              <w:rPr>
                <w:rFonts w:ascii="Courier New" w:eastAsiaTheme="minorEastAsia" w:hAnsi="Courier New" w:cs="Courier New"/>
                <w:color w:val="2A00FF"/>
                <w:kern w:val="0"/>
                <w:sz w:val="22"/>
              </w:rPr>
              <w:t>"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 xml:space="preserve">, </w:t>
            </w:r>
            <w:proofErr w:type="spellStart"/>
            <w:r>
              <w:rPr>
                <w:rFonts w:ascii="Courier New" w:eastAsiaTheme="minorEastAsia" w:hAnsi="Courier New" w:cs="Courier New"/>
                <w:color w:val="6A3E3E"/>
                <w:kern w:val="0"/>
                <w:sz w:val="22"/>
              </w:rPr>
              <w:t>list_cart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);</w:t>
            </w:r>
          </w:p>
          <w:p w:rsidR="0044482A" w:rsidRDefault="0044482A" w:rsidP="0044482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2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  <w:t xml:space="preserve">} </w:t>
            </w:r>
            <w:r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22"/>
              </w:rPr>
              <w:t>else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 xml:space="preserve"> {</w:t>
            </w:r>
          </w:p>
          <w:p w:rsidR="0044482A" w:rsidRDefault="0044482A" w:rsidP="0044482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2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3F7F5F"/>
                <w:kern w:val="0"/>
                <w:sz w:val="22"/>
              </w:rPr>
              <w:t xml:space="preserve">// </w:t>
            </w:r>
            <w:r>
              <w:rPr>
                <w:rFonts w:ascii="Courier New" w:eastAsiaTheme="minorEastAsia" w:hAnsi="Courier New" w:cs="Courier New"/>
                <w:color w:val="3F7F5F"/>
                <w:kern w:val="0"/>
                <w:sz w:val="22"/>
              </w:rPr>
              <w:t>判断是否重复</w:t>
            </w:r>
          </w:p>
          <w:p w:rsidR="0044482A" w:rsidRDefault="0044482A" w:rsidP="0044482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2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proofErr w:type="spellStart"/>
            <w:r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22"/>
              </w:rPr>
              <w:t>boolean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6A3E3E"/>
                <w:kern w:val="0"/>
                <w:sz w:val="22"/>
              </w:rPr>
              <w:t>b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 xml:space="preserve"> = 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if_new_cart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Courier New" w:eastAsiaTheme="minorEastAsia" w:hAnsi="Courier New" w:cs="Courier New"/>
                <w:color w:val="6A3E3E"/>
                <w:kern w:val="0"/>
                <w:sz w:val="22"/>
              </w:rPr>
              <w:t>list_cart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Courier New" w:eastAsiaTheme="minorEastAsia" w:hAnsi="Courier New" w:cs="Courier New"/>
                <w:color w:val="6A3E3E"/>
                <w:kern w:val="0"/>
                <w:sz w:val="22"/>
              </w:rPr>
              <w:t>cart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);</w:t>
            </w:r>
          </w:p>
          <w:p w:rsidR="0044482A" w:rsidRDefault="0044482A" w:rsidP="0044482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2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22"/>
              </w:rPr>
              <w:t>if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Courier New" w:eastAsiaTheme="minorEastAsia" w:hAnsi="Courier New" w:cs="Courier New"/>
                <w:color w:val="6A3E3E"/>
                <w:kern w:val="0"/>
                <w:sz w:val="22"/>
              </w:rPr>
              <w:t>b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) {</w:t>
            </w:r>
          </w:p>
          <w:p w:rsidR="0044482A" w:rsidRDefault="0044482A" w:rsidP="0044482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2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3F7F5F"/>
                <w:kern w:val="0"/>
                <w:sz w:val="22"/>
              </w:rPr>
              <w:t xml:space="preserve">// </w:t>
            </w:r>
            <w:r>
              <w:rPr>
                <w:rFonts w:ascii="Courier New" w:eastAsiaTheme="minorEastAsia" w:hAnsi="Courier New" w:cs="Courier New"/>
                <w:color w:val="3F7F5F"/>
                <w:kern w:val="0"/>
                <w:sz w:val="22"/>
              </w:rPr>
              <w:t>新车，添加</w:t>
            </w:r>
          </w:p>
          <w:p w:rsidR="0044482A" w:rsidRDefault="0044482A" w:rsidP="0044482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2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proofErr w:type="spellStart"/>
            <w:r>
              <w:rPr>
                <w:rFonts w:ascii="Courier New" w:eastAsiaTheme="minorEastAsia" w:hAnsi="Courier New" w:cs="Courier New"/>
                <w:color w:val="0000C0"/>
                <w:kern w:val="0"/>
                <w:sz w:val="22"/>
              </w:rPr>
              <w:t>cartServiceInf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.add_cart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(</w:t>
            </w:r>
            <w:r>
              <w:rPr>
                <w:rFonts w:ascii="Courier New" w:eastAsiaTheme="minorEastAsia" w:hAnsi="Courier New" w:cs="Courier New"/>
                <w:color w:val="6A3E3E"/>
                <w:kern w:val="0"/>
                <w:sz w:val="22"/>
              </w:rPr>
              <w:t>cart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);</w:t>
            </w:r>
          </w:p>
          <w:p w:rsidR="0044482A" w:rsidRDefault="0044482A" w:rsidP="0044482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2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3F7F5F"/>
                <w:kern w:val="0"/>
                <w:sz w:val="22"/>
              </w:rPr>
              <w:t xml:space="preserve">// </w:t>
            </w:r>
            <w:r>
              <w:rPr>
                <w:rFonts w:ascii="Courier New" w:eastAsiaTheme="minorEastAsia" w:hAnsi="Courier New" w:cs="Courier New"/>
                <w:color w:val="3F7F5F"/>
                <w:kern w:val="0"/>
                <w:sz w:val="22"/>
              </w:rPr>
              <w:t>同步</w:t>
            </w:r>
            <w:r>
              <w:rPr>
                <w:rFonts w:ascii="Courier New" w:eastAsiaTheme="minorEastAsia" w:hAnsi="Courier New" w:cs="Courier New"/>
                <w:color w:val="3F7F5F"/>
                <w:kern w:val="0"/>
                <w:sz w:val="22"/>
              </w:rPr>
              <w:t>session</w:t>
            </w:r>
          </w:p>
          <w:p w:rsidR="0044482A" w:rsidRDefault="0044482A" w:rsidP="0044482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2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proofErr w:type="spellStart"/>
            <w:r>
              <w:rPr>
                <w:rFonts w:ascii="Courier New" w:eastAsiaTheme="minorEastAsia" w:hAnsi="Courier New" w:cs="Courier New"/>
                <w:color w:val="6A3E3E"/>
                <w:kern w:val="0"/>
                <w:sz w:val="22"/>
              </w:rPr>
              <w:t>list_cart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.add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(</w:t>
            </w:r>
            <w:r>
              <w:rPr>
                <w:rFonts w:ascii="Courier New" w:eastAsiaTheme="minorEastAsia" w:hAnsi="Courier New" w:cs="Courier New"/>
                <w:color w:val="6A3E3E"/>
                <w:kern w:val="0"/>
                <w:sz w:val="22"/>
              </w:rPr>
              <w:t>cart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);</w:t>
            </w:r>
          </w:p>
          <w:p w:rsidR="0044482A" w:rsidRDefault="0044482A" w:rsidP="0044482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2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  <w:t xml:space="preserve">} </w:t>
            </w:r>
            <w:r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22"/>
              </w:rPr>
              <w:t>else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 xml:space="preserve"> {</w:t>
            </w:r>
          </w:p>
          <w:p w:rsidR="0044482A" w:rsidRDefault="0044482A" w:rsidP="0044482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2"/>
              </w:rPr>
            </w:pPr>
          </w:p>
          <w:p w:rsidR="0044482A" w:rsidRDefault="0044482A" w:rsidP="0044482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2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3F7F5F"/>
                <w:kern w:val="0"/>
                <w:sz w:val="22"/>
              </w:rPr>
              <w:t xml:space="preserve">// </w:t>
            </w:r>
            <w:r>
              <w:rPr>
                <w:rFonts w:ascii="Courier New" w:eastAsiaTheme="minorEastAsia" w:hAnsi="Courier New" w:cs="Courier New"/>
                <w:color w:val="3F7F5F"/>
                <w:kern w:val="0"/>
                <w:sz w:val="22"/>
              </w:rPr>
              <w:t>同步</w:t>
            </w:r>
            <w:r>
              <w:rPr>
                <w:rFonts w:ascii="Courier New" w:eastAsiaTheme="minorEastAsia" w:hAnsi="Courier New" w:cs="Courier New"/>
                <w:color w:val="3F7F5F"/>
                <w:kern w:val="0"/>
                <w:sz w:val="22"/>
              </w:rPr>
              <w:t>session</w:t>
            </w:r>
          </w:p>
          <w:p w:rsidR="0044482A" w:rsidRDefault="0044482A" w:rsidP="0044482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2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22"/>
              </w:rPr>
              <w:t>for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 xml:space="preserve"> (</w:t>
            </w:r>
            <w:proofErr w:type="spellStart"/>
            <w:r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22"/>
              </w:rPr>
              <w:t>int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color w:val="6A3E3E"/>
                <w:kern w:val="0"/>
                <w:sz w:val="22"/>
              </w:rPr>
              <w:t>i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 xml:space="preserve"> = 0; </w:t>
            </w:r>
            <w:proofErr w:type="spellStart"/>
            <w:r>
              <w:rPr>
                <w:rFonts w:ascii="Courier New" w:eastAsiaTheme="minorEastAsia" w:hAnsi="Courier New" w:cs="Courier New"/>
                <w:color w:val="6A3E3E"/>
                <w:kern w:val="0"/>
                <w:sz w:val="22"/>
              </w:rPr>
              <w:t>i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 xml:space="preserve"> &lt; </w:t>
            </w:r>
            <w:proofErr w:type="spellStart"/>
            <w:r>
              <w:rPr>
                <w:rFonts w:ascii="Courier New" w:eastAsiaTheme="minorEastAsia" w:hAnsi="Courier New" w:cs="Courier New"/>
                <w:color w:val="6A3E3E"/>
                <w:kern w:val="0"/>
                <w:sz w:val="22"/>
              </w:rPr>
              <w:t>list_cart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.size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 xml:space="preserve">(); </w:t>
            </w:r>
            <w:proofErr w:type="spellStart"/>
            <w:r>
              <w:rPr>
                <w:rFonts w:ascii="Courier New" w:eastAsiaTheme="minorEastAsia" w:hAnsi="Courier New" w:cs="Courier New"/>
                <w:color w:val="6A3E3E"/>
                <w:kern w:val="0"/>
                <w:sz w:val="22"/>
              </w:rPr>
              <w:t>i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++) {</w:t>
            </w:r>
          </w:p>
          <w:p w:rsidR="0044482A" w:rsidRDefault="0044482A" w:rsidP="0044482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2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22"/>
              </w:rPr>
              <w:t>if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 xml:space="preserve"> (</w:t>
            </w:r>
            <w:proofErr w:type="spellStart"/>
            <w:r>
              <w:rPr>
                <w:rFonts w:ascii="Courier New" w:eastAsiaTheme="minorEastAsia" w:hAnsi="Courier New" w:cs="Courier New"/>
                <w:color w:val="6A3E3E"/>
                <w:kern w:val="0"/>
                <w:sz w:val="22"/>
              </w:rPr>
              <w:t>list_cart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.get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Courier New" w:eastAsiaTheme="minorEastAsia" w:hAnsi="Courier New" w:cs="Courier New"/>
                <w:color w:val="6A3E3E"/>
                <w:kern w:val="0"/>
                <w:sz w:val="22"/>
              </w:rPr>
              <w:t>i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).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getSku_id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 xml:space="preserve">() == </w:t>
            </w:r>
            <w:proofErr w:type="spellStart"/>
            <w:r>
              <w:rPr>
                <w:rFonts w:ascii="Courier New" w:eastAsiaTheme="minorEastAsia" w:hAnsi="Courier New" w:cs="Courier New"/>
                <w:color w:val="6A3E3E"/>
                <w:kern w:val="0"/>
                <w:sz w:val="22"/>
              </w:rPr>
              <w:t>cart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.getSku_id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()) {</w:t>
            </w:r>
          </w:p>
          <w:p w:rsidR="0044482A" w:rsidRDefault="0044482A" w:rsidP="0044482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2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proofErr w:type="spellStart"/>
            <w:r>
              <w:rPr>
                <w:rFonts w:ascii="Courier New" w:eastAsiaTheme="minorEastAsia" w:hAnsi="Courier New" w:cs="Courier New"/>
                <w:color w:val="6A3E3E"/>
                <w:kern w:val="0"/>
                <w:sz w:val="22"/>
              </w:rPr>
              <w:t>list_cart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.get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Courier New" w:eastAsiaTheme="minorEastAsia" w:hAnsi="Courier New" w:cs="Courier New"/>
                <w:color w:val="6A3E3E"/>
                <w:kern w:val="0"/>
                <w:sz w:val="22"/>
              </w:rPr>
              <w:t>i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).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setTjshl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Courier New" w:eastAsiaTheme="minorEastAsia" w:hAnsi="Courier New" w:cs="Courier New"/>
                <w:color w:val="6A3E3E"/>
                <w:kern w:val="0"/>
                <w:sz w:val="22"/>
              </w:rPr>
              <w:t>list_cart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.get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Courier New" w:eastAsiaTheme="minorEastAsia" w:hAnsi="Courier New" w:cs="Courier New"/>
                <w:color w:val="6A3E3E"/>
                <w:kern w:val="0"/>
                <w:sz w:val="22"/>
              </w:rPr>
              <w:t>i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).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getTjshl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 xml:space="preserve">() + </w:t>
            </w:r>
            <w:proofErr w:type="spellStart"/>
            <w:r>
              <w:rPr>
                <w:rFonts w:ascii="Courier New" w:eastAsiaTheme="minorEastAsia" w:hAnsi="Courier New" w:cs="Courier New"/>
                <w:color w:val="6A3E3E"/>
                <w:kern w:val="0"/>
                <w:sz w:val="22"/>
              </w:rPr>
              <w:t>cart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.getTjshl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());</w:t>
            </w:r>
          </w:p>
          <w:p w:rsidR="0044482A" w:rsidRDefault="0044482A" w:rsidP="0044482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2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proofErr w:type="spellStart"/>
            <w:r>
              <w:rPr>
                <w:rFonts w:ascii="Courier New" w:eastAsiaTheme="minorEastAsia" w:hAnsi="Courier New" w:cs="Courier New"/>
                <w:color w:val="6A3E3E"/>
                <w:kern w:val="0"/>
                <w:sz w:val="22"/>
              </w:rPr>
              <w:t>list_cart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.get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Courier New" w:eastAsiaTheme="minorEastAsia" w:hAnsi="Courier New" w:cs="Courier New"/>
                <w:color w:val="6A3E3E"/>
                <w:kern w:val="0"/>
                <w:sz w:val="22"/>
              </w:rPr>
              <w:t>i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).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setHj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Courier New" w:eastAsiaTheme="minorEastAsia" w:hAnsi="Courier New" w:cs="Courier New"/>
                <w:color w:val="6A3E3E"/>
                <w:kern w:val="0"/>
                <w:sz w:val="22"/>
              </w:rPr>
              <w:t>list_cart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.get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Courier New" w:eastAsiaTheme="minorEastAsia" w:hAnsi="Courier New" w:cs="Courier New"/>
                <w:color w:val="6A3E3E"/>
                <w:kern w:val="0"/>
                <w:sz w:val="22"/>
              </w:rPr>
              <w:t>i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).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getTjshl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 xml:space="preserve">() * </w:t>
            </w:r>
            <w:proofErr w:type="spellStart"/>
            <w:r>
              <w:rPr>
                <w:rFonts w:ascii="Courier New" w:eastAsiaTheme="minorEastAsia" w:hAnsi="Courier New" w:cs="Courier New"/>
                <w:color w:val="6A3E3E"/>
                <w:kern w:val="0"/>
                <w:sz w:val="22"/>
              </w:rPr>
              <w:t>list_cart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.get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Courier New" w:eastAsiaTheme="minorEastAsia" w:hAnsi="Courier New" w:cs="Courier New"/>
                <w:color w:val="6A3E3E"/>
                <w:kern w:val="0"/>
                <w:sz w:val="22"/>
              </w:rPr>
              <w:t>i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).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getSku_jg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());</w:t>
            </w:r>
          </w:p>
          <w:p w:rsidR="0044482A" w:rsidRDefault="0044482A" w:rsidP="0044482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2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3F7F5F"/>
                <w:kern w:val="0"/>
                <w:sz w:val="22"/>
              </w:rPr>
              <w:t xml:space="preserve">// </w:t>
            </w:r>
            <w:r>
              <w:rPr>
                <w:rFonts w:ascii="Courier New" w:eastAsiaTheme="minorEastAsia" w:hAnsi="Courier New" w:cs="Courier New"/>
                <w:color w:val="3F7F5F"/>
                <w:kern w:val="0"/>
                <w:sz w:val="22"/>
              </w:rPr>
              <w:t>老车，更新</w:t>
            </w:r>
          </w:p>
          <w:p w:rsidR="0044482A" w:rsidRDefault="0044482A" w:rsidP="0044482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2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proofErr w:type="spellStart"/>
            <w:r>
              <w:rPr>
                <w:rFonts w:ascii="Courier New" w:eastAsiaTheme="minorEastAsia" w:hAnsi="Courier New" w:cs="Courier New"/>
                <w:color w:val="0000C0"/>
                <w:kern w:val="0"/>
                <w:sz w:val="22"/>
              </w:rPr>
              <w:t>cartServiceInf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.update_cart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Courier New" w:eastAsiaTheme="minorEastAsia" w:hAnsi="Courier New" w:cs="Courier New"/>
                <w:color w:val="6A3E3E"/>
                <w:kern w:val="0"/>
                <w:sz w:val="22"/>
              </w:rPr>
              <w:t>list_cart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.get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Courier New" w:eastAsiaTheme="minorEastAsia" w:hAnsi="Courier New" w:cs="Courier New"/>
                <w:color w:val="6A3E3E"/>
                <w:kern w:val="0"/>
                <w:sz w:val="22"/>
              </w:rPr>
              <w:t>i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));</w:t>
            </w:r>
          </w:p>
          <w:p w:rsidR="0044482A" w:rsidRDefault="0044482A" w:rsidP="0044482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2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  <w:t>}</w:t>
            </w:r>
          </w:p>
          <w:p w:rsidR="0044482A" w:rsidRDefault="0044482A" w:rsidP="0044482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2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  <w:t>}</w:t>
            </w:r>
          </w:p>
          <w:p w:rsidR="0044482A" w:rsidRDefault="0044482A" w:rsidP="0044482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2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  <w:t>}</w:t>
            </w:r>
          </w:p>
          <w:p w:rsidR="0044482A" w:rsidRDefault="0044482A" w:rsidP="0044482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2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lastRenderedPageBreak/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  <w:t>}</w:t>
            </w:r>
          </w:p>
          <w:p w:rsidR="0044482A" w:rsidRDefault="0044482A" w:rsidP="003D617D"/>
        </w:tc>
      </w:tr>
    </w:tbl>
    <w:p w:rsidR="002F0F98" w:rsidRDefault="002F0F98" w:rsidP="003D617D"/>
    <w:p w:rsidR="00E90DA2" w:rsidRDefault="00E90DA2" w:rsidP="003D617D"/>
    <w:p w:rsidR="00E90DA2" w:rsidRDefault="00E90DA2" w:rsidP="003D617D"/>
    <w:p w:rsidR="00E90DA2" w:rsidRDefault="00E90DA2" w:rsidP="00E90DA2">
      <w:pPr>
        <w:pStyle w:val="1"/>
      </w:pPr>
      <w:r>
        <w:t xml:space="preserve">4 </w:t>
      </w:r>
      <w:r>
        <w:t>任务</w:t>
      </w:r>
    </w:p>
    <w:p w:rsidR="00E90DA2" w:rsidRDefault="00E90DA2" w:rsidP="00E90DA2">
      <w:r>
        <w:t xml:space="preserve">1 </w:t>
      </w:r>
      <w:r>
        <w:t>销售属性</w:t>
      </w:r>
    </w:p>
    <w:p w:rsidR="002C044A" w:rsidRDefault="002C044A" w:rsidP="00E90DA2"/>
    <w:p w:rsidR="002C044A" w:rsidRDefault="002C044A" w:rsidP="002C044A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margin">
                  <wp:posOffset>2545657</wp:posOffset>
                </wp:positionH>
                <wp:positionV relativeFrom="paragraph">
                  <wp:posOffset>862215</wp:posOffset>
                </wp:positionV>
                <wp:extent cx="2085109" cy="581891"/>
                <wp:effectExtent l="0" t="0" r="10795" b="2794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109" cy="5818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044A" w:rsidRDefault="002C044A" w:rsidP="002C04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用户登录</w:t>
                            </w:r>
                          </w:p>
                          <w:p w:rsidR="002C044A" w:rsidRDefault="002C044A" w:rsidP="002C044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同步购物车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5" o:spid="_x0000_s1049" style="position:absolute;left:0;text-align:left;margin-left:200.45pt;margin-top:67.9pt;width:164.2pt;height:45.8pt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" fillcolor="#4f81bd [3204]" strokecolor="#243f60 [1604]" strokeweight="2pt">
                <v:textbox>
                  <w:txbxContent>
                    <w:p w:rsidR="002C044A" w:rsidRDefault="002C044A" w:rsidP="002C044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用户登录</w:t>
                      </w:r>
                    </w:p>
                    <w:p w:rsidR="002C044A" w:rsidRDefault="002C044A" w:rsidP="002C044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同步购物车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5 </w:t>
      </w:r>
      <w:r>
        <w:t>购物车同步</w:t>
      </w:r>
    </w:p>
    <w:p w:rsidR="002C044A" w:rsidRDefault="00B30F1E" w:rsidP="002C044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margin">
                  <wp:posOffset>3545120</wp:posOffset>
                </wp:positionH>
                <wp:positionV relativeFrom="paragraph">
                  <wp:posOffset>242887</wp:posOffset>
                </wp:positionV>
                <wp:extent cx="290830" cy="6733251"/>
                <wp:effectExtent l="0" t="1588" r="12383" b="12382"/>
                <wp:wrapNone/>
                <wp:docPr id="64" name="左大括号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90830" cy="6733251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D3F5A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64" o:spid="_x0000_s1026" type="#_x0000_t87" style="position:absolute;left:0;text-align:left;margin-left:279.15pt;margin-top:19.1pt;width:22.9pt;height:530.2pt;rotation:-90;z-index:2517340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" adj="78" strokecolor="#4579b8 [3044]">
                <w10:wrap anchorx="margin"/>
              </v:shape>
            </w:pict>
          </mc:Fallback>
        </mc:AlternateContent>
      </w:r>
    </w:p>
    <w:p w:rsidR="002C044A" w:rsidRDefault="00BD7AAC" w:rsidP="002C044A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4170507</wp:posOffset>
                </wp:positionH>
                <wp:positionV relativeFrom="paragraph">
                  <wp:posOffset>222539</wp:posOffset>
                </wp:positionV>
                <wp:extent cx="1503218" cy="304800"/>
                <wp:effectExtent l="0" t="0" r="97155" b="7620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3218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29BA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7" o:spid="_x0000_s1026" type="#_x0000_t32" style="position:absolute;left:0;text-align:left;margin-left:328.4pt;margin-top:17.5pt;width:118.35pt;height:2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1427307</wp:posOffset>
                </wp:positionH>
                <wp:positionV relativeFrom="paragraph">
                  <wp:posOffset>229466</wp:posOffset>
                </wp:positionV>
                <wp:extent cx="1600200" cy="277091"/>
                <wp:effectExtent l="38100" t="0" r="19050" b="8509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277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49AB4" id="直接箭头连接符 46" o:spid="_x0000_s1026" type="#_x0000_t32" style="position:absolute;left:0;text-align:left;margin-left:112.4pt;margin-top:18.05pt;width:126pt;height:21.8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" strokecolor="#4579b8 [3044]">
                <v:stroke endarrow="block"/>
              </v:shape>
            </w:pict>
          </mc:Fallback>
        </mc:AlternateContent>
      </w:r>
    </w:p>
    <w:p w:rsidR="002C044A" w:rsidRDefault="002C044A" w:rsidP="002C044A"/>
    <w:p w:rsidR="002C044A" w:rsidRDefault="00BD7AAC" w:rsidP="002C044A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4253634</wp:posOffset>
                </wp:positionH>
                <wp:positionV relativeFrom="paragraph">
                  <wp:posOffset>64250</wp:posOffset>
                </wp:positionV>
                <wp:extent cx="2722418" cy="554182"/>
                <wp:effectExtent l="0" t="0" r="20955" b="1778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2418" cy="5541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7AAC" w:rsidRDefault="00BD7AAC" w:rsidP="00BD7AAC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ookie</w:t>
                            </w:r>
                            <w:r>
                              <w:t>中</w:t>
                            </w:r>
                            <w:r>
                              <w:rPr>
                                <w:rFonts w:hint="eastAsia"/>
                              </w:rPr>
                              <w:t>有数据</w:t>
                            </w:r>
                          </w:p>
                          <w:p w:rsidR="00BD7AAC" w:rsidRDefault="00BD7AAC" w:rsidP="00BD7AA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根据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db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的数据进行同步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9" o:spid="_x0000_s1050" style="position:absolute;left:0;text-align:left;margin-left:334.95pt;margin-top:5.05pt;width:214.35pt;height:43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" fillcolor="#4f81bd [3204]" strokecolor="#243f60 [1604]" strokeweight="2pt">
                <v:textbox>
                  <w:txbxContent>
                    <w:p w:rsidR="00BD7AAC" w:rsidRDefault="00BD7AAC" w:rsidP="00BD7AAC">
                      <w:pPr>
                        <w:jc w:val="center"/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>ookie</w:t>
                      </w:r>
                      <w:r>
                        <w:t>中</w:t>
                      </w:r>
                      <w:r>
                        <w:rPr>
                          <w:rFonts w:hint="eastAsia"/>
                        </w:rPr>
                        <w:t>有数据</w:t>
                      </w:r>
                    </w:p>
                    <w:p w:rsidR="00BD7AAC" w:rsidRDefault="00BD7AAC" w:rsidP="00BD7AA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根据</w:t>
                      </w:r>
                      <w:proofErr w:type="spellStart"/>
                      <w:r>
                        <w:rPr>
                          <w:rFonts w:hint="eastAsia"/>
                        </w:rPr>
                        <w:t>db</w:t>
                      </w:r>
                      <w:proofErr w:type="spellEnd"/>
                      <w:r>
                        <w:rPr>
                          <w:rFonts w:hint="eastAsia"/>
                        </w:rPr>
                        <w:t>的数据进行同步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90343</wp:posOffset>
                </wp:positionH>
                <wp:positionV relativeFrom="paragraph">
                  <wp:posOffset>78105</wp:posOffset>
                </wp:positionV>
                <wp:extent cx="1551709" cy="429491"/>
                <wp:effectExtent l="0" t="0" r="10795" b="2794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709" cy="4294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7AAC" w:rsidRDefault="00BD7AAC" w:rsidP="00BD7AA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ookie</w:t>
                            </w:r>
                            <w:r>
                              <w:t>中</w:t>
                            </w:r>
                            <w:r>
                              <w:rPr>
                                <w:rFonts w:hint="eastAsia"/>
                              </w:rPr>
                              <w:t>没有数据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8" o:spid="_x0000_s1051" style="position:absolute;left:0;text-align:left;margin-left:7.1pt;margin-top:6.15pt;width:122.2pt;height:33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" fillcolor="#4f81bd [3204]" strokecolor="#243f60 [1604]" strokeweight="2pt">
                <v:textbox>
                  <w:txbxContent>
                    <w:p w:rsidR="00BD7AAC" w:rsidRDefault="00BD7AAC" w:rsidP="00BD7AA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>ookie</w:t>
                      </w:r>
                      <w:r>
                        <w:t>中</w:t>
                      </w:r>
                      <w:r>
                        <w:rPr>
                          <w:rFonts w:hint="eastAsia"/>
                        </w:rPr>
                        <w:t>没有数据</w:t>
                      </w:r>
                    </w:p>
                  </w:txbxContent>
                </v:textbox>
              </v:rect>
            </w:pict>
          </mc:Fallback>
        </mc:AlternateContent>
      </w:r>
    </w:p>
    <w:p w:rsidR="002C044A" w:rsidRDefault="002C044A" w:rsidP="002C044A"/>
    <w:p w:rsidR="002C044A" w:rsidRDefault="00BD7AAC" w:rsidP="002C044A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3893416</wp:posOffset>
                </wp:positionH>
                <wp:positionV relativeFrom="paragraph">
                  <wp:posOffset>162271</wp:posOffset>
                </wp:positionV>
                <wp:extent cx="1357745" cy="360219"/>
                <wp:effectExtent l="38100" t="0" r="13970" b="78105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7745" cy="3602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5F0742" id="直接箭头连接符 54" o:spid="_x0000_s1026" type="#_x0000_t32" style="position:absolute;left:0;text-align:left;margin-left:306.55pt;margin-top:12.8pt;width:106.9pt;height:28.35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6096289</wp:posOffset>
                </wp:positionH>
                <wp:positionV relativeFrom="paragraph">
                  <wp:posOffset>148417</wp:posOffset>
                </wp:positionV>
                <wp:extent cx="498763" cy="367145"/>
                <wp:effectExtent l="0" t="0" r="53975" b="5207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3" cy="367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FD6BA0" id="直接箭头连接符 50" o:spid="_x0000_s1026" type="#_x0000_t32" style="position:absolute;left:0;text-align:left;margin-left:480pt;margin-top:11.7pt;width:39.25pt;height:28.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" strokecolor="#4579b8 [3044]">
                <v:stroke endarrow="block"/>
              </v:shape>
            </w:pict>
          </mc:Fallback>
        </mc:AlternateContent>
      </w:r>
    </w:p>
    <w:p w:rsidR="002C044A" w:rsidRDefault="002C044A" w:rsidP="002C044A"/>
    <w:p w:rsidR="002C044A" w:rsidRDefault="00BD7AAC" w:rsidP="002C044A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3B69F3A" wp14:editId="40076058">
                <wp:simplePos x="0" y="0"/>
                <wp:positionH relativeFrom="column">
                  <wp:posOffset>3075710</wp:posOffset>
                </wp:positionH>
                <wp:positionV relativeFrom="paragraph">
                  <wp:posOffset>7909</wp:posOffset>
                </wp:positionV>
                <wp:extent cx="1371600" cy="394855"/>
                <wp:effectExtent l="0" t="0" r="19050" b="24765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94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7AAC" w:rsidRDefault="00BD7AAC" w:rsidP="00BD7AA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中</w:t>
                            </w:r>
                            <w:r>
                              <w:rPr>
                                <w:rFonts w:hint="eastAsia"/>
                              </w:rPr>
                              <w:t>有</w:t>
                            </w:r>
                            <w:r>
                              <w:rPr>
                                <w:rFonts w:hint="eastAsia"/>
                              </w:rPr>
                              <w:t>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B69F3A" id="矩形 55" o:spid="_x0000_s1052" style="position:absolute;left:0;text-align:left;margin-left:242.2pt;margin-top:.6pt;width:108pt;height:31.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" fillcolor="#4f81bd [3204]" strokecolor="#243f60 [1604]" strokeweight="2pt">
                <v:textbox>
                  <w:txbxContent>
                    <w:p w:rsidR="00BD7AAC" w:rsidRDefault="00BD7AAC" w:rsidP="00BD7AA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D</w:t>
                      </w:r>
                      <w:r>
                        <w:rPr>
                          <w:rFonts w:hint="eastAsia"/>
                        </w:rPr>
                        <w:t>b</w:t>
                      </w:r>
                      <w:r>
                        <w:t>中</w:t>
                      </w:r>
                      <w:r>
                        <w:rPr>
                          <w:rFonts w:hint="eastAsia"/>
                        </w:rPr>
                        <w:t>有</w:t>
                      </w:r>
                      <w:r>
                        <w:rPr>
                          <w:rFonts w:hint="eastAsia"/>
                        </w:rPr>
                        <w:t>数据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5791489</wp:posOffset>
                </wp:positionH>
                <wp:positionV relativeFrom="paragraph">
                  <wp:posOffset>52474</wp:posOffset>
                </wp:positionV>
                <wp:extent cx="1371600" cy="394855"/>
                <wp:effectExtent l="0" t="0" r="19050" b="24765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94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7AAC" w:rsidRDefault="00BD7AAC" w:rsidP="00BD7AA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中</w:t>
                            </w:r>
                            <w:r>
                              <w:rPr>
                                <w:rFonts w:hint="eastAsia"/>
                              </w:rPr>
                              <w:t>没数据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1" o:spid="_x0000_s1053" style="position:absolute;left:0;text-align:left;margin-left:456pt;margin-top:4.15pt;width:108pt;height:31.1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" fillcolor="#4f81bd [3204]" strokecolor="#243f60 [1604]" strokeweight="2pt">
                <v:textbox>
                  <w:txbxContent>
                    <w:p w:rsidR="00BD7AAC" w:rsidRDefault="00BD7AAC" w:rsidP="00BD7AA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D</w:t>
                      </w:r>
                      <w:r>
                        <w:rPr>
                          <w:rFonts w:hint="eastAsia"/>
                        </w:rPr>
                        <w:t>b</w:t>
                      </w:r>
                      <w:r>
                        <w:t>中</w:t>
                      </w:r>
                      <w:r>
                        <w:rPr>
                          <w:rFonts w:hint="eastAsia"/>
                        </w:rPr>
                        <w:t>没数据</w:t>
                      </w:r>
                    </w:p>
                  </w:txbxContent>
                </v:textbox>
              </v:rect>
            </w:pict>
          </mc:Fallback>
        </mc:AlternateContent>
      </w:r>
    </w:p>
    <w:p w:rsidR="002C044A" w:rsidRDefault="00BD7AAC" w:rsidP="002C044A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4066598</wp:posOffset>
                </wp:positionH>
                <wp:positionV relativeFrom="paragraph">
                  <wp:posOffset>191539</wp:posOffset>
                </wp:positionV>
                <wp:extent cx="623454" cy="200891"/>
                <wp:effectExtent l="0" t="0" r="100965" b="66040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454" cy="200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13564" id="直接箭头连接符 57" o:spid="_x0000_s1026" type="#_x0000_t32" style="position:absolute;left:0;text-align:left;margin-left:320.2pt;margin-top:15.1pt;width:49.1pt;height:15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2556452</wp:posOffset>
                </wp:positionH>
                <wp:positionV relativeFrom="paragraph">
                  <wp:posOffset>184612</wp:posOffset>
                </wp:positionV>
                <wp:extent cx="699655" cy="166254"/>
                <wp:effectExtent l="38100" t="0" r="24765" b="81915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9655" cy="1662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E08A5" id="直接箭头连接符 56" o:spid="_x0000_s1026" type="#_x0000_t32" style="position:absolute;left:0;text-align:left;margin-left:201.3pt;margin-top:14.55pt;width:55.1pt;height:13.1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6601980</wp:posOffset>
                </wp:positionH>
                <wp:positionV relativeFrom="paragraph">
                  <wp:posOffset>240030</wp:posOffset>
                </wp:positionV>
                <wp:extent cx="0" cy="381000"/>
                <wp:effectExtent l="76200" t="0" r="95250" b="57150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AD887" id="直接箭头连接符 52" o:spid="_x0000_s1026" type="#_x0000_t32" style="position:absolute;left:0;text-align:left;margin-left:519.85pt;margin-top:18.9pt;width:0;height:30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" strokecolor="#4579b8 [3044]">
                <v:stroke endarrow="block"/>
              </v:shape>
            </w:pict>
          </mc:Fallback>
        </mc:AlternateContent>
      </w:r>
    </w:p>
    <w:p w:rsidR="002C044A" w:rsidRDefault="00BD7AAC" w:rsidP="002C044A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3456631" wp14:editId="086E3A53">
                <wp:simplePos x="0" y="0"/>
                <wp:positionH relativeFrom="column">
                  <wp:posOffset>4097250</wp:posOffset>
                </wp:positionH>
                <wp:positionV relativeFrom="paragraph">
                  <wp:posOffset>124749</wp:posOffset>
                </wp:positionV>
                <wp:extent cx="1308735" cy="360680"/>
                <wp:effectExtent l="0" t="0" r="24765" b="20320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735" cy="360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7AAC" w:rsidRDefault="00BD7AAC" w:rsidP="00BD7A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没</w:t>
                            </w:r>
                            <w:r>
                              <w:rPr>
                                <w:rFonts w:hint="eastAsia"/>
                              </w:rPr>
                              <w:t>重复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456631" id="矩形 59" o:spid="_x0000_s1054" style="position:absolute;left:0;text-align:left;margin-left:322.6pt;margin-top:9.8pt;width:103.05pt;height:28.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" fillcolor="#4f81bd [3204]" strokecolor="#243f60 [1604]" strokeweight="2pt">
                <v:textbox>
                  <w:txbxContent>
                    <w:p w:rsidR="00BD7AAC" w:rsidRDefault="00BD7AAC" w:rsidP="00BD7AA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没</w:t>
                      </w:r>
                      <w:r>
                        <w:rPr>
                          <w:rFonts w:hint="eastAsia"/>
                        </w:rPr>
                        <w:t>重复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1558636</wp:posOffset>
                </wp:positionH>
                <wp:positionV relativeFrom="paragraph">
                  <wp:posOffset>121805</wp:posOffset>
                </wp:positionV>
                <wp:extent cx="1309254" cy="360738"/>
                <wp:effectExtent l="0" t="0" r="24765" b="20320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254" cy="3607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7AAC" w:rsidRDefault="00BD7AAC" w:rsidP="00BD7A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重复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8" o:spid="_x0000_s1055" style="position:absolute;left:0;text-align:left;margin-left:122.75pt;margin-top:9.6pt;width:103.1pt;height:28.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" fillcolor="#4f81bd [3204]" strokecolor="#243f60 [1604]" strokeweight="2pt">
                <v:textbox>
                  <w:txbxContent>
                    <w:p w:rsidR="00BD7AAC" w:rsidRDefault="00BD7AAC" w:rsidP="00BD7AA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重复</w:t>
                      </w:r>
                    </w:p>
                  </w:txbxContent>
                </v:textbox>
              </v:rect>
            </w:pict>
          </mc:Fallback>
        </mc:AlternateContent>
      </w:r>
    </w:p>
    <w:p w:rsidR="002C044A" w:rsidRDefault="002C044A" w:rsidP="002C044A">
      <w:pPr>
        <w:rPr>
          <w:rFonts w:hint="eastAsia"/>
        </w:rPr>
      </w:pPr>
    </w:p>
    <w:p w:rsidR="002C044A" w:rsidRDefault="00BD7AAC" w:rsidP="002C044A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4759325</wp:posOffset>
                </wp:positionH>
                <wp:positionV relativeFrom="paragraph">
                  <wp:posOffset>19916</wp:posOffset>
                </wp:positionV>
                <wp:extent cx="6927" cy="290945"/>
                <wp:effectExtent l="76200" t="0" r="69850" b="52070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290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E42647" id="直接箭头连接符 63" o:spid="_x0000_s1026" type="#_x0000_t32" style="position:absolute;left:0;text-align:left;margin-left:374.75pt;margin-top:1.55pt;width:.55pt;height:22.9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2210089</wp:posOffset>
                </wp:positionH>
                <wp:positionV relativeFrom="paragraph">
                  <wp:posOffset>26843</wp:posOffset>
                </wp:positionV>
                <wp:extent cx="6927" cy="263237"/>
                <wp:effectExtent l="76200" t="0" r="69850" b="60960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" cy="2632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B9603" id="直接箭头连接符 60" o:spid="_x0000_s1026" type="#_x0000_t32" style="position:absolute;left:0;text-align:left;margin-left:174pt;margin-top:2.1pt;width:.55pt;height:20.75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5985452</wp:posOffset>
                </wp:positionH>
                <wp:positionV relativeFrom="paragraph">
                  <wp:posOffset>12989</wp:posOffset>
                </wp:positionV>
                <wp:extent cx="1198418" cy="651163"/>
                <wp:effectExtent l="0" t="0" r="20955" b="15875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418" cy="6511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7AAC" w:rsidRDefault="00BD7AAC" w:rsidP="00BD7AA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将</w:t>
                            </w:r>
                            <w:r>
                              <w:rPr>
                                <w:rFonts w:hint="eastAsia"/>
                              </w:rPr>
                              <w:t>cookie</w:t>
                            </w:r>
                            <w:r>
                              <w:t>中</w:t>
                            </w:r>
                            <w:r>
                              <w:rPr>
                                <w:rFonts w:hint="eastAsia"/>
                              </w:rPr>
                              <w:t>的数据</w:t>
                            </w:r>
                            <w:r>
                              <w:t>添加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3" o:spid="_x0000_s1056" style="position:absolute;left:0;text-align:left;margin-left:471.3pt;margin-top:1pt;width:94.35pt;height:51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" fillcolor="#9bbb59 [3206]" strokecolor="#4e6128 [1606]" strokeweight="2pt">
                <v:textbox>
                  <w:txbxContent>
                    <w:p w:rsidR="00BD7AAC" w:rsidRDefault="00BD7AAC" w:rsidP="00BD7AA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将</w:t>
                      </w:r>
                      <w:r>
                        <w:rPr>
                          <w:rFonts w:hint="eastAsia"/>
                        </w:rPr>
                        <w:t>cookie</w:t>
                      </w:r>
                      <w:r>
                        <w:t>中</w:t>
                      </w:r>
                      <w:r>
                        <w:rPr>
                          <w:rFonts w:hint="eastAsia"/>
                        </w:rPr>
                        <w:t>的数据</w:t>
                      </w:r>
                      <w:r>
                        <w:t>添加</w:t>
                      </w:r>
                      <w:proofErr w:type="spellStart"/>
                      <w:r>
                        <w:rPr>
                          <w:rFonts w:hint="eastAsia"/>
                        </w:rPr>
                        <w:t>db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2C044A" w:rsidRDefault="00BD7AAC" w:rsidP="002C044A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F806D3E" wp14:editId="3CEBA9A8">
                <wp:simplePos x="0" y="0"/>
                <wp:positionH relativeFrom="column">
                  <wp:posOffset>4128308</wp:posOffset>
                </wp:positionH>
                <wp:positionV relativeFrom="paragraph">
                  <wp:posOffset>92075</wp:posOffset>
                </wp:positionV>
                <wp:extent cx="1274618" cy="367146"/>
                <wp:effectExtent l="0" t="0" r="20955" b="13970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618" cy="3671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7AAC" w:rsidRDefault="00BD7AAC" w:rsidP="00BD7AA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添加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806D3E" id="矩形 62" o:spid="_x0000_s1057" style="position:absolute;left:0;text-align:left;margin-left:325.05pt;margin-top:7.25pt;width:100.35pt;height:28.9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" fillcolor="#9bbb59 [3206]" strokecolor="#4e6128 [1606]" strokeweight="2pt">
                <v:textbox>
                  <w:txbxContent>
                    <w:p w:rsidR="00BD7AAC" w:rsidRDefault="00BD7AAC" w:rsidP="00BD7AA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添加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1579707</wp:posOffset>
                </wp:positionH>
                <wp:positionV relativeFrom="paragraph">
                  <wp:posOffset>68926</wp:posOffset>
                </wp:positionV>
                <wp:extent cx="1274618" cy="367146"/>
                <wp:effectExtent l="0" t="0" r="20955" b="1397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618" cy="3671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7AAC" w:rsidRDefault="00BD7AAC" w:rsidP="00BD7AA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1" o:spid="_x0000_s1058" style="position:absolute;left:0;text-align:left;margin-left:124.4pt;margin-top:5.45pt;width:100.35pt;height:28.9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" fillcolor="#9bbb59 [3206]" strokecolor="#4e6128 [1606]" strokeweight="2pt">
                <v:textbox>
                  <w:txbxContent>
                    <w:p w:rsidR="00BD7AAC" w:rsidRDefault="00BD7AAC" w:rsidP="00BD7AA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更新</w:t>
                      </w:r>
                    </w:p>
                  </w:txbxContent>
                </v:textbox>
              </v:rect>
            </w:pict>
          </mc:Fallback>
        </mc:AlternateContent>
      </w:r>
    </w:p>
    <w:p w:rsidR="002C044A" w:rsidRDefault="002C044A" w:rsidP="002C044A"/>
    <w:p w:rsidR="002C044A" w:rsidRDefault="002C044A" w:rsidP="002C044A"/>
    <w:p w:rsidR="002C044A" w:rsidRDefault="002C044A" w:rsidP="002C044A">
      <w:pPr>
        <w:rPr>
          <w:rFonts w:hint="eastAsia"/>
        </w:rPr>
      </w:pPr>
    </w:p>
    <w:p w:rsidR="002C044A" w:rsidRDefault="00B30F1E" w:rsidP="002C044A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145761</wp:posOffset>
                </wp:positionH>
                <wp:positionV relativeFrom="paragraph">
                  <wp:posOffset>15586</wp:posOffset>
                </wp:positionV>
                <wp:extent cx="7045037" cy="471055"/>
                <wp:effectExtent l="0" t="0" r="22860" b="24765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5037" cy="471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F1E" w:rsidRDefault="00B30F1E" w:rsidP="00B30F1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同步</w:t>
                            </w:r>
                            <w:r>
                              <w:rPr>
                                <w:rFonts w:hint="eastAsia"/>
                              </w:rPr>
                              <w:t>session</w:t>
                            </w:r>
                            <w:r>
                              <w:t>/</w:t>
                            </w:r>
                            <w:r>
                              <w:t>清空</w:t>
                            </w:r>
                            <w:r>
                              <w:rPr>
                                <w:rFonts w:hint="eastAsia"/>
                              </w:rPr>
                              <w:t>cookie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5" o:spid="_x0000_s1059" style="position:absolute;left:0;text-align:left;margin-left:11.5pt;margin-top:1.25pt;width:554.75pt;height:37.1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" fillcolor="#4f81bd [3204]" strokecolor="#243f60 [1604]" strokeweight="2pt">
                <v:textbox>
                  <w:txbxContent>
                    <w:p w:rsidR="00B30F1E" w:rsidRDefault="00B30F1E" w:rsidP="00B30F1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同步</w:t>
                      </w:r>
                      <w:r>
                        <w:rPr>
                          <w:rFonts w:hint="eastAsia"/>
                        </w:rPr>
                        <w:t>session</w:t>
                      </w:r>
                      <w:r>
                        <w:t>/</w:t>
                      </w:r>
                      <w:r>
                        <w:t>清空</w:t>
                      </w:r>
                      <w:r>
                        <w:rPr>
                          <w:rFonts w:hint="eastAsia"/>
                        </w:rPr>
                        <w:t>cookie</w:t>
                      </w:r>
                    </w:p>
                  </w:txbxContent>
                </v:textbox>
              </v:rect>
            </w:pict>
          </mc:Fallback>
        </mc:AlternateContent>
      </w:r>
    </w:p>
    <w:p w:rsidR="00B30F1E" w:rsidRDefault="00B30F1E" w:rsidP="002C044A"/>
    <w:p w:rsidR="00B30F1E" w:rsidRDefault="00B30F1E" w:rsidP="002C044A">
      <w:pPr>
        <w:rPr>
          <w:rFonts w:hint="eastAsia"/>
        </w:rPr>
      </w:pPr>
    </w:p>
    <w:p w:rsidR="002C044A" w:rsidRDefault="002C044A" w:rsidP="002C044A"/>
    <w:p w:rsidR="008F3DDD" w:rsidRDefault="008F3DDD" w:rsidP="002C044A"/>
    <w:p w:rsidR="008F3DDD" w:rsidRDefault="008F3DDD" w:rsidP="002C044A"/>
    <w:p w:rsidR="008F3DDD" w:rsidRDefault="008F3DDD" w:rsidP="002C044A"/>
    <w:p w:rsidR="008F3DDD" w:rsidRDefault="008F3DDD" w:rsidP="008F3DDD">
      <w:pPr>
        <w:pStyle w:val="1"/>
      </w:pPr>
      <w:r>
        <w:t xml:space="preserve">6 </w:t>
      </w:r>
      <w:r>
        <w:t>购物车列表</w:t>
      </w:r>
    </w:p>
    <w:p w:rsidR="008F3DDD" w:rsidRDefault="008F3DDD" w:rsidP="008F3DD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87060C" w:rsidTr="0087060C">
        <w:tc>
          <w:tcPr>
            <w:tcW w:w="11046" w:type="dxa"/>
          </w:tcPr>
          <w:p w:rsidR="0087060C" w:rsidRDefault="0087060C" w:rsidP="008F3DDD">
            <w:r>
              <w:rPr>
                <w:rFonts w:hint="eastAsia"/>
              </w:rPr>
              <w:t>1</w:t>
            </w:r>
            <w:r>
              <w:t xml:space="preserve"> </w:t>
            </w:r>
            <w:r>
              <w:t>列表显示</w:t>
            </w:r>
            <w:r w:rsidR="00780EC0">
              <w:t>，页面的选择框</w:t>
            </w:r>
            <w:r w:rsidR="00780EC0">
              <w:rPr>
                <w:rFonts w:hint="eastAsia"/>
              </w:rPr>
              <w:t>(</w:t>
            </w:r>
            <w:r w:rsidR="00780EC0">
              <w:rPr>
                <w:rFonts w:hint="eastAsia"/>
              </w:rPr>
              <w:t>复选、单选、下拉</w:t>
            </w:r>
            <w:r w:rsidR="00780EC0">
              <w:rPr>
                <w:rFonts w:hint="eastAsia"/>
              </w:rPr>
              <w:t>)</w:t>
            </w:r>
          </w:p>
          <w:p w:rsidR="001A4DF7" w:rsidRDefault="001A4DF7" w:rsidP="008F3DDD">
            <w:r>
              <w:t>根据数据列表的字段值显示为是否选中</w:t>
            </w:r>
          </w:p>
          <w:p w:rsidR="004B119C" w:rsidRDefault="004B119C" w:rsidP="004B119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2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  <w:t>$(</w:t>
            </w:r>
            <w:r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22"/>
              </w:rPr>
              <w:t>function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 xml:space="preserve"> (){</w:t>
            </w:r>
          </w:p>
          <w:p w:rsidR="004B119C" w:rsidRDefault="004B119C" w:rsidP="004B119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2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  <w:t>$(</w:t>
            </w:r>
            <w:r>
              <w:rPr>
                <w:rFonts w:ascii="Courier New" w:eastAsiaTheme="minorEastAsia" w:hAnsi="Courier New" w:cs="Courier New"/>
                <w:color w:val="2A00FF"/>
                <w:kern w:val="0"/>
                <w:sz w:val="22"/>
              </w:rPr>
              <w:t>":checkbox"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).each(</w:t>
            </w:r>
            <w:r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22"/>
              </w:rPr>
              <w:t>function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i,json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){</w:t>
            </w:r>
          </w:p>
          <w:p w:rsidR="004B119C" w:rsidRDefault="004B119C" w:rsidP="004B119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2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proofErr w:type="spellStart"/>
            <w:r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22"/>
              </w:rPr>
              <w:t>var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shfxz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 xml:space="preserve"> = 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json.value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;</w:t>
            </w:r>
          </w:p>
          <w:p w:rsidR="004B119C" w:rsidRDefault="004B119C" w:rsidP="004B119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2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22"/>
              </w:rPr>
              <w:t>if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shfxz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==</w:t>
            </w:r>
            <w:r>
              <w:rPr>
                <w:rFonts w:ascii="Courier New" w:eastAsiaTheme="minorEastAsia" w:hAnsi="Courier New" w:cs="Courier New"/>
                <w:color w:val="2A00FF"/>
                <w:kern w:val="0"/>
                <w:sz w:val="22"/>
              </w:rPr>
              <w:t>"1"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){</w:t>
            </w:r>
          </w:p>
          <w:p w:rsidR="004B119C" w:rsidRDefault="004B119C" w:rsidP="004B119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2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  <w:t>$(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json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).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attr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(</w:t>
            </w:r>
            <w:r>
              <w:rPr>
                <w:rFonts w:ascii="Courier New" w:eastAsiaTheme="minorEastAsia" w:hAnsi="Courier New" w:cs="Courier New"/>
                <w:color w:val="2A00FF"/>
                <w:kern w:val="0"/>
                <w:sz w:val="22"/>
              </w:rPr>
              <w:t>"</w:t>
            </w:r>
            <w:proofErr w:type="spellStart"/>
            <w:r>
              <w:rPr>
                <w:rFonts w:ascii="Courier New" w:eastAsiaTheme="minorEastAsia" w:hAnsi="Courier New" w:cs="Courier New"/>
                <w:color w:val="2A00FF"/>
                <w:kern w:val="0"/>
                <w:sz w:val="22"/>
              </w:rPr>
              <w:t>checked"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,</w:t>
            </w:r>
            <w:r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22"/>
              </w:rPr>
              <w:t>true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);</w:t>
            </w:r>
          </w:p>
          <w:p w:rsidR="004B119C" w:rsidRDefault="004B119C" w:rsidP="004B119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2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  <w:t>}</w:t>
            </w:r>
          </w:p>
          <w:p w:rsidR="004B119C" w:rsidRDefault="004B119C" w:rsidP="004B119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2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  <w:t>});</w:t>
            </w:r>
          </w:p>
          <w:p w:rsidR="004B119C" w:rsidRDefault="004B119C" w:rsidP="004B119C">
            <w:pP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ab/>
              <w:t>});</w:t>
            </w:r>
          </w:p>
          <w:p w:rsidR="004B119C" w:rsidRDefault="004B119C" w:rsidP="004B119C">
            <w:pP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</w:pPr>
          </w:p>
          <w:p w:rsidR="004B119C" w:rsidRDefault="00C3462E" w:rsidP="004B119C">
            <w:pP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A==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b?”checked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”</w:t>
            </w:r>
            <w:r w:rsidR="006C00EF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:””</w:t>
            </w:r>
          </w:p>
          <w:p w:rsidR="006C00EF" w:rsidRDefault="006C00EF" w:rsidP="004B119C">
            <w:pPr>
              <w:rPr>
                <w:rFonts w:hint="eastAsia"/>
              </w:rPr>
            </w:pPr>
            <w:r w:rsidRPr="006C00EF">
              <w:t>${</w:t>
            </w:r>
            <w:proofErr w:type="spellStart"/>
            <w:r w:rsidRPr="006C00EF">
              <w:t>cart.shfxz</w:t>
            </w:r>
            <w:proofErr w:type="spellEnd"/>
            <w:r w:rsidRPr="006C00EF">
              <w:t>=="1"?"checked":""}</w:t>
            </w:r>
          </w:p>
        </w:tc>
      </w:tr>
    </w:tbl>
    <w:p w:rsidR="008F3DDD" w:rsidRPr="008F3DDD" w:rsidRDefault="008F3DDD" w:rsidP="008F3DDD">
      <w:pPr>
        <w:rPr>
          <w:rFonts w:hint="eastAsia"/>
        </w:rPr>
      </w:pPr>
    </w:p>
    <w:p w:rsidR="008F3DDD" w:rsidRDefault="008F3DDD" w:rsidP="002C044A"/>
    <w:p w:rsidR="000353B8" w:rsidRDefault="000353B8" w:rsidP="002C044A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3831070</wp:posOffset>
                </wp:positionH>
                <wp:positionV relativeFrom="paragraph">
                  <wp:posOffset>148532</wp:posOffset>
                </wp:positionV>
                <wp:extent cx="1995055" cy="1752600"/>
                <wp:effectExtent l="0" t="0" r="24765" b="19050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5055" cy="175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3B8" w:rsidRDefault="000353B8" w:rsidP="000353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购物车操作业务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1" o:spid="_x0000_s1060" style="position:absolute;left:0;text-align:left;margin-left:301.65pt;margin-top:11.7pt;width:157.1pt;height:138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" fillcolor="white [3201]" strokecolor="#f79646 [3209]" strokeweight="2pt">
                <v:textbox>
                  <w:txbxContent>
                    <w:p w:rsidR="000353B8" w:rsidRDefault="000353B8" w:rsidP="000353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购物车操作业务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152689</wp:posOffset>
                </wp:positionH>
                <wp:positionV relativeFrom="paragraph">
                  <wp:posOffset>134678</wp:posOffset>
                </wp:positionV>
                <wp:extent cx="2168236" cy="1814945"/>
                <wp:effectExtent l="0" t="0" r="22860" b="1397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8236" cy="1814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230AB9" id="矩形 66" o:spid="_x0000_s1026" style="position:absolute;left:0;text-align:left;margin-left:12pt;margin-top:10.6pt;width:170.75pt;height:142.9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" fillcolor="white [3201]" strokecolor="#f79646 [3209]" strokeweight="2pt"/>
            </w:pict>
          </mc:Fallback>
        </mc:AlternateContent>
      </w:r>
    </w:p>
    <w:p w:rsidR="000353B8" w:rsidRDefault="000353B8" w:rsidP="002C044A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2189307</wp:posOffset>
                </wp:positionH>
                <wp:positionV relativeFrom="paragraph">
                  <wp:posOffset>190615</wp:posOffset>
                </wp:positionV>
                <wp:extent cx="401782" cy="124691"/>
                <wp:effectExtent l="38100" t="0" r="17780" b="66040"/>
                <wp:wrapNone/>
                <wp:docPr id="74" name="直接箭头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782" cy="1246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879762" id="直接箭头连接符 74" o:spid="_x0000_s1026" type="#_x0000_t32" style="position:absolute;left:0;text-align:left;margin-left:172.4pt;margin-top:15pt;width:31.65pt;height:9.8p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2611466</wp:posOffset>
                </wp:positionH>
                <wp:positionV relativeFrom="paragraph">
                  <wp:posOffset>10449</wp:posOffset>
                </wp:positionV>
                <wp:extent cx="588818" cy="374072"/>
                <wp:effectExtent l="0" t="0" r="20955" b="26035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818" cy="3740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53B8" w:rsidRDefault="000353B8" w:rsidP="000353B8">
                            <w:pPr>
                              <w:jc w:val="center"/>
                            </w:pPr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jax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3" o:spid="_x0000_s1061" style="position:absolute;left:0;text-align:left;margin-left:205.65pt;margin-top:.8pt;width:46.35pt;height:29.4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" fillcolor="#4f81bd [3204]" strokecolor="#243f60 [1604]" strokeweight="2pt">
                <v:textbox>
                  <w:txbxContent>
                    <w:p w:rsidR="000353B8" w:rsidRDefault="000353B8" w:rsidP="000353B8">
                      <w:pPr>
                        <w:jc w:val="center"/>
                      </w:pPr>
                      <w:r>
                        <w:t>A</w:t>
                      </w:r>
                      <w:r>
                        <w:rPr>
                          <w:rFonts w:hint="eastAsia"/>
                        </w:rPr>
                        <w:t>jax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3221470</wp:posOffset>
                </wp:positionH>
                <wp:positionV relativeFrom="paragraph">
                  <wp:posOffset>190615</wp:posOffset>
                </wp:positionV>
                <wp:extent cx="644237" cy="6928"/>
                <wp:effectExtent l="38100" t="76200" r="0" b="88900"/>
                <wp:wrapNone/>
                <wp:docPr id="72" name="直接箭头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4237" cy="6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6E621" id="直接箭头连接符 72" o:spid="_x0000_s1026" type="#_x0000_t32" style="position:absolute;left:0;text-align:left;margin-left:253.65pt;margin-top:15pt;width:50.75pt;height:.55pt;flip:x 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325870</wp:posOffset>
                </wp:positionH>
                <wp:positionV relativeFrom="paragraph">
                  <wp:posOffset>72852</wp:posOffset>
                </wp:positionV>
                <wp:extent cx="1814946" cy="574963"/>
                <wp:effectExtent l="0" t="0" r="13970" b="15875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946" cy="5749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53B8" w:rsidRDefault="000353B8" w:rsidP="000353B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box</w:t>
                            </w:r>
                            <w:proofErr w:type="spellEnd"/>
                            <w:r>
                              <w:t>购物</w:t>
                            </w:r>
                            <w:bookmarkStart w:id="0" w:name="_GoBack"/>
                            <w:bookmarkEnd w:id="0"/>
                            <w:r>
                              <w:t>车</w:t>
                            </w:r>
                            <w:r>
                              <w:rPr>
                                <w:rFonts w:hint="eastAsia"/>
                              </w:rPr>
                              <w:t>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7" o:spid="_x0000_s1062" style="position:absolute;left:0;text-align:left;margin-left:25.65pt;margin-top:5.75pt;width:142.9pt;height:45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" fillcolor="#4f81bd [3204]" strokecolor="#243f60 [1604]" strokeweight="2pt">
                <v:textbox>
                  <w:txbxContent>
                    <w:p w:rsidR="000353B8" w:rsidRDefault="000353B8" w:rsidP="000353B8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C</w:t>
                      </w:r>
                      <w:r>
                        <w:rPr>
                          <w:rFonts w:hint="eastAsia"/>
                        </w:rPr>
                        <w:t>box</w:t>
                      </w:r>
                      <w:proofErr w:type="spellEnd"/>
                      <w:r>
                        <w:t>购物</w:t>
                      </w:r>
                      <w:bookmarkStart w:id="1" w:name="_GoBack"/>
                      <w:bookmarkEnd w:id="1"/>
                      <w:r>
                        <w:t>车</w:t>
                      </w:r>
                      <w:r>
                        <w:rPr>
                          <w:rFonts w:hint="eastAsia"/>
                        </w:rPr>
                        <w:t>列表</w:t>
                      </w:r>
                    </w:p>
                  </w:txbxContent>
                </v:textbox>
              </v:rect>
            </w:pict>
          </mc:Fallback>
        </mc:AlternateContent>
      </w:r>
    </w:p>
    <w:p w:rsidR="000353B8" w:rsidRDefault="000353B8" w:rsidP="002C044A">
      <w:pPr>
        <w:rPr>
          <w:rFonts w:hint="eastAsia"/>
        </w:rPr>
      </w:pPr>
    </w:p>
    <w:p w:rsidR="000353B8" w:rsidRDefault="000353B8" w:rsidP="002C044A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1233343</wp:posOffset>
                </wp:positionH>
                <wp:positionV relativeFrom="paragraph">
                  <wp:posOffset>177800</wp:posOffset>
                </wp:positionV>
                <wp:extent cx="6927" cy="422564"/>
                <wp:effectExtent l="76200" t="0" r="69850" b="53975"/>
                <wp:wrapNone/>
                <wp:docPr id="68" name="直接箭头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" cy="4225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6D116" id="直接箭头连接符 68" o:spid="_x0000_s1026" type="#_x0000_t32" style="position:absolute;left:0;text-align:left;margin-left:97.1pt;margin-top:14pt;width:.55pt;height:33.25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" strokecolor="#4579b8 [3044]">
                <v:stroke endarrow="block"/>
              </v:shape>
            </w:pict>
          </mc:Fallback>
        </mc:AlternateContent>
      </w:r>
    </w:p>
    <w:p w:rsidR="000353B8" w:rsidRDefault="000353B8" w:rsidP="002C044A"/>
    <w:p w:rsidR="000353B8" w:rsidRDefault="000353B8" w:rsidP="002C044A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401666</wp:posOffset>
                </wp:positionH>
                <wp:positionV relativeFrom="paragraph">
                  <wp:posOffset>102639</wp:posOffset>
                </wp:positionV>
                <wp:extent cx="1641764" cy="429491"/>
                <wp:effectExtent l="0" t="0" r="15875" b="27940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764" cy="4294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3B8" w:rsidRDefault="000353B8" w:rsidP="000353B8">
                            <w:pPr>
                              <w:jc w:val="center"/>
                            </w:pPr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jax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9" o:spid="_x0000_s1063" style="position:absolute;left:0;text-align:left;margin-left:31.65pt;margin-top:8.1pt;width:129.25pt;height:33.8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" fillcolor="white [3201]" strokecolor="#f79646 [3209]" strokeweight="2pt">
                <v:textbox>
                  <w:txbxContent>
                    <w:p w:rsidR="000353B8" w:rsidRDefault="000353B8" w:rsidP="000353B8">
                      <w:pPr>
                        <w:jc w:val="center"/>
                      </w:pPr>
                      <w:r>
                        <w:t>A</w:t>
                      </w:r>
                      <w:r>
                        <w:rPr>
                          <w:rFonts w:hint="eastAsia"/>
                        </w:rPr>
                        <w:t>jax</w:t>
                      </w:r>
                    </w:p>
                  </w:txbxContent>
                </v:textbox>
              </v:rect>
            </w:pict>
          </mc:Fallback>
        </mc:AlternateContent>
      </w:r>
    </w:p>
    <w:p w:rsidR="000353B8" w:rsidRDefault="000353B8" w:rsidP="002C044A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2078469</wp:posOffset>
                </wp:positionH>
                <wp:positionV relativeFrom="paragraph">
                  <wp:posOffset>68522</wp:posOffset>
                </wp:positionV>
                <wp:extent cx="1690255" cy="6928"/>
                <wp:effectExtent l="0" t="76200" r="24765" b="88900"/>
                <wp:wrapNone/>
                <wp:docPr id="70" name="直接箭头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0255" cy="6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51A46" id="直接箭头连接符 70" o:spid="_x0000_s1026" type="#_x0000_t32" style="position:absolute;left:0;text-align:left;margin-left:163.65pt;margin-top:5.4pt;width:133.1pt;height:.55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" strokecolor="#4579b8 [3044]">
                <v:stroke endarrow="block"/>
              </v:shape>
            </w:pict>
          </mc:Fallback>
        </mc:AlternateContent>
      </w:r>
    </w:p>
    <w:p w:rsidR="000353B8" w:rsidRDefault="000353B8" w:rsidP="002C044A"/>
    <w:p w:rsidR="000353B8" w:rsidRDefault="000353B8" w:rsidP="002C044A"/>
    <w:p w:rsidR="000353B8" w:rsidRDefault="000353B8" w:rsidP="002C044A"/>
    <w:p w:rsidR="000353B8" w:rsidRDefault="000353B8" w:rsidP="002C044A">
      <w:pPr>
        <w:rPr>
          <w:rFonts w:hint="eastAsia"/>
        </w:rPr>
      </w:pPr>
    </w:p>
    <w:p w:rsidR="008F3DDD" w:rsidRPr="002C044A" w:rsidRDefault="008F3DDD" w:rsidP="002C044A">
      <w:pPr>
        <w:rPr>
          <w:rFonts w:hint="eastAsia"/>
        </w:rPr>
      </w:pPr>
    </w:p>
    <w:sectPr w:rsidR="008F3DDD" w:rsidRPr="002C044A" w:rsidSect="002C2640">
      <w:pgSz w:w="11906" w:h="16838"/>
      <w:pgMar w:top="1440" w:right="425" w:bottom="1440" w:left="425" w:header="851" w:footer="992" w:gutter="0"/>
      <w:cols w:space="425"/>
      <w:docGrid w:type="lines"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FB7"/>
    <w:rsid w:val="000353B8"/>
    <w:rsid w:val="001A4DF7"/>
    <w:rsid w:val="002C044A"/>
    <w:rsid w:val="002C2640"/>
    <w:rsid w:val="002F0F98"/>
    <w:rsid w:val="003121DC"/>
    <w:rsid w:val="003B42E1"/>
    <w:rsid w:val="003D617D"/>
    <w:rsid w:val="0044482A"/>
    <w:rsid w:val="004B119C"/>
    <w:rsid w:val="004D6516"/>
    <w:rsid w:val="006A11D6"/>
    <w:rsid w:val="006C00EF"/>
    <w:rsid w:val="00736991"/>
    <w:rsid w:val="00780EC0"/>
    <w:rsid w:val="007B32A1"/>
    <w:rsid w:val="007F5738"/>
    <w:rsid w:val="0080775E"/>
    <w:rsid w:val="00870489"/>
    <w:rsid w:val="0087060C"/>
    <w:rsid w:val="008F3DDD"/>
    <w:rsid w:val="00906818"/>
    <w:rsid w:val="00990BD0"/>
    <w:rsid w:val="009A20CE"/>
    <w:rsid w:val="009E4FCA"/>
    <w:rsid w:val="00B30F1E"/>
    <w:rsid w:val="00BD7AAC"/>
    <w:rsid w:val="00C07080"/>
    <w:rsid w:val="00C24241"/>
    <w:rsid w:val="00C3462E"/>
    <w:rsid w:val="00CC7FB7"/>
    <w:rsid w:val="00CF3DFC"/>
    <w:rsid w:val="00DC6A26"/>
    <w:rsid w:val="00DF5788"/>
    <w:rsid w:val="00E06E74"/>
    <w:rsid w:val="00E90DA2"/>
    <w:rsid w:val="00F4161D"/>
    <w:rsid w:val="00F72BF7"/>
    <w:rsid w:val="00FB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4BA30C-EAF8-47AE-8771-2131D533E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4FCA"/>
    <w:pPr>
      <w:widowControl w:val="0"/>
      <w:jc w:val="both"/>
    </w:pPr>
    <w:rPr>
      <w:rFonts w:eastAsia="华文细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3B42E1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42E1"/>
    <w:rPr>
      <w:rFonts w:eastAsia="华文细黑"/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3B42E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3B42E1"/>
    <w:rPr>
      <w:rFonts w:asciiTheme="majorHAnsi" w:eastAsia="华文细黑" w:hAnsiTheme="majorHAnsi" w:cstheme="majorBidi"/>
      <w:b/>
      <w:bCs/>
      <w:sz w:val="44"/>
      <w:szCs w:val="32"/>
    </w:rPr>
  </w:style>
  <w:style w:type="table" w:styleId="a4">
    <w:name w:val="Table Grid"/>
    <w:basedOn w:val="a1"/>
    <w:uiPriority w:val="59"/>
    <w:rsid w:val="008704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demo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66DB7-A79F-4792-9992-94AB227A8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demo.dotm</Template>
  <TotalTime>256</TotalTime>
  <Pages>5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35</cp:revision>
  <dcterms:created xsi:type="dcterms:W3CDTF">2018-03-30T03:04:00Z</dcterms:created>
  <dcterms:modified xsi:type="dcterms:W3CDTF">2018-03-31T03:22:00Z</dcterms:modified>
</cp:coreProperties>
</file>